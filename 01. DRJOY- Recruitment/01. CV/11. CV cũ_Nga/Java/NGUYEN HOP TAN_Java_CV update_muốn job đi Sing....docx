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145" w:rsidRPr="005249BC" w:rsidRDefault="00BF1145" w:rsidP="0083618C">
      <w:pPr>
        <w:spacing w:after="0" w:line="360" w:lineRule="auto"/>
        <w:ind w:firstLine="142"/>
        <w:rPr>
          <w:rFonts w:cs="Tahoma"/>
        </w:rPr>
      </w:pPr>
    </w:p>
    <w:p w:rsidR="00D4006B" w:rsidRPr="005249BC" w:rsidRDefault="00560082" w:rsidP="002F0E14">
      <w:pPr>
        <w:spacing w:after="0" w:line="360" w:lineRule="auto"/>
        <w:ind w:firstLine="142"/>
        <w:jc w:val="center"/>
        <w:outlineLvl w:val="0"/>
        <w:rPr>
          <w:rFonts w:cs="Tahoma"/>
          <w:b/>
          <w:sz w:val="40"/>
          <w:szCs w:val="40"/>
        </w:rPr>
      </w:pPr>
      <w:r w:rsidRPr="005249BC">
        <w:rPr>
          <w:rFonts w:cs="Tahoma"/>
          <w:b/>
          <w:sz w:val="40"/>
          <w:szCs w:val="40"/>
        </w:rPr>
        <w:t>CURRICULUM VIATE</w:t>
      </w:r>
    </w:p>
    <w:p w:rsidR="0047085A" w:rsidRPr="005249BC" w:rsidRDefault="0047085A" w:rsidP="0047085A">
      <w:pPr>
        <w:spacing w:after="0" w:line="240" w:lineRule="auto"/>
        <w:ind w:firstLine="142"/>
        <w:rPr>
          <w:rFonts w:cs="Tahoma"/>
        </w:rPr>
      </w:pPr>
    </w:p>
    <w:p w:rsidR="003F08B1" w:rsidRPr="005249BC" w:rsidRDefault="003F08B1" w:rsidP="0047085A">
      <w:pPr>
        <w:spacing w:after="0" w:line="240" w:lineRule="auto"/>
        <w:ind w:firstLine="142"/>
        <w:rPr>
          <w:rFonts w:cs="Tahoma"/>
        </w:rPr>
      </w:pPr>
    </w:p>
    <w:p w:rsidR="005D387F" w:rsidRPr="005249BC" w:rsidRDefault="005D387F" w:rsidP="005D387F">
      <w:pPr>
        <w:spacing w:after="0" w:line="240" w:lineRule="auto"/>
        <w:rPr>
          <w:rFonts w:cs="Tahoma"/>
          <w:b/>
        </w:rPr>
      </w:pPr>
    </w:p>
    <w:tbl>
      <w:tblPr>
        <w:tblW w:w="10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1"/>
        <w:gridCol w:w="255"/>
        <w:gridCol w:w="29"/>
        <w:gridCol w:w="294"/>
        <w:gridCol w:w="6756"/>
        <w:gridCol w:w="324"/>
        <w:gridCol w:w="311"/>
        <w:gridCol w:w="25"/>
      </w:tblGrid>
      <w:tr w:rsidR="00F25CE9" w:rsidRPr="005249BC">
        <w:trPr>
          <w:gridAfter w:val="1"/>
          <w:wAfter w:w="25" w:type="dxa"/>
        </w:trPr>
        <w:tc>
          <w:tcPr>
            <w:tcW w:w="10200" w:type="dxa"/>
            <w:gridSpan w:val="7"/>
            <w:tcBorders>
              <w:top w:val="threeDEmboss" w:sz="6" w:space="0" w:color="A6A6A6"/>
              <w:left w:val="threeDEmboss" w:sz="6" w:space="0" w:color="A6A6A6"/>
              <w:right w:val="threeDEmboss" w:sz="6" w:space="0" w:color="A6A6A6"/>
            </w:tcBorders>
          </w:tcPr>
          <w:p w:rsidR="00226F1B" w:rsidRPr="005249BC" w:rsidRDefault="00226F1B" w:rsidP="0047085A">
            <w:pPr>
              <w:spacing w:before="40" w:after="40" w:line="240" w:lineRule="auto"/>
              <w:ind w:firstLine="142"/>
              <w:rPr>
                <w:rFonts w:cs="Tahoma"/>
                <w:b/>
                <w:spacing w:val="20"/>
                <w:sz w:val="24"/>
                <w:szCs w:val="24"/>
              </w:rPr>
            </w:pPr>
            <w:r w:rsidRPr="005249BC">
              <w:rPr>
                <w:rFonts w:cs="Tahoma"/>
                <w:b/>
                <w:spacing w:val="20"/>
                <w:sz w:val="24"/>
                <w:szCs w:val="24"/>
              </w:rPr>
              <w:t>PERSONAL INFORMATION</w:t>
            </w:r>
          </w:p>
        </w:tc>
      </w:tr>
      <w:tr w:rsidR="00F25CE9" w:rsidRPr="005249BC" w:rsidTr="00D35248">
        <w:trPr>
          <w:gridAfter w:val="1"/>
          <w:wAfter w:w="25" w:type="dxa"/>
          <w:trHeight w:val="25"/>
        </w:trPr>
        <w:tc>
          <w:tcPr>
            <w:tcW w:w="2231" w:type="dxa"/>
            <w:tcBorders>
              <w:top w:val="threeDEmboss" w:sz="6" w:space="0" w:color="808080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810193" w:rsidRPr="005249BC" w:rsidRDefault="00800012" w:rsidP="0047085A">
            <w:pPr>
              <w:spacing w:before="40" w:after="40" w:line="240" w:lineRule="auto"/>
              <w:ind w:firstLine="142"/>
              <w:rPr>
                <w:rFonts w:cs="Tahoma"/>
              </w:rPr>
            </w:pPr>
            <w:bookmarkStart w:id="0" w:name="_Hlk489389120"/>
            <w:r w:rsidRPr="005249BC">
              <w:rPr>
                <w:rFonts w:cs="Tahoma"/>
              </w:rPr>
              <w:t>Full name</w:t>
            </w:r>
            <w:r w:rsidR="00A33A79" w:rsidRPr="005249BC">
              <w:rPr>
                <w:rFonts w:cs="Tahoma"/>
              </w:rPr>
              <w:t xml:space="preserve"> </w:t>
            </w:r>
          </w:p>
        </w:tc>
        <w:tc>
          <w:tcPr>
            <w:tcW w:w="284" w:type="dxa"/>
            <w:gridSpan w:val="2"/>
            <w:tcBorders>
              <w:top w:val="threeDEmboss" w:sz="6" w:space="0" w:color="7F7F7F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810193" w:rsidRPr="005249BC" w:rsidRDefault="00810193" w:rsidP="0047085A">
            <w:pPr>
              <w:spacing w:before="40" w:after="40" w:line="240" w:lineRule="auto"/>
              <w:rPr>
                <w:rFonts w:cs="Tahoma"/>
              </w:rPr>
            </w:pPr>
            <w:r w:rsidRPr="005249BC">
              <w:rPr>
                <w:rFonts w:cs="Tahoma"/>
              </w:rPr>
              <w:t>:</w:t>
            </w:r>
          </w:p>
        </w:tc>
        <w:tc>
          <w:tcPr>
            <w:tcW w:w="7685" w:type="dxa"/>
            <w:gridSpan w:val="4"/>
            <w:tcBorders>
              <w:top w:val="threeDEmboss" w:sz="6" w:space="0" w:color="A6A6A6"/>
              <w:left w:val="single" w:sz="4" w:space="0" w:color="FFFFFF"/>
              <w:bottom w:val="dotted" w:sz="6" w:space="0" w:color="auto"/>
              <w:right w:val="nil"/>
            </w:tcBorders>
          </w:tcPr>
          <w:p w:rsidR="00810193" w:rsidRPr="005249BC" w:rsidRDefault="00B7072A" w:rsidP="00D35248">
            <w:pPr>
              <w:spacing w:before="40" w:after="40" w:line="240" w:lineRule="auto"/>
              <w:rPr>
                <w:rFonts w:cs="Tahoma"/>
              </w:rPr>
            </w:pPr>
            <w:r>
              <w:rPr>
                <w:rFonts w:cs="Tahoma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3318510</wp:posOffset>
                      </wp:positionH>
                      <wp:positionV relativeFrom="paragraph">
                        <wp:posOffset>-16510</wp:posOffset>
                      </wp:positionV>
                      <wp:extent cx="1356360" cy="1797050"/>
                      <wp:effectExtent l="5715" t="13970" r="9525" b="825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6360" cy="1797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2812" w:rsidRPr="000D09B5" w:rsidRDefault="0039109E">
                                  <w:pPr>
                                    <w:rPr>
                                      <w:noProof/>
                                      <w:color w:val="auto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auto"/>
                                      <w:lang w:val="vi-VN" w:eastAsia="vi-VN"/>
                                    </w:rPr>
                                    <w:drawing>
                                      <wp:inline distT="0" distB="0" distL="0" distR="0">
                                        <wp:extent cx="1153160" cy="1725295"/>
                                        <wp:effectExtent l="19050" t="0" r="8890" b="0"/>
                                        <wp:docPr id="1" name="Picture 1" descr="C:\Users\hopta\Downloads\DSC_0036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hopta\Downloads\DSC_0036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53160" cy="17252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0A2812" w:rsidRDefault="000A2812"/>
                                <w:p w:rsidR="000A2812" w:rsidRDefault="000A281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61.3pt;margin-top:-1.3pt;width:106.8pt;height:14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">
                      <v:textbox>
                        <w:txbxContent>
                          <w:p w:rsidR="000A2812" w:rsidRPr="000D09B5" w:rsidRDefault="0039109E">
                            <w:pPr>
                              <w:rPr>
                                <w:noProof/>
                                <w:color w:val="auto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lang w:eastAsia="en-US"/>
                              </w:rPr>
                              <w:drawing>
                                <wp:inline distT="0" distB="0" distL="0" distR="0">
                                  <wp:extent cx="1153160" cy="1725295"/>
                                  <wp:effectExtent l="19050" t="0" r="8890" b="0"/>
                                  <wp:docPr id="1" name="Picture 1" descr="C:\Users\hopta\Downloads\DSC_003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opta\Downloads\DSC_003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3160" cy="1725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A2812" w:rsidRDefault="000A2812"/>
                          <w:p w:rsidR="000A2812" w:rsidRDefault="000A2812"/>
                        </w:txbxContent>
                      </v:textbox>
                    </v:shape>
                  </w:pict>
                </mc:Fallback>
              </mc:AlternateContent>
            </w:r>
            <w:r w:rsidR="00506133" w:rsidRPr="005249BC">
              <w:rPr>
                <w:rFonts w:cs="Tahoma"/>
              </w:rPr>
              <w:t>NGUYEN HOP TAN</w:t>
            </w:r>
          </w:p>
        </w:tc>
      </w:tr>
      <w:tr w:rsidR="00F25CE9" w:rsidRPr="005249BC">
        <w:trPr>
          <w:gridAfter w:val="1"/>
          <w:wAfter w:w="25" w:type="dxa"/>
        </w:trPr>
        <w:tc>
          <w:tcPr>
            <w:tcW w:w="2231" w:type="dxa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810193" w:rsidRPr="005249BC" w:rsidRDefault="00810193" w:rsidP="0047085A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5249BC">
              <w:rPr>
                <w:rFonts w:cs="Tahoma"/>
              </w:rPr>
              <w:t>Day of Birth</w:t>
            </w:r>
            <w:r w:rsidR="00A33A79" w:rsidRPr="005249BC">
              <w:rPr>
                <w:rFonts w:cs="Tahoma"/>
              </w:rPr>
              <w:t xml:space="preserve"> </w:t>
            </w:r>
            <w:r w:rsidRPr="005249BC">
              <w:rPr>
                <w:rFonts w:cs="Tahoma"/>
              </w:rPr>
              <w:t xml:space="preserve"> </w:t>
            </w:r>
          </w:p>
        </w:tc>
        <w:tc>
          <w:tcPr>
            <w:tcW w:w="284" w:type="dxa"/>
            <w:gridSpan w:val="2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810193" w:rsidRPr="005249BC" w:rsidRDefault="00810193" w:rsidP="0047085A">
            <w:pPr>
              <w:spacing w:before="40" w:after="40" w:line="240" w:lineRule="auto"/>
              <w:rPr>
                <w:rFonts w:cs="Tahoma"/>
              </w:rPr>
            </w:pPr>
            <w:r w:rsidRPr="005249BC">
              <w:rPr>
                <w:rFonts w:cs="Tahoma"/>
              </w:rPr>
              <w:t>:</w:t>
            </w:r>
          </w:p>
        </w:tc>
        <w:tc>
          <w:tcPr>
            <w:tcW w:w="7685" w:type="dxa"/>
            <w:gridSpan w:val="4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810193" w:rsidRPr="005249BC" w:rsidRDefault="00506133" w:rsidP="0047085A">
            <w:pPr>
              <w:spacing w:before="40" w:after="40" w:line="240" w:lineRule="auto"/>
              <w:rPr>
                <w:rFonts w:cs="Tahoma"/>
              </w:rPr>
            </w:pPr>
            <w:r w:rsidRPr="005249BC">
              <w:rPr>
                <w:rFonts w:cs="Tahoma"/>
              </w:rPr>
              <w:t>27/09/1993</w:t>
            </w:r>
          </w:p>
        </w:tc>
      </w:tr>
      <w:tr w:rsidR="00F56273" w:rsidRPr="005249BC">
        <w:trPr>
          <w:gridAfter w:val="1"/>
          <w:wAfter w:w="25" w:type="dxa"/>
        </w:trPr>
        <w:tc>
          <w:tcPr>
            <w:tcW w:w="2231" w:type="dxa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F56273" w:rsidRPr="005249BC" w:rsidRDefault="00F56273" w:rsidP="0047085A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5249BC">
              <w:rPr>
                <w:rFonts w:cs="Tahoma"/>
              </w:rPr>
              <w:t>Gender</w:t>
            </w:r>
          </w:p>
        </w:tc>
        <w:tc>
          <w:tcPr>
            <w:tcW w:w="284" w:type="dxa"/>
            <w:gridSpan w:val="2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F56273" w:rsidRPr="005249BC" w:rsidRDefault="00F56273" w:rsidP="0047085A">
            <w:pPr>
              <w:spacing w:before="40" w:after="40" w:line="240" w:lineRule="auto"/>
              <w:rPr>
                <w:rFonts w:cs="Tahoma"/>
              </w:rPr>
            </w:pPr>
            <w:r w:rsidRPr="005249BC">
              <w:rPr>
                <w:rFonts w:cs="Tahoma"/>
              </w:rPr>
              <w:t>:</w:t>
            </w:r>
          </w:p>
        </w:tc>
        <w:tc>
          <w:tcPr>
            <w:tcW w:w="7685" w:type="dxa"/>
            <w:gridSpan w:val="4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F56273" w:rsidRPr="005249BC" w:rsidRDefault="00506133" w:rsidP="0047085A">
            <w:pPr>
              <w:spacing w:before="40" w:after="40" w:line="240" w:lineRule="auto"/>
              <w:rPr>
                <w:rFonts w:cs="Tahoma"/>
              </w:rPr>
            </w:pPr>
            <w:r w:rsidRPr="00D35248">
              <w:rPr>
                <w:rFonts w:cs="Tahoma"/>
              </w:rPr>
              <w:t>Male</w:t>
            </w:r>
          </w:p>
        </w:tc>
      </w:tr>
      <w:tr w:rsidR="00F56273" w:rsidRPr="005249BC">
        <w:trPr>
          <w:gridAfter w:val="1"/>
          <w:wAfter w:w="25" w:type="dxa"/>
        </w:trPr>
        <w:tc>
          <w:tcPr>
            <w:tcW w:w="2231" w:type="dxa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F56273" w:rsidRPr="005249BC" w:rsidRDefault="00F56273" w:rsidP="0047085A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5249BC">
              <w:rPr>
                <w:rFonts w:cs="Tahoma"/>
              </w:rPr>
              <w:t>Marital Status</w:t>
            </w:r>
          </w:p>
        </w:tc>
        <w:tc>
          <w:tcPr>
            <w:tcW w:w="284" w:type="dxa"/>
            <w:gridSpan w:val="2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F56273" w:rsidRPr="005249BC" w:rsidRDefault="00F56273" w:rsidP="0047085A">
            <w:pPr>
              <w:spacing w:before="40" w:after="40" w:line="240" w:lineRule="auto"/>
              <w:rPr>
                <w:rFonts w:cs="Tahoma"/>
              </w:rPr>
            </w:pPr>
            <w:r w:rsidRPr="005249BC">
              <w:rPr>
                <w:rFonts w:cs="Tahoma"/>
              </w:rPr>
              <w:t>:</w:t>
            </w:r>
          </w:p>
        </w:tc>
        <w:tc>
          <w:tcPr>
            <w:tcW w:w="7685" w:type="dxa"/>
            <w:gridSpan w:val="4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F56273" w:rsidRPr="005249BC" w:rsidRDefault="001B3243" w:rsidP="0047085A">
            <w:pPr>
              <w:spacing w:before="40" w:after="40" w:line="240" w:lineRule="auto"/>
              <w:rPr>
                <w:rFonts w:cs="Tahoma"/>
              </w:rPr>
            </w:pPr>
            <w:r w:rsidRPr="005249BC">
              <w:rPr>
                <w:rFonts w:cs="Tahoma"/>
              </w:rPr>
              <w:t>Single</w:t>
            </w:r>
          </w:p>
        </w:tc>
      </w:tr>
      <w:tr w:rsidR="00F25CE9" w:rsidRPr="00A17B1E">
        <w:trPr>
          <w:gridAfter w:val="1"/>
          <w:wAfter w:w="25" w:type="dxa"/>
        </w:trPr>
        <w:tc>
          <w:tcPr>
            <w:tcW w:w="2231" w:type="dxa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810193" w:rsidRPr="005249BC" w:rsidRDefault="004E6DD0" w:rsidP="0047085A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5249BC">
              <w:rPr>
                <w:rFonts w:cs="Tahoma"/>
              </w:rPr>
              <w:t>A</w:t>
            </w:r>
            <w:r w:rsidR="00810193" w:rsidRPr="005249BC">
              <w:rPr>
                <w:rFonts w:cs="Tahoma"/>
              </w:rPr>
              <w:t>ddress</w:t>
            </w:r>
            <w:r w:rsidR="00A33A79" w:rsidRPr="005249BC">
              <w:rPr>
                <w:rFonts w:cs="Tahoma"/>
              </w:rPr>
              <w:t xml:space="preserve"> </w:t>
            </w:r>
          </w:p>
        </w:tc>
        <w:tc>
          <w:tcPr>
            <w:tcW w:w="284" w:type="dxa"/>
            <w:gridSpan w:val="2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810193" w:rsidRPr="005249BC" w:rsidRDefault="00810193" w:rsidP="0047085A">
            <w:pPr>
              <w:spacing w:before="40" w:after="40" w:line="240" w:lineRule="auto"/>
              <w:rPr>
                <w:rFonts w:cs="Tahoma"/>
              </w:rPr>
            </w:pPr>
            <w:r w:rsidRPr="005249BC">
              <w:rPr>
                <w:rFonts w:cs="Tahoma"/>
              </w:rPr>
              <w:t>:</w:t>
            </w:r>
          </w:p>
        </w:tc>
        <w:tc>
          <w:tcPr>
            <w:tcW w:w="7685" w:type="dxa"/>
            <w:gridSpan w:val="4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810193" w:rsidRPr="00A17B1E" w:rsidRDefault="00506133" w:rsidP="000D09B5">
            <w:pPr>
              <w:spacing w:before="40" w:after="40" w:line="240" w:lineRule="auto"/>
              <w:rPr>
                <w:rFonts w:cs="Tahoma"/>
                <w:lang w:val="fr-FR"/>
              </w:rPr>
            </w:pPr>
            <w:r w:rsidRPr="00A17B1E">
              <w:rPr>
                <w:rFonts w:cs="Tahoma"/>
                <w:lang w:val="fr-FR"/>
              </w:rPr>
              <w:t xml:space="preserve">Khu Đong </w:t>
            </w:r>
            <w:bookmarkStart w:id="1" w:name="OLE_LINK3"/>
            <w:bookmarkStart w:id="2" w:name="OLE_LINK4"/>
            <w:r w:rsidRPr="00A17B1E">
              <w:rPr>
                <w:rFonts w:cs="Tahoma"/>
                <w:lang w:val="fr-FR"/>
              </w:rPr>
              <w:t xml:space="preserve">– Xuan Dinh </w:t>
            </w:r>
            <w:r w:rsidR="00C12786" w:rsidRPr="00A17B1E">
              <w:rPr>
                <w:rFonts w:cs="Tahoma"/>
                <w:lang w:val="fr-FR"/>
              </w:rPr>
              <w:t>–</w:t>
            </w:r>
            <w:bookmarkEnd w:id="1"/>
            <w:bookmarkEnd w:id="2"/>
            <w:r w:rsidR="000D09B5" w:rsidRPr="00A17B1E">
              <w:rPr>
                <w:rFonts w:cs="Tahoma"/>
                <w:lang w:val="fr-FR"/>
              </w:rPr>
              <w:t xml:space="preserve"> T</w:t>
            </w:r>
            <w:r w:rsidRPr="00A17B1E">
              <w:rPr>
                <w:rFonts w:cs="Tahoma"/>
                <w:lang w:val="fr-FR"/>
              </w:rPr>
              <w:t xml:space="preserve">u Liem </w:t>
            </w:r>
            <w:r w:rsidR="000D09B5" w:rsidRPr="00A17B1E">
              <w:rPr>
                <w:rFonts w:cs="Tahoma"/>
                <w:lang w:val="fr-FR"/>
              </w:rPr>
              <w:t>– Ha</w:t>
            </w:r>
            <w:r w:rsidR="00C12786" w:rsidRPr="00A17B1E">
              <w:rPr>
                <w:rFonts w:cs="Tahoma"/>
                <w:lang w:val="fr-FR"/>
              </w:rPr>
              <w:t xml:space="preserve"> N</w:t>
            </w:r>
            <w:r w:rsidR="000D09B5" w:rsidRPr="00A17B1E">
              <w:rPr>
                <w:rFonts w:cs="Tahoma"/>
                <w:lang w:val="fr-FR"/>
              </w:rPr>
              <w:t>oi</w:t>
            </w:r>
          </w:p>
        </w:tc>
      </w:tr>
      <w:tr w:rsidR="00F25CE9" w:rsidRPr="005249BC">
        <w:trPr>
          <w:gridAfter w:val="1"/>
          <w:wAfter w:w="25" w:type="dxa"/>
        </w:trPr>
        <w:tc>
          <w:tcPr>
            <w:tcW w:w="2231" w:type="dxa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FFFFFF"/>
            </w:tcBorders>
            <w:shd w:val="clear" w:color="auto" w:fill="D9D9D9"/>
          </w:tcPr>
          <w:p w:rsidR="00810193" w:rsidRPr="005249BC" w:rsidRDefault="00810193" w:rsidP="0047085A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5249BC">
              <w:rPr>
                <w:rFonts w:cs="Tahoma"/>
              </w:rPr>
              <w:t>E-mail</w:t>
            </w:r>
            <w:r w:rsidR="00A33A79" w:rsidRPr="005249BC">
              <w:rPr>
                <w:rFonts w:cs="Tahoma"/>
              </w:rPr>
              <w:t xml:space="preserve"> </w:t>
            </w:r>
          </w:p>
        </w:tc>
        <w:tc>
          <w:tcPr>
            <w:tcW w:w="284" w:type="dxa"/>
            <w:gridSpan w:val="2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single" w:sz="4" w:space="0" w:color="FFFFFF"/>
            </w:tcBorders>
          </w:tcPr>
          <w:p w:rsidR="00810193" w:rsidRPr="005249BC" w:rsidRDefault="00810193" w:rsidP="0047085A">
            <w:pPr>
              <w:spacing w:before="40" w:after="40" w:line="240" w:lineRule="auto"/>
              <w:rPr>
                <w:rFonts w:cs="Tahoma"/>
              </w:rPr>
            </w:pPr>
            <w:r w:rsidRPr="005249BC">
              <w:rPr>
                <w:rFonts w:cs="Tahoma"/>
              </w:rPr>
              <w:t>:</w:t>
            </w:r>
          </w:p>
        </w:tc>
        <w:tc>
          <w:tcPr>
            <w:tcW w:w="7685" w:type="dxa"/>
            <w:gridSpan w:val="4"/>
            <w:tcBorders>
              <w:top w:val="dotted" w:sz="6" w:space="0" w:color="auto"/>
              <w:left w:val="single" w:sz="4" w:space="0" w:color="FFFFFF"/>
              <w:bottom w:val="dotted" w:sz="6" w:space="0" w:color="auto"/>
              <w:right w:val="nil"/>
            </w:tcBorders>
          </w:tcPr>
          <w:p w:rsidR="00810193" w:rsidRPr="005249BC" w:rsidRDefault="009E1BDB" w:rsidP="00506133">
            <w:pPr>
              <w:spacing w:before="40" w:after="40" w:line="240" w:lineRule="auto"/>
              <w:rPr>
                <w:rFonts w:cs="Tahoma"/>
              </w:rPr>
            </w:pPr>
            <w:hyperlink r:id="rId9" w:history="1">
              <w:r w:rsidR="00506133" w:rsidRPr="00D35248">
                <w:t>hoptan1993@gmail.com</w:t>
              </w:r>
            </w:hyperlink>
          </w:p>
        </w:tc>
      </w:tr>
      <w:tr w:rsidR="00F25CE9" w:rsidRPr="005249BC" w:rsidTr="00D35248">
        <w:trPr>
          <w:gridAfter w:val="1"/>
          <w:wAfter w:w="25" w:type="dxa"/>
        </w:trPr>
        <w:tc>
          <w:tcPr>
            <w:tcW w:w="2231" w:type="dxa"/>
            <w:tcBorders>
              <w:top w:val="dotted" w:sz="6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auto" w:fill="D9D9D9"/>
          </w:tcPr>
          <w:p w:rsidR="00810193" w:rsidRPr="005249BC" w:rsidRDefault="00810193" w:rsidP="0047085A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5249BC">
              <w:rPr>
                <w:rFonts w:cs="Tahoma"/>
              </w:rPr>
              <w:t>Phone number</w:t>
            </w:r>
            <w:r w:rsidR="00A33A79" w:rsidRPr="005249BC">
              <w:rPr>
                <w:rFonts w:cs="Tahoma"/>
              </w:rPr>
              <w:t xml:space="preserve"> </w:t>
            </w:r>
          </w:p>
        </w:tc>
        <w:tc>
          <w:tcPr>
            <w:tcW w:w="284" w:type="dxa"/>
            <w:gridSpan w:val="2"/>
            <w:tcBorders>
              <w:top w:val="dotted" w:sz="6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810193" w:rsidRPr="005249BC" w:rsidRDefault="00810193" w:rsidP="0047085A">
            <w:pPr>
              <w:spacing w:before="40" w:after="40" w:line="240" w:lineRule="auto"/>
              <w:rPr>
                <w:rFonts w:cs="Tahoma"/>
              </w:rPr>
            </w:pPr>
            <w:r w:rsidRPr="005249BC">
              <w:rPr>
                <w:rFonts w:cs="Tahoma"/>
              </w:rPr>
              <w:t>:</w:t>
            </w:r>
          </w:p>
        </w:tc>
        <w:tc>
          <w:tcPr>
            <w:tcW w:w="7685" w:type="dxa"/>
            <w:gridSpan w:val="4"/>
            <w:tcBorders>
              <w:top w:val="dotted" w:sz="6" w:space="0" w:color="auto"/>
              <w:left w:val="single" w:sz="4" w:space="0" w:color="FFFFFF"/>
              <w:bottom w:val="single" w:sz="4" w:space="0" w:color="auto"/>
              <w:right w:val="nil"/>
            </w:tcBorders>
          </w:tcPr>
          <w:p w:rsidR="00810193" w:rsidRPr="005249BC" w:rsidRDefault="00506133" w:rsidP="00894E12">
            <w:pPr>
              <w:spacing w:before="40" w:after="40" w:line="240" w:lineRule="auto"/>
              <w:rPr>
                <w:rFonts w:cs="Tahoma"/>
              </w:rPr>
            </w:pPr>
            <w:r w:rsidRPr="005249BC">
              <w:rPr>
                <w:rFonts w:cs="Tahoma"/>
              </w:rPr>
              <w:t>0961800193</w:t>
            </w:r>
          </w:p>
        </w:tc>
      </w:tr>
      <w:bookmarkEnd w:id="0"/>
      <w:tr w:rsidR="00F25CE9" w:rsidRPr="005249BC" w:rsidTr="00D35248">
        <w:trPr>
          <w:gridAfter w:val="1"/>
          <w:wAfter w:w="25" w:type="dxa"/>
        </w:trPr>
        <w:tc>
          <w:tcPr>
            <w:tcW w:w="10200" w:type="dxa"/>
            <w:gridSpan w:val="7"/>
            <w:tcBorders>
              <w:top w:val="single" w:sz="4" w:space="0" w:color="auto"/>
              <w:left w:val="nil"/>
              <w:bottom w:val="threeDEmboss" w:sz="6" w:space="0" w:color="A6A6A6"/>
              <w:right w:val="nil"/>
            </w:tcBorders>
          </w:tcPr>
          <w:p w:rsidR="00226F1B" w:rsidRDefault="00226F1B" w:rsidP="0047085A">
            <w:pPr>
              <w:spacing w:before="40" w:after="40" w:line="240" w:lineRule="auto"/>
              <w:rPr>
                <w:rFonts w:cs="Tahoma"/>
              </w:rPr>
            </w:pPr>
          </w:p>
          <w:p w:rsidR="000D09B5" w:rsidRPr="005249BC" w:rsidRDefault="000D09B5" w:rsidP="0047085A">
            <w:pPr>
              <w:spacing w:before="40" w:after="40" w:line="240" w:lineRule="auto"/>
              <w:rPr>
                <w:rFonts w:cs="Tahoma"/>
              </w:rPr>
            </w:pPr>
          </w:p>
        </w:tc>
      </w:tr>
      <w:tr w:rsidR="00F25CE9" w:rsidRPr="005249BC">
        <w:trPr>
          <w:gridAfter w:val="1"/>
          <w:wAfter w:w="25" w:type="dxa"/>
        </w:trPr>
        <w:tc>
          <w:tcPr>
            <w:tcW w:w="10200" w:type="dxa"/>
            <w:gridSpan w:val="7"/>
            <w:tcBorders>
              <w:top w:val="threeDEmboss" w:sz="6" w:space="0" w:color="A6A6A6"/>
              <w:left w:val="threeDEmboss" w:sz="6" w:space="0" w:color="A6A6A6"/>
              <w:right w:val="threeDEmboss" w:sz="6" w:space="0" w:color="A6A6A6"/>
            </w:tcBorders>
          </w:tcPr>
          <w:p w:rsidR="00226F1B" w:rsidRPr="005249BC" w:rsidRDefault="00226F1B" w:rsidP="0047085A">
            <w:pPr>
              <w:spacing w:before="40" w:after="40" w:line="240" w:lineRule="auto"/>
              <w:ind w:firstLine="142"/>
              <w:rPr>
                <w:rFonts w:cs="Tahoma"/>
                <w:b/>
                <w:spacing w:val="20"/>
                <w:sz w:val="24"/>
                <w:szCs w:val="24"/>
              </w:rPr>
            </w:pPr>
            <w:bookmarkStart w:id="3" w:name="OLE_LINK6"/>
            <w:bookmarkStart w:id="4" w:name="OLE_LINK7"/>
            <w:r w:rsidRPr="005249BC">
              <w:rPr>
                <w:rFonts w:cs="Tahoma"/>
                <w:b/>
                <w:spacing w:val="20"/>
                <w:sz w:val="24"/>
                <w:szCs w:val="24"/>
              </w:rPr>
              <w:t>POSITION</w:t>
            </w:r>
            <w:bookmarkEnd w:id="3"/>
            <w:bookmarkEnd w:id="4"/>
          </w:p>
        </w:tc>
      </w:tr>
      <w:tr w:rsidR="00F25CE9" w:rsidRPr="005249BC">
        <w:trPr>
          <w:gridAfter w:val="1"/>
          <w:wAfter w:w="25" w:type="dxa"/>
        </w:trPr>
        <w:tc>
          <w:tcPr>
            <w:tcW w:w="2231" w:type="dxa"/>
            <w:tcBorders>
              <w:top w:val="threeDEmboss" w:sz="6" w:space="0" w:color="A6A6A6"/>
              <w:left w:val="nil"/>
              <w:bottom w:val="nil"/>
              <w:right w:val="single" w:sz="4" w:space="0" w:color="FFFFFF"/>
            </w:tcBorders>
            <w:shd w:val="clear" w:color="auto" w:fill="D9D9D9"/>
          </w:tcPr>
          <w:p w:rsidR="00A86129" w:rsidRPr="005249BC" w:rsidRDefault="00A86129" w:rsidP="0047085A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5249BC">
              <w:rPr>
                <w:rFonts w:cs="Tahoma"/>
              </w:rPr>
              <w:t>Position applied</w:t>
            </w:r>
            <w:r w:rsidR="00A33A79" w:rsidRPr="005249BC">
              <w:rPr>
                <w:rFonts w:cs="Tahoma"/>
              </w:rPr>
              <w:t xml:space="preserve"> </w:t>
            </w:r>
          </w:p>
        </w:tc>
        <w:tc>
          <w:tcPr>
            <w:tcW w:w="255" w:type="dxa"/>
            <w:tcBorders>
              <w:top w:val="threeDEmboss" w:sz="6" w:space="0" w:color="A6A6A6"/>
              <w:left w:val="single" w:sz="4" w:space="0" w:color="FFFFFF"/>
              <w:bottom w:val="nil"/>
              <w:right w:val="single" w:sz="4" w:space="0" w:color="FFFFFF"/>
            </w:tcBorders>
          </w:tcPr>
          <w:p w:rsidR="00A86129" w:rsidRPr="005249BC" w:rsidRDefault="00A86129" w:rsidP="0047085A">
            <w:pPr>
              <w:spacing w:before="40" w:after="40" w:line="240" w:lineRule="auto"/>
              <w:rPr>
                <w:rFonts w:cs="Tahoma"/>
              </w:rPr>
            </w:pPr>
            <w:r w:rsidRPr="005249BC">
              <w:rPr>
                <w:rFonts w:cs="Tahoma"/>
              </w:rPr>
              <w:t>:</w:t>
            </w:r>
          </w:p>
        </w:tc>
        <w:tc>
          <w:tcPr>
            <w:tcW w:w="7714" w:type="dxa"/>
            <w:gridSpan w:val="5"/>
            <w:tcBorders>
              <w:top w:val="threeDEmboss" w:sz="6" w:space="0" w:color="A6A6A6"/>
              <w:left w:val="single" w:sz="4" w:space="0" w:color="FFFFFF"/>
              <w:bottom w:val="nil"/>
              <w:right w:val="nil"/>
            </w:tcBorders>
          </w:tcPr>
          <w:p w:rsidR="00A86129" w:rsidRPr="005249BC" w:rsidRDefault="00C12786" w:rsidP="0047085A">
            <w:pPr>
              <w:spacing w:before="40" w:after="40" w:line="240" w:lineRule="auto"/>
              <w:rPr>
                <w:rFonts w:cs="Tahoma"/>
              </w:rPr>
            </w:pPr>
            <w:r w:rsidRPr="005249BC">
              <w:rPr>
                <w:rFonts w:cs="Tahoma"/>
              </w:rPr>
              <w:t>Developer</w:t>
            </w:r>
          </w:p>
        </w:tc>
      </w:tr>
      <w:tr w:rsidR="004E6DD0" w:rsidRPr="005249BC">
        <w:trPr>
          <w:gridAfter w:val="1"/>
          <w:wAfter w:w="25" w:type="dxa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4E6DD0" w:rsidRPr="005249BC" w:rsidRDefault="004E6DD0" w:rsidP="000D7266">
            <w:pPr>
              <w:spacing w:before="40" w:after="40" w:line="240" w:lineRule="auto"/>
              <w:ind w:firstLine="142"/>
              <w:rPr>
                <w:rFonts w:cs="Tahoma"/>
              </w:rPr>
            </w:pPr>
            <w:r w:rsidRPr="005249BC">
              <w:rPr>
                <w:rFonts w:cs="Tahoma"/>
              </w:rPr>
              <w:t>Applied technology</w:t>
            </w:r>
            <w:r w:rsidR="00A33A79" w:rsidRPr="005249BC">
              <w:rPr>
                <w:rFonts w:cs="Tahoma"/>
              </w:rPr>
              <w:t xml:space="preserve"> 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4E6DD0" w:rsidRPr="005249BC" w:rsidRDefault="004E6DD0" w:rsidP="000D7266">
            <w:pPr>
              <w:spacing w:before="40" w:after="40" w:line="240" w:lineRule="auto"/>
              <w:rPr>
                <w:rFonts w:cs="Tahoma"/>
              </w:rPr>
            </w:pPr>
            <w:r w:rsidRPr="005249BC">
              <w:rPr>
                <w:rFonts w:cs="Tahoma"/>
              </w:rPr>
              <w:t>:</w:t>
            </w:r>
          </w:p>
        </w:tc>
        <w:tc>
          <w:tcPr>
            <w:tcW w:w="77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E6DD0" w:rsidRPr="005249BC" w:rsidRDefault="00105AE5" w:rsidP="005249BC">
            <w:pPr>
              <w:spacing w:before="40" w:after="40" w:line="240" w:lineRule="auto"/>
              <w:rPr>
                <w:rFonts w:cs="Tahoma"/>
              </w:rPr>
            </w:pPr>
            <w:r w:rsidRPr="005249BC">
              <w:rPr>
                <w:rFonts w:cs="Tahoma"/>
              </w:rPr>
              <w:t xml:space="preserve"> </w:t>
            </w:r>
            <w:r w:rsidR="005249BC" w:rsidRPr="005249BC">
              <w:rPr>
                <w:rFonts w:cs="Tahoma"/>
              </w:rPr>
              <w:t>Java Web</w:t>
            </w:r>
          </w:p>
        </w:tc>
      </w:tr>
      <w:tr w:rsidR="00C348BD" w:rsidRPr="005249BC">
        <w:trPr>
          <w:gridAfter w:val="1"/>
          <w:wAfter w:w="25" w:type="dxa"/>
        </w:trPr>
        <w:tc>
          <w:tcPr>
            <w:tcW w:w="10200" w:type="dxa"/>
            <w:gridSpan w:val="7"/>
            <w:tcBorders>
              <w:top w:val="nil"/>
              <w:left w:val="nil"/>
              <w:bottom w:val="threeDEmboss" w:sz="6" w:space="0" w:color="A6A6A6"/>
              <w:right w:val="nil"/>
            </w:tcBorders>
          </w:tcPr>
          <w:p w:rsidR="00C348BD" w:rsidRPr="005249BC" w:rsidRDefault="00C348BD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p w:rsidR="00C348BD" w:rsidRPr="005249BC" w:rsidRDefault="00C348BD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tbl>
            <w:tblPr>
              <w:tblW w:w="100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37"/>
            </w:tblGrid>
            <w:tr w:rsidR="00C348BD" w:rsidRPr="005249BC">
              <w:trPr>
                <w:trHeight w:val="353"/>
              </w:trPr>
              <w:tc>
                <w:tcPr>
                  <w:tcW w:w="10037" w:type="dxa"/>
                  <w:tcBorders>
                    <w:top w:val="threeDEmboss" w:sz="6" w:space="0" w:color="A6A6A6"/>
                    <w:left w:val="threeDEmboss" w:sz="6" w:space="0" w:color="A6A6A6"/>
                    <w:bottom w:val="threeDEmboss" w:sz="6" w:space="0" w:color="A6A6A6"/>
                    <w:right w:val="threeDEmboss" w:sz="6" w:space="0" w:color="A6A6A6"/>
                  </w:tcBorders>
                </w:tcPr>
                <w:p w:rsidR="00C348BD" w:rsidRPr="005249BC" w:rsidRDefault="00C348BD" w:rsidP="00EE4834">
                  <w:pPr>
                    <w:spacing w:before="40" w:after="40" w:line="240" w:lineRule="auto"/>
                    <w:rPr>
                      <w:rFonts w:cs="Tahoma"/>
                      <w:b/>
                      <w:spacing w:val="20"/>
                      <w:sz w:val="24"/>
                      <w:szCs w:val="24"/>
                    </w:rPr>
                  </w:pPr>
                  <w:bookmarkStart w:id="5" w:name="OLE_LINK8"/>
                  <w:bookmarkStart w:id="6" w:name="OLE_LINK9"/>
                  <w:bookmarkStart w:id="7" w:name="OLE_LINK12"/>
                  <w:r w:rsidRPr="005249BC">
                    <w:rPr>
                      <w:rFonts w:cs="Tahoma"/>
                      <w:b/>
                      <w:spacing w:val="20"/>
                      <w:sz w:val="24"/>
                      <w:szCs w:val="24"/>
                    </w:rPr>
                    <w:t xml:space="preserve">PERSONAL SUMMARY </w:t>
                  </w:r>
                  <w:bookmarkEnd w:id="5"/>
                  <w:bookmarkEnd w:id="6"/>
                  <w:bookmarkEnd w:id="7"/>
                </w:p>
              </w:tc>
            </w:tr>
            <w:tr w:rsidR="00C348BD" w:rsidRPr="005249BC">
              <w:trPr>
                <w:trHeight w:val="297"/>
              </w:trPr>
              <w:tc>
                <w:tcPr>
                  <w:tcW w:w="10037" w:type="dxa"/>
                  <w:tcBorders>
                    <w:top w:val="threeDEmboss" w:sz="6" w:space="0" w:color="A6A6A6"/>
                    <w:left w:val="nil"/>
                    <w:bottom w:val="dotted" w:sz="6" w:space="0" w:color="auto"/>
                    <w:right w:val="single" w:sz="4" w:space="0" w:color="FFFFFF"/>
                  </w:tcBorders>
                  <w:shd w:val="clear" w:color="auto" w:fill="FFFFFF"/>
                </w:tcPr>
                <w:p w:rsidR="00C348BD" w:rsidRPr="005249BC" w:rsidRDefault="00C348BD" w:rsidP="00643245">
                  <w:pPr>
                    <w:numPr>
                      <w:ilvl w:val="0"/>
                      <w:numId w:val="23"/>
                    </w:numPr>
                    <w:spacing w:before="40" w:after="40" w:line="240" w:lineRule="auto"/>
                    <w:rPr>
                      <w:rFonts w:cs="Tahoma"/>
                    </w:rPr>
                  </w:pPr>
                  <w:bookmarkStart w:id="8" w:name="OLE_LINK10"/>
                  <w:bookmarkStart w:id="9" w:name="OLE_LINK11"/>
                  <w:bookmarkStart w:id="10" w:name="OLE_LINK14"/>
                  <w:bookmarkStart w:id="11" w:name="OLE_LINK15"/>
                  <w:r w:rsidRPr="005249BC">
                    <w:rPr>
                      <w:rFonts w:cs="Tahoma"/>
                    </w:rPr>
                    <w:t xml:space="preserve">Highly skilled IT professional with </w:t>
                  </w:r>
                  <w:r w:rsidR="00A17B1E">
                    <w:rPr>
                      <w:rFonts w:cs="Tahoma"/>
                    </w:rPr>
                    <w:t>three</w:t>
                  </w:r>
                  <w:bookmarkStart w:id="12" w:name="_GoBack"/>
                  <w:bookmarkEnd w:id="12"/>
                  <w:r w:rsidR="00BC6341">
                    <w:rPr>
                      <w:rFonts w:cs="Tahoma"/>
                    </w:rPr>
                    <w:t xml:space="preserve"> </w:t>
                  </w:r>
                  <w:r w:rsidRPr="005249BC">
                    <w:rPr>
                      <w:rFonts w:cs="Tahoma"/>
                    </w:rPr>
                    <w:t>years professional experience including application development, implementation, deployment, internal and customer support.</w:t>
                  </w:r>
                </w:p>
                <w:bookmarkEnd w:id="8"/>
                <w:bookmarkEnd w:id="9"/>
                <w:p w:rsidR="00C348BD" w:rsidRPr="005249BC" w:rsidRDefault="005249BC" w:rsidP="00643245">
                  <w:pPr>
                    <w:numPr>
                      <w:ilvl w:val="0"/>
                      <w:numId w:val="23"/>
                    </w:numPr>
                    <w:spacing w:before="40" w:after="40" w:line="240" w:lineRule="auto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Experienced working in Fpt Software</w:t>
                  </w:r>
                  <w:bookmarkEnd w:id="10"/>
                  <w:bookmarkEnd w:id="11"/>
                  <w:r w:rsidR="00191353">
                    <w:rPr>
                      <w:rFonts w:cs="Tahoma"/>
                    </w:rPr>
                    <w:t>, Viettel</w:t>
                  </w:r>
                </w:p>
                <w:p w:rsidR="005249BC" w:rsidRPr="005249BC" w:rsidRDefault="005249BC" w:rsidP="005249BC">
                  <w:pPr>
                    <w:numPr>
                      <w:ilvl w:val="0"/>
                      <w:numId w:val="23"/>
                    </w:numPr>
                    <w:spacing w:before="40" w:after="40" w:line="240" w:lineRule="auto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Cooperative and able to perform within a team-oriented atmosphere.</w:t>
                  </w:r>
                </w:p>
                <w:p w:rsidR="005249BC" w:rsidRPr="005249BC" w:rsidRDefault="005249BC" w:rsidP="005249BC">
                  <w:pPr>
                    <w:spacing w:before="40" w:after="40" w:line="240" w:lineRule="auto"/>
                    <w:ind w:left="720"/>
                    <w:rPr>
                      <w:rFonts w:cs="Tahoma"/>
                    </w:rPr>
                  </w:pPr>
                </w:p>
              </w:tc>
            </w:tr>
          </w:tbl>
          <w:p w:rsidR="00C348BD" w:rsidRPr="005249BC" w:rsidRDefault="00C348BD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p w:rsidR="00C348BD" w:rsidRPr="005249BC" w:rsidRDefault="00C348BD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tbl>
            <w:tblPr>
              <w:tblW w:w="100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37"/>
            </w:tblGrid>
            <w:tr w:rsidR="00C348BD" w:rsidRPr="005249BC">
              <w:trPr>
                <w:trHeight w:val="353"/>
              </w:trPr>
              <w:tc>
                <w:tcPr>
                  <w:tcW w:w="10037" w:type="dxa"/>
                  <w:tcBorders>
                    <w:top w:val="threeDEmboss" w:sz="6" w:space="0" w:color="A6A6A6"/>
                    <w:left w:val="threeDEmboss" w:sz="6" w:space="0" w:color="A6A6A6"/>
                    <w:bottom w:val="threeDEmboss" w:sz="6" w:space="0" w:color="A6A6A6"/>
                    <w:right w:val="threeDEmboss" w:sz="6" w:space="0" w:color="A6A6A6"/>
                  </w:tcBorders>
                </w:tcPr>
                <w:p w:rsidR="00C348BD" w:rsidRPr="005249BC" w:rsidRDefault="00C348BD" w:rsidP="00EE4834">
                  <w:pPr>
                    <w:spacing w:before="40" w:after="40" w:line="240" w:lineRule="auto"/>
                    <w:rPr>
                      <w:rFonts w:cs="Tahoma"/>
                      <w:b/>
                      <w:spacing w:val="20"/>
                      <w:sz w:val="24"/>
                      <w:szCs w:val="24"/>
                    </w:rPr>
                  </w:pPr>
                  <w:bookmarkStart w:id="13" w:name="OLE_LINK16"/>
                  <w:bookmarkStart w:id="14" w:name="OLE_LINK17"/>
                  <w:r w:rsidRPr="005249BC">
                    <w:rPr>
                      <w:rFonts w:cs="Tahoma"/>
                      <w:b/>
                      <w:spacing w:val="20"/>
                      <w:sz w:val="24"/>
                      <w:szCs w:val="24"/>
                    </w:rPr>
                    <w:t>TECHNOLOGIES (OPTIONAL)</w:t>
                  </w:r>
                  <w:bookmarkEnd w:id="13"/>
                  <w:bookmarkEnd w:id="14"/>
                </w:p>
              </w:tc>
            </w:tr>
            <w:tr w:rsidR="00C348BD" w:rsidRPr="005249BC" w:rsidTr="000D09B5">
              <w:trPr>
                <w:trHeight w:val="2012"/>
              </w:trPr>
              <w:tc>
                <w:tcPr>
                  <w:tcW w:w="10037" w:type="dxa"/>
                  <w:tcBorders>
                    <w:top w:val="threeDEmboss" w:sz="6" w:space="0" w:color="A6A6A6"/>
                    <w:left w:val="nil"/>
                    <w:bottom w:val="dotted" w:sz="6" w:space="0" w:color="auto"/>
                    <w:right w:val="single" w:sz="4" w:space="0" w:color="FFFFFF"/>
                  </w:tcBorders>
                  <w:shd w:val="clear" w:color="auto" w:fill="FFFFFF"/>
                </w:tcPr>
                <w:p w:rsidR="00C348BD" w:rsidRPr="00A17B1E" w:rsidRDefault="00C348BD" w:rsidP="00EE4834">
                  <w:pPr>
                    <w:numPr>
                      <w:ilvl w:val="0"/>
                      <w:numId w:val="23"/>
                    </w:numPr>
                    <w:spacing w:before="40" w:after="40" w:line="240" w:lineRule="auto"/>
                    <w:rPr>
                      <w:rFonts w:cs="Tahoma"/>
                      <w:lang w:val="fr-FR"/>
                    </w:rPr>
                  </w:pPr>
                  <w:r w:rsidRPr="00A17B1E">
                    <w:rPr>
                      <w:rFonts w:cs="Tahoma"/>
                      <w:b/>
                      <w:lang w:val="fr-FR"/>
                    </w:rPr>
                    <w:t>Databases etc</w:t>
                  </w:r>
                  <w:r w:rsidRPr="00A17B1E">
                    <w:rPr>
                      <w:rFonts w:cs="Tahoma"/>
                      <w:lang w:val="fr-FR"/>
                    </w:rPr>
                    <w:t xml:space="preserve">: MySQL, SQL Server </w:t>
                  </w:r>
                  <w:r w:rsidR="005249BC" w:rsidRPr="00A17B1E">
                    <w:rPr>
                      <w:rFonts w:cs="Tahoma"/>
                      <w:lang w:val="fr-FR"/>
                    </w:rPr>
                    <w:t>,</w:t>
                  </w:r>
                  <w:r w:rsidR="005249BC" w:rsidRPr="00A17B1E">
                    <w:rPr>
                      <w:rFonts w:ascii="Times New Roman" w:hAnsi="Times New Roman"/>
                      <w:sz w:val="22"/>
                      <w:szCs w:val="22"/>
                      <w:lang w:val="fr-FR"/>
                    </w:rPr>
                    <w:t xml:space="preserve"> Oracle</w:t>
                  </w:r>
                </w:p>
                <w:p w:rsidR="00C348BD" w:rsidRDefault="00C348BD" w:rsidP="00643245">
                  <w:pPr>
                    <w:numPr>
                      <w:ilvl w:val="0"/>
                      <w:numId w:val="24"/>
                    </w:num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 w:line="240" w:lineRule="auto"/>
                    <w:rPr>
                      <w:rFonts w:cs="Tahoma"/>
                      <w:lang w:val="en-GB"/>
                    </w:rPr>
                  </w:pPr>
                  <w:r w:rsidRPr="005249BC">
                    <w:rPr>
                      <w:rFonts w:cs="Tahoma"/>
                      <w:b/>
                    </w:rPr>
                    <w:t>Programming Languages:</w:t>
                  </w:r>
                  <w:r w:rsidR="005249BC">
                    <w:rPr>
                      <w:rFonts w:cs="Tahoma"/>
                      <w:b/>
                    </w:rPr>
                    <w:t xml:space="preserve"> </w:t>
                  </w:r>
                  <w:r w:rsidR="005249BC">
                    <w:rPr>
                      <w:rFonts w:cs="Tahoma"/>
                      <w:lang w:val="en-GB"/>
                    </w:rPr>
                    <w:t>Java</w:t>
                  </w:r>
                  <w:r w:rsidR="007C61C8" w:rsidRPr="005249BC">
                    <w:rPr>
                      <w:rFonts w:cs="Tahoma"/>
                      <w:lang w:val="en-GB"/>
                    </w:rPr>
                    <w:t xml:space="preserve">, </w:t>
                  </w:r>
                  <w:r w:rsidR="00D35248">
                    <w:rPr>
                      <w:lang w:val="vi-VN"/>
                    </w:rPr>
                    <w:t>javascript</w:t>
                  </w:r>
                  <w:r w:rsidR="00D35248">
                    <w:t xml:space="preserve"> </w:t>
                  </w:r>
                  <w:r w:rsidR="007C61C8" w:rsidRPr="005249BC">
                    <w:rPr>
                      <w:rFonts w:cs="Tahoma"/>
                      <w:lang w:val="en-GB"/>
                    </w:rPr>
                    <w:t>,</w:t>
                  </w:r>
                  <w:r w:rsidR="00D35248">
                    <w:t xml:space="preserve"> </w:t>
                  </w:r>
                  <w:r w:rsidR="00D35248" w:rsidRPr="00D35248">
                    <w:rPr>
                      <w:rFonts w:cs="Tahoma"/>
                      <w:lang w:val="en-GB"/>
                    </w:rPr>
                    <w:t>typescript</w:t>
                  </w:r>
                  <w:r w:rsidR="00D35248">
                    <w:rPr>
                      <w:lang w:val="vi-VN"/>
                    </w:rPr>
                    <w:t xml:space="preserve"> </w:t>
                  </w:r>
                  <w:r w:rsidR="00D35248">
                    <w:t xml:space="preserve">, </w:t>
                  </w:r>
                  <w:r w:rsidR="00D35248">
                    <w:rPr>
                      <w:lang w:val="vi-VN"/>
                    </w:rPr>
                    <w:t>angularJ</w:t>
                  </w:r>
                  <w:r w:rsidR="00D35248" w:rsidRPr="00087A10">
                    <w:rPr>
                      <w:lang w:val="vi-VN"/>
                    </w:rPr>
                    <w:t>s</w:t>
                  </w:r>
                  <w:r w:rsidR="00D35248">
                    <w:rPr>
                      <w:lang w:val="vi-VN"/>
                    </w:rPr>
                    <w:t>,</w:t>
                  </w:r>
                  <w:r w:rsidR="007C61C8" w:rsidRPr="005249BC">
                    <w:rPr>
                      <w:rFonts w:cs="Tahoma"/>
                      <w:lang w:val="en-GB"/>
                    </w:rPr>
                    <w:t xml:space="preserve"> Sql</w:t>
                  </w:r>
                </w:p>
                <w:p w:rsidR="00B922E4" w:rsidRPr="00B922E4" w:rsidRDefault="00B922E4" w:rsidP="00B922E4">
                  <w:pPr>
                    <w:numPr>
                      <w:ilvl w:val="0"/>
                      <w:numId w:val="24"/>
                    </w:num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 w:line="240" w:lineRule="auto"/>
                    <w:rPr>
                      <w:rFonts w:cs="Tahoma"/>
                    </w:rPr>
                  </w:pPr>
                  <w:r w:rsidRPr="00B922E4">
                    <w:rPr>
                      <w:rFonts w:cs="Tahoma"/>
                      <w:b/>
                    </w:rPr>
                    <w:t xml:space="preserve">Web Technologies: </w:t>
                  </w:r>
                  <w:r w:rsidRPr="00B922E4">
                    <w:rPr>
                      <w:rFonts w:cs="Tahoma"/>
                    </w:rPr>
                    <w:t>HTML5, xml,</w:t>
                  </w:r>
                  <w:r w:rsidR="00B64CC1">
                    <w:rPr>
                      <w:rFonts w:cs="Tahoma"/>
                    </w:rPr>
                    <w:t xml:space="preserve"> </w:t>
                  </w:r>
                  <w:r w:rsidRPr="00B922E4">
                    <w:rPr>
                      <w:rFonts w:cs="Tahoma"/>
                    </w:rPr>
                    <w:t>jsp</w:t>
                  </w:r>
                </w:p>
                <w:p w:rsidR="00C348BD" w:rsidRPr="005249BC" w:rsidRDefault="00C348BD" w:rsidP="00643245">
                  <w:pPr>
                    <w:numPr>
                      <w:ilvl w:val="0"/>
                      <w:numId w:val="24"/>
                    </w:num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 w:line="240" w:lineRule="auto"/>
                    <w:jc w:val="both"/>
                    <w:rPr>
                      <w:rFonts w:cs="Tahoma"/>
                      <w:b/>
                      <w:lang w:val="en-GB"/>
                    </w:rPr>
                  </w:pPr>
                  <w:r w:rsidRPr="005249BC">
                    <w:rPr>
                      <w:rFonts w:cs="Tahoma"/>
                      <w:b/>
                      <w:lang w:val="en-GB"/>
                    </w:rPr>
                    <w:t xml:space="preserve">Programming Tools: </w:t>
                  </w:r>
                  <w:r w:rsidR="004C7CC7" w:rsidRPr="005249BC">
                    <w:rPr>
                      <w:rFonts w:cs="Tahoma"/>
                      <w:lang w:val="en-GB"/>
                    </w:rPr>
                    <w:t>Eclipse,</w:t>
                  </w:r>
                  <w:r w:rsidR="00601E0D">
                    <w:rPr>
                      <w:rFonts w:cs="Tahoma"/>
                      <w:lang w:val="en-GB"/>
                    </w:rPr>
                    <w:t>netbeans ,WebStorm</w:t>
                  </w:r>
                </w:p>
                <w:p w:rsidR="008B1116" w:rsidRPr="005249BC" w:rsidRDefault="00C348BD" w:rsidP="00643245">
                  <w:pPr>
                    <w:pStyle w:val="PlainText"/>
                    <w:numPr>
                      <w:ilvl w:val="0"/>
                      <w:numId w:val="24"/>
                    </w:numPr>
                    <w:jc w:val="both"/>
                    <w:rPr>
                      <w:rFonts w:ascii="Tahoma" w:hAnsi="Tahoma" w:cs="Tahoma"/>
                      <w:color w:val="000000"/>
                      <w:lang w:eastAsia="en-US"/>
                    </w:rPr>
                  </w:pPr>
                  <w:r w:rsidRPr="005249BC">
                    <w:rPr>
                      <w:rFonts w:ascii="Tahoma" w:hAnsi="Tahoma" w:cs="Tahoma"/>
                      <w:b/>
                      <w:color w:val="000000"/>
                      <w:lang w:eastAsia="en-US"/>
                    </w:rPr>
                    <w:t>App server</w:t>
                  </w:r>
                  <w:r w:rsidR="00601E0D">
                    <w:rPr>
                      <w:rFonts w:ascii="Tahoma" w:hAnsi="Tahoma" w:cs="Tahoma"/>
                      <w:b/>
                      <w:color w:val="000000"/>
                      <w:lang w:eastAsia="en-US"/>
                    </w:rPr>
                    <w:t xml:space="preserve"> </w:t>
                  </w:r>
                  <w:r w:rsidRPr="005249BC">
                    <w:rPr>
                      <w:rFonts w:ascii="Tahoma" w:hAnsi="Tahoma" w:cs="Tahoma"/>
                      <w:color w:val="000000"/>
                      <w:lang w:eastAsia="en-US"/>
                    </w:rPr>
                    <w:t>:</w:t>
                  </w:r>
                  <w:r w:rsidR="007C61C8" w:rsidRPr="005249BC">
                    <w:rPr>
                      <w:rFonts w:ascii="Tahoma" w:hAnsi="Tahoma" w:cs="Tahoma"/>
                      <w:color w:val="000000"/>
                      <w:lang w:eastAsia="en-US"/>
                    </w:rPr>
                    <w:t xml:space="preserve"> </w:t>
                  </w:r>
                  <w:r w:rsidR="008B1116" w:rsidRPr="005249BC">
                    <w:rPr>
                      <w:rFonts w:ascii="Tahoma" w:hAnsi="Tahoma" w:cs="Tahoma"/>
                      <w:color w:val="000000"/>
                      <w:lang w:eastAsia="en-US"/>
                    </w:rPr>
                    <w:t>Apache</w:t>
                  </w:r>
                  <w:r w:rsidR="00601E0D">
                    <w:rPr>
                      <w:rFonts w:ascii="Tahoma" w:hAnsi="Tahoma" w:cs="Tahoma"/>
                      <w:color w:val="000000"/>
                      <w:lang w:eastAsia="en-US"/>
                    </w:rPr>
                    <w:t xml:space="preserve"> Tomcat</w:t>
                  </w:r>
                  <w:r w:rsidR="008B1116" w:rsidRPr="005249BC">
                    <w:rPr>
                      <w:rFonts w:ascii="Tahoma" w:hAnsi="Tahoma" w:cs="Tahoma"/>
                      <w:color w:val="000000"/>
                      <w:lang w:eastAsia="en-US"/>
                    </w:rPr>
                    <w:t xml:space="preserve"> , </w:t>
                  </w:r>
                  <w:r w:rsidR="00601E0D">
                    <w:rPr>
                      <w:rFonts w:ascii="Tahoma" w:hAnsi="Tahoma" w:cs="Tahoma"/>
                      <w:color w:val="000000"/>
                      <w:lang w:eastAsia="en-US"/>
                    </w:rPr>
                    <w:t>WildFly</w:t>
                  </w:r>
                </w:p>
                <w:p w:rsidR="00C348BD" w:rsidRPr="005249BC" w:rsidRDefault="008B1116" w:rsidP="00643245">
                  <w:pPr>
                    <w:pStyle w:val="PlainText"/>
                    <w:numPr>
                      <w:ilvl w:val="0"/>
                      <w:numId w:val="24"/>
                    </w:numPr>
                    <w:jc w:val="both"/>
                    <w:rPr>
                      <w:rFonts w:ascii="Tahoma" w:hAnsi="Tahoma" w:cs="Tahoma"/>
                      <w:color w:val="000000"/>
                      <w:lang w:eastAsia="en-US"/>
                    </w:rPr>
                  </w:pPr>
                  <w:r w:rsidRPr="005249BC">
                    <w:rPr>
                      <w:rFonts w:ascii="Tahoma" w:hAnsi="Tahoma" w:cs="Tahoma"/>
                      <w:b/>
                      <w:color w:val="000000"/>
                      <w:lang w:eastAsia="en-US"/>
                    </w:rPr>
                    <w:t>F</w:t>
                  </w:r>
                  <w:r w:rsidR="00C348BD" w:rsidRPr="005249BC">
                    <w:rPr>
                      <w:rFonts w:ascii="Tahoma" w:hAnsi="Tahoma" w:cs="Tahoma"/>
                      <w:b/>
                      <w:color w:val="000000"/>
                      <w:lang w:eastAsia="en-US"/>
                    </w:rPr>
                    <w:t>ramework</w:t>
                  </w:r>
                  <w:r w:rsidR="00C348BD" w:rsidRPr="005249BC">
                    <w:rPr>
                      <w:rFonts w:ascii="Tahoma" w:hAnsi="Tahoma" w:cs="Tahoma"/>
                      <w:color w:val="000000"/>
                      <w:lang w:eastAsia="en-US"/>
                    </w:rPr>
                    <w:t>:</w:t>
                  </w:r>
                  <w:r w:rsidR="00692B6C">
                    <w:rPr>
                      <w:rFonts w:ascii="Tahoma" w:hAnsi="Tahoma" w:cs="Tahoma"/>
                      <w:color w:val="000000"/>
                      <w:lang w:eastAsia="en-US"/>
                    </w:rPr>
                    <w:t xml:space="preserve"> SpringMVC </w:t>
                  </w:r>
                  <w:r w:rsidR="00CB1F90" w:rsidRPr="005249BC">
                    <w:rPr>
                      <w:rFonts w:ascii="Tahoma" w:hAnsi="Tahoma" w:cs="Tahoma"/>
                      <w:color w:val="000000"/>
                      <w:lang w:eastAsia="en-US"/>
                    </w:rPr>
                    <w:t xml:space="preserve">, </w:t>
                  </w:r>
                  <w:r w:rsidR="00601E0D">
                    <w:rPr>
                      <w:rFonts w:ascii="Tahoma" w:hAnsi="Tahoma" w:cs="Tahoma"/>
                      <w:color w:val="000000"/>
                      <w:lang w:eastAsia="en-US"/>
                    </w:rPr>
                    <w:t>H</w:t>
                  </w:r>
                  <w:r w:rsidR="00601E0D" w:rsidRPr="00601E0D">
                    <w:rPr>
                      <w:rFonts w:ascii="Tahoma" w:hAnsi="Tahoma" w:cs="Tahoma"/>
                      <w:color w:val="000000"/>
                      <w:lang w:eastAsia="en-US"/>
                    </w:rPr>
                    <w:t>ibernate</w:t>
                  </w:r>
                  <w:r w:rsidR="00601E0D">
                    <w:rPr>
                      <w:rFonts w:ascii="Tahoma" w:hAnsi="Tahoma" w:cs="Tahoma"/>
                      <w:color w:val="000000"/>
                      <w:lang w:eastAsia="en-US"/>
                    </w:rPr>
                    <w:t xml:space="preserve">, </w:t>
                  </w:r>
                  <w:bookmarkStart w:id="15" w:name="OLE_LINK27"/>
                  <w:bookmarkStart w:id="16" w:name="OLE_LINK28"/>
                  <w:r w:rsidR="00601E0D"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> </w:t>
                  </w:r>
                  <w:r w:rsidR="00601E0D" w:rsidRPr="00601E0D">
                    <w:rPr>
                      <w:rStyle w:val="Emphasis"/>
                      <w:rFonts w:ascii="Arial" w:hAnsi="Arial" w:cs="Arial"/>
                      <w:bCs/>
                      <w:i w:val="0"/>
                      <w:iCs w:val="0"/>
                      <w:color w:val="000000"/>
                      <w:shd w:val="clear" w:color="auto" w:fill="FFFFFF"/>
                    </w:rPr>
                    <w:t>Java Persistence API</w:t>
                  </w:r>
                  <w:r w:rsidR="00601E0D">
                    <w:rPr>
                      <w:rFonts w:ascii="Tahoma" w:hAnsi="Tahoma" w:cs="Tahoma"/>
                      <w:color w:val="000000"/>
                      <w:lang w:eastAsia="en-US"/>
                    </w:rPr>
                    <w:t xml:space="preserve"> (JPA) </w:t>
                  </w:r>
                  <w:bookmarkEnd w:id="15"/>
                  <w:bookmarkEnd w:id="16"/>
                  <w:r w:rsidR="00601E0D">
                    <w:rPr>
                      <w:rFonts w:ascii="Tahoma" w:hAnsi="Tahoma" w:cs="Tahoma"/>
                      <w:color w:val="000000"/>
                      <w:lang w:eastAsia="en-US"/>
                    </w:rPr>
                    <w:t>,</w:t>
                  </w:r>
                  <w:r w:rsidR="00601E0D">
                    <w:t xml:space="preserve"> </w:t>
                  </w:r>
                  <w:r w:rsidR="00601E0D">
                    <w:rPr>
                      <w:rFonts w:ascii="Tahoma" w:hAnsi="Tahoma" w:cs="Tahoma"/>
                      <w:color w:val="000000"/>
                      <w:lang w:eastAsia="en-US"/>
                    </w:rPr>
                    <w:t>J</w:t>
                  </w:r>
                  <w:r w:rsidR="00601E0D" w:rsidRPr="00601E0D">
                    <w:rPr>
                      <w:rFonts w:ascii="Tahoma" w:hAnsi="Tahoma" w:cs="Tahoma"/>
                      <w:color w:val="000000"/>
                      <w:lang w:eastAsia="en-US"/>
                    </w:rPr>
                    <w:t>ava server faces</w:t>
                  </w:r>
                  <w:r w:rsidR="00601E0D">
                    <w:rPr>
                      <w:rFonts w:ascii="Tahoma" w:hAnsi="Tahoma" w:cs="Tahoma"/>
                      <w:color w:val="000000"/>
                      <w:lang w:eastAsia="en-US"/>
                    </w:rPr>
                    <w:t xml:space="preserve"> (JSF)</w:t>
                  </w:r>
                  <w:r w:rsidR="00697D58">
                    <w:rPr>
                      <w:rFonts w:ascii="Tahoma" w:hAnsi="Tahoma" w:cs="Tahoma"/>
                      <w:color w:val="000000"/>
                      <w:lang w:eastAsia="en-US"/>
                    </w:rPr>
                    <w:t>,DDD</w:t>
                  </w:r>
                  <w:r w:rsidR="00FE62A9">
                    <w:rPr>
                      <w:rFonts w:ascii="Tahoma" w:hAnsi="Tahoma" w:cs="Tahoma"/>
                      <w:color w:val="000000"/>
                      <w:lang w:eastAsia="en-US"/>
                    </w:rPr>
                    <w:t>,Strut2</w:t>
                  </w:r>
                </w:p>
                <w:p w:rsidR="00C348BD" w:rsidRPr="005249BC" w:rsidRDefault="00C348BD" w:rsidP="00643245">
                  <w:pPr>
                    <w:pStyle w:val="PlainText"/>
                    <w:numPr>
                      <w:ilvl w:val="0"/>
                      <w:numId w:val="24"/>
                    </w:numPr>
                    <w:jc w:val="both"/>
                    <w:rPr>
                      <w:rFonts w:ascii="Tahoma" w:hAnsi="Tahoma" w:cs="Tahoma"/>
                      <w:color w:val="000000"/>
                      <w:lang w:eastAsia="en-US"/>
                    </w:rPr>
                  </w:pPr>
                  <w:r w:rsidRPr="005249BC">
                    <w:rPr>
                      <w:rFonts w:ascii="Tahoma" w:hAnsi="Tahoma" w:cs="Tahoma"/>
                      <w:b/>
                      <w:color w:val="000000"/>
                      <w:lang w:eastAsia="en-US"/>
                    </w:rPr>
                    <w:t>Configuration Management tools</w:t>
                  </w:r>
                  <w:r w:rsidRPr="005249BC">
                    <w:rPr>
                      <w:rFonts w:ascii="Tahoma" w:hAnsi="Tahoma" w:cs="Tahoma"/>
                      <w:color w:val="000000"/>
                      <w:lang w:eastAsia="en-US"/>
                    </w:rPr>
                    <w:t>: SVN</w:t>
                  </w:r>
                  <w:r w:rsidR="007C61C8" w:rsidRPr="005249BC">
                    <w:rPr>
                      <w:rFonts w:ascii="Tahoma" w:hAnsi="Tahoma" w:cs="Tahoma"/>
                      <w:color w:val="000000"/>
                      <w:lang w:eastAsia="en-US"/>
                    </w:rPr>
                    <w:t>, GIT</w:t>
                  </w:r>
                </w:p>
                <w:p w:rsidR="00C348BD" w:rsidRPr="005249BC" w:rsidRDefault="00C348BD" w:rsidP="000D09B5">
                  <w:pPr>
                    <w:numPr>
                      <w:ilvl w:val="0"/>
                      <w:numId w:val="23"/>
                    </w:numPr>
                    <w:spacing w:before="40" w:after="40" w:line="240" w:lineRule="auto"/>
                    <w:rPr>
                      <w:rFonts w:cs="Tahoma"/>
                      <w:b/>
                    </w:rPr>
                  </w:pPr>
                  <w:r w:rsidRPr="005249BC">
                    <w:rPr>
                      <w:rFonts w:cs="Tahoma"/>
                      <w:b/>
                    </w:rPr>
                    <w:t>Operating Systems</w:t>
                  </w:r>
                  <w:r w:rsidRPr="005249BC">
                    <w:rPr>
                      <w:rFonts w:cs="Tahoma"/>
                    </w:rPr>
                    <w:t>:</w:t>
                  </w:r>
                  <w:r w:rsidR="000D09B5">
                    <w:rPr>
                      <w:rFonts w:cs="Tahoma"/>
                    </w:rPr>
                    <w:t xml:space="preserve"> Windows </w:t>
                  </w:r>
                  <w:r w:rsidR="005E4524">
                    <w:rPr>
                      <w:rFonts w:cs="Tahoma"/>
                    </w:rPr>
                    <w:t>, Linux</w:t>
                  </w:r>
                </w:p>
              </w:tc>
            </w:tr>
          </w:tbl>
          <w:p w:rsidR="00C348BD" w:rsidRPr="005249BC" w:rsidRDefault="00C348BD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p w:rsidR="00C348BD" w:rsidRPr="005249BC" w:rsidRDefault="00C348BD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p w:rsidR="00C348BD" w:rsidRPr="005249BC" w:rsidRDefault="00C348BD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</w:tc>
      </w:tr>
      <w:tr w:rsidR="008E3213" w:rsidRPr="005249BC">
        <w:trPr>
          <w:gridAfter w:val="1"/>
          <w:wAfter w:w="25" w:type="dxa"/>
          <w:trHeight w:val="1045"/>
        </w:trPr>
        <w:tc>
          <w:tcPr>
            <w:tcW w:w="10200" w:type="dxa"/>
            <w:gridSpan w:val="7"/>
            <w:tcBorders>
              <w:left w:val="nil"/>
              <w:bottom w:val="threeDEmboss" w:sz="6" w:space="0" w:color="A6A6A6"/>
              <w:right w:val="nil"/>
            </w:tcBorders>
          </w:tcPr>
          <w:p w:rsidR="008E3213" w:rsidRDefault="008E3213" w:rsidP="0076565C">
            <w:pPr>
              <w:spacing w:before="40" w:after="40" w:line="240" w:lineRule="auto"/>
            </w:pPr>
            <w:r w:rsidRPr="005249BC">
              <w:br w:type="page"/>
            </w:r>
          </w:p>
          <w:p w:rsidR="001C60E1" w:rsidRDefault="001C60E1" w:rsidP="0076565C">
            <w:pPr>
              <w:spacing w:before="40" w:after="40" w:line="240" w:lineRule="auto"/>
            </w:pPr>
          </w:p>
          <w:p w:rsidR="001C60E1" w:rsidRDefault="001C60E1" w:rsidP="0076565C">
            <w:pPr>
              <w:spacing w:before="40" w:after="40" w:line="240" w:lineRule="auto"/>
            </w:pPr>
          </w:p>
          <w:p w:rsidR="001C60E1" w:rsidRDefault="001C60E1" w:rsidP="0076565C">
            <w:pPr>
              <w:spacing w:before="40" w:after="40" w:line="240" w:lineRule="auto"/>
            </w:pPr>
          </w:p>
          <w:p w:rsidR="001C60E1" w:rsidRDefault="001C60E1" w:rsidP="0076565C">
            <w:pPr>
              <w:spacing w:before="40" w:after="40" w:line="240" w:lineRule="auto"/>
            </w:pPr>
          </w:p>
          <w:p w:rsidR="001C60E1" w:rsidRDefault="001C60E1" w:rsidP="0076565C">
            <w:pPr>
              <w:spacing w:before="40" w:after="40" w:line="240" w:lineRule="auto"/>
            </w:pPr>
          </w:p>
          <w:p w:rsidR="001C60E1" w:rsidRDefault="001C60E1" w:rsidP="0076565C">
            <w:pPr>
              <w:spacing w:before="40" w:after="40" w:line="240" w:lineRule="auto"/>
            </w:pPr>
          </w:p>
          <w:p w:rsidR="001C60E1" w:rsidRPr="005249BC" w:rsidRDefault="001C60E1" w:rsidP="0076565C">
            <w:pPr>
              <w:spacing w:before="40" w:after="40" w:line="240" w:lineRule="auto"/>
              <w:rPr>
                <w:rFonts w:cs="Tahoma"/>
                <w:b/>
              </w:rPr>
            </w:pPr>
          </w:p>
        </w:tc>
      </w:tr>
      <w:tr w:rsidR="008E3213" w:rsidRPr="005249BC">
        <w:trPr>
          <w:gridAfter w:val="1"/>
          <w:wAfter w:w="25" w:type="dxa"/>
        </w:trPr>
        <w:tc>
          <w:tcPr>
            <w:tcW w:w="10200" w:type="dxa"/>
            <w:gridSpan w:val="7"/>
            <w:tcBorders>
              <w:top w:val="threeDEmboss" w:sz="6" w:space="0" w:color="A6A6A6"/>
              <w:left w:val="threeDEmboss" w:sz="6" w:space="0" w:color="A6A6A6"/>
              <w:bottom w:val="threeDEmboss" w:sz="6" w:space="0" w:color="A6A6A6"/>
              <w:right w:val="threeDEmboss" w:sz="6" w:space="0" w:color="A6A6A6"/>
            </w:tcBorders>
          </w:tcPr>
          <w:p w:rsidR="008E3213" w:rsidRPr="005249BC" w:rsidRDefault="008E3213" w:rsidP="0047085A">
            <w:pPr>
              <w:spacing w:before="40" w:after="40" w:line="240" w:lineRule="auto"/>
              <w:ind w:firstLine="142"/>
              <w:rPr>
                <w:rFonts w:cs="Tahoma"/>
                <w:b/>
                <w:spacing w:val="20"/>
                <w:sz w:val="24"/>
                <w:szCs w:val="24"/>
              </w:rPr>
            </w:pPr>
            <w:bookmarkStart w:id="17" w:name="OLE_LINK52"/>
            <w:r w:rsidRPr="005249BC">
              <w:rPr>
                <w:rFonts w:cs="Tahoma"/>
                <w:b/>
                <w:spacing w:val="20"/>
                <w:sz w:val="24"/>
                <w:szCs w:val="24"/>
              </w:rPr>
              <w:lastRenderedPageBreak/>
              <w:t>EXPERIENCE</w:t>
            </w:r>
            <w:bookmarkEnd w:id="17"/>
            <w:r w:rsidR="00475B5C">
              <w:rPr>
                <w:rFonts w:cs="Tahoma"/>
                <w:b/>
                <w:spacing w:val="20"/>
                <w:sz w:val="24"/>
                <w:szCs w:val="24"/>
              </w:rPr>
              <w:t xml:space="preserve"> &amp; </w:t>
            </w:r>
            <w:r w:rsidR="00475B5C" w:rsidRPr="005249BC">
              <w:rPr>
                <w:rFonts w:cs="Tahoma"/>
                <w:b/>
                <w:spacing w:val="20"/>
                <w:sz w:val="24"/>
                <w:szCs w:val="24"/>
              </w:rPr>
              <w:t>EDUCATION</w:t>
            </w:r>
          </w:p>
        </w:tc>
      </w:tr>
      <w:tr w:rsidR="008E3213" w:rsidRPr="005249BC">
        <w:trPr>
          <w:gridAfter w:val="1"/>
          <w:wAfter w:w="25" w:type="dxa"/>
        </w:trPr>
        <w:tc>
          <w:tcPr>
            <w:tcW w:w="10200" w:type="dxa"/>
            <w:gridSpan w:val="7"/>
            <w:tcBorders>
              <w:top w:val="threeDEmboss" w:sz="6" w:space="0" w:color="A6A6A6"/>
              <w:left w:val="nil"/>
              <w:bottom w:val="nil"/>
              <w:right w:val="nil"/>
            </w:tcBorders>
            <w:shd w:val="clear" w:color="auto" w:fill="FFFFFF"/>
          </w:tcPr>
          <w:p w:rsidR="008E3213" w:rsidRPr="005249BC" w:rsidRDefault="008E3213" w:rsidP="00820C16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</w:tc>
      </w:tr>
      <w:tr w:rsidR="008E3213" w:rsidRPr="005249BC">
        <w:trPr>
          <w:gridAfter w:val="1"/>
          <w:wAfter w:w="25" w:type="dxa"/>
        </w:trPr>
        <w:tc>
          <w:tcPr>
            <w:tcW w:w="102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8E3213" w:rsidRPr="005249BC" w:rsidRDefault="008E3213" w:rsidP="00820C16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  <w:r w:rsidRPr="005249BC">
              <w:rPr>
                <w:rFonts w:cs="Tahoma"/>
                <w:b/>
              </w:rPr>
              <w:t xml:space="preserve">1. </w:t>
            </w:r>
            <w:bookmarkStart w:id="18" w:name="OLE_LINK51"/>
            <w:r w:rsidRPr="005249BC">
              <w:rPr>
                <w:rFonts w:cs="Tahoma"/>
                <w:b/>
              </w:rPr>
              <w:t>TAKEN PROJECTS</w:t>
            </w:r>
            <w:bookmarkEnd w:id="18"/>
          </w:p>
        </w:tc>
      </w:tr>
      <w:tr w:rsidR="008E3213" w:rsidRPr="005249BC">
        <w:trPr>
          <w:gridAfter w:val="1"/>
          <w:wAfter w:w="25" w:type="dxa"/>
        </w:trPr>
        <w:tc>
          <w:tcPr>
            <w:tcW w:w="102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3213" w:rsidRDefault="008E3213" w:rsidP="001C60E1">
            <w:pPr>
              <w:spacing w:before="40" w:after="40" w:line="240" w:lineRule="auto"/>
              <w:rPr>
                <w:rFonts w:cs="Tahoma"/>
                <w:b/>
              </w:rPr>
            </w:pPr>
          </w:p>
          <w:tbl>
            <w:tblPr>
              <w:tblW w:w="100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3"/>
              <w:gridCol w:w="2470"/>
              <w:gridCol w:w="5242"/>
            </w:tblGrid>
            <w:tr w:rsidR="006219DA" w:rsidRPr="005249BC" w:rsidTr="00C2305B">
              <w:tc>
                <w:tcPr>
                  <w:tcW w:w="236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6219DA" w:rsidRPr="005249BC" w:rsidRDefault="006219DA" w:rsidP="00C2305B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Project’s name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6219DA" w:rsidRPr="005249BC" w:rsidRDefault="006219DA" w:rsidP="00FD24E4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 </w:t>
                  </w:r>
                  <w:r w:rsidR="003D6325">
                    <w:rPr>
                      <w:rFonts w:cs="Tahoma"/>
                    </w:rPr>
                    <w:t>Billing and Customer Care S</w:t>
                  </w:r>
                  <w:r w:rsidR="003D6325" w:rsidRPr="003D6325">
                    <w:rPr>
                      <w:rFonts w:cs="Tahoma"/>
                    </w:rPr>
                    <w:t>ystem</w:t>
                  </w:r>
                  <w:r w:rsidR="003D6325">
                    <w:rPr>
                      <w:rFonts w:cs="Tahoma"/>
                    </w:rPr>
                    <w:t xml:space="preserve"> ( </w:t>
                  </w:r>
                  <w:r>
                    <w:rPr>
                      <w:rFonts w:cs="Tahoma"/>
                    </w:rPr>
                    <w:t>BCCS</w:t>
                  </w:r>
                  <w:r w:rsidR="003D6325">
                    <w:rPr>
                      <w:rFonts w:cs="Tahoma"/>
                    </w:rPr>
                    <w:t xml:space="preserve"> )</w:t>
                  </w:r>
                  <w:r w:rsidR="0014230D">
                    <w:rPr>
                      <w:rFonts w:cs="Tahoma"/>
                    </w:rPr>
                    <w:t xml:space="preserve"> and Process Service</w:t>
                  </w:r>
                  <w:r w:rsidR="00674E4F">
                    <w:rPr>
                      <w:rFonts w:cs="Tahoma"/>
                    </w:rPr>
                    <w:t xml:space="preserve"> USSD</w:t>
                  </w:r>
                </w:p>
              </w:tc>
            </w:tr>
            <w:tr w:rsidR="006219DA" w:rsidRPr="005249BC" w:rsidTr="00C2305B">
              <w:tc>
                <w:tcPr>
                  <w:tcW w:w="2363" w:type="dxa"/>
                  <w:tcBorders>
                    <w:top w:val="dotted" w:sz="6" w:space="0" w:color="7F7F7F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6219DA" w:rsidRPr="005249BC" w:rsidRDefault="006219DA" w:rsidP="00C2305B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Customer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7F7F7F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6219DA" w:rsidRPr="005249BC" w:rsidRDefault="006219DA" w:rsidP="00C2305B">
                  <w:pPr>
                    <w:spacing w:before="40" w:after="40" w:line="240" w:lineRule="auto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 xml:space="preserve">Mozambique </w:t>
                  </w:r>
                  <w:r w:rsidRPr="001C60E1">
                    <w:rPr>
                      <w:rFonts w:cs="Tahoma"/>
                    </w:rPr>
                    <w:t>customers</w:t>
                  </w:r>
                  <w:r>
                    <w:rPr>
                      <w:rFonts w:cs="Tahoma"/>
                    </w:rPr>
                    <w:t xml:space="preserve"> and Sales </w:t>
                  </w:r>
                  <w:r w:rsidRPr="006219DA">
                    <w:rPr>
                      <w:rFonts w:cs="Tahoma"/>
                    </w:rPr>
                    <w:t>department</w:t>
                  </w:r>
                  <w:r>
                    <w:rPr>
                      <w:rFonts w:cs="Tahoma"/>
                    </w:rPr>
                    <w:t xml:space="preserve">, Finances </w:t>
                  </w:r>
                  <w:r w:rsidRPr="006219DA">
                    <w:rPr>
                      <w:rFonts w:cs="Tahoma"/>
                    </w:rPr>
                    <w:t>department</w:t>
                  </w:r>
                  <w:r>
                    <w:rPr>
                      <w:rFonts w:cs="Tahoma"/>
                    </w:rPr>
                    <w:t xml:space="preserve">,Customer Care </w:t>
                  </w:r>
                  <w:r w:rsidRPr="006219DA">
                    <w:rPr>
                      <w:rFonts w:cs="Tahoma"/>
                    </w:rPr>
                    <w:t>department</w:t>
                  </w:r>
                  <w:r>
                    <w:rPr>
                      <w:rFonts w:cs="Tahoma"/>
                    </w:rPr>
                    <w:t>,…</w:t>
                  </w:r>
                </w:p>
              </w:tc>
            </w:tr>
            <w:tr w:rsidR="006219DA" w:rsidRPr="005249BC" w:rsidTr="00C2305B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dotted" w:sz="6" w:space="0" w:color="FFFFFF"/>
                  </w:tcBorders>
                  <w:shd w:val="clear" w:color="auto" w:fill="D9D9D9"/>
                </w:tcPr>
                <w:p w:rsidR="006219DA" w:rsidRPr="005249BC" w:rsidRDefault="006219DA" w:rsidP="00C2305B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Starting date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auto"/>
                    <w:left w:val="single" w:sz="4" w:space="0" w:color="auto"/>
                    <w:bottom w:val="dotted" w:sz="6" w:space="0" w:color="FFFFFF"/>
                    <w:right w:val="single" w:sz="4" w:space="0" w:color="auto"/>
                  </w:tcBorders>
                </w:tcPr>
                <w:p w:rsidR="006219DA" w:rsidRPr="005249BC" w:rsidRDefault="00C6197F" w:rsidP="006F3717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C6197F">
                    <w:rPr>
                      <w:rFonts w:cs="Tahoma"/>
                    </w:rPr>
                    <w:t xml:space="preserve">November </w:t>
                  </w:r>
                  <w:r w:rsidR="006219DA" w:rsidRPr="005249BC">
                    <w:rPr>
                      <w:rFonts w:cs="Tahoma"/>
                    </w:rPr>
                    <w:t>-201</w:t>
                  </w:r>
                  <w:r w:rsidR="006F3717">
                    <w:rPr>
                      <w:rFonts w:cs="Tahoma"/>
                    </w:rPr>
                    <w:t>7</w:t>
                  </w:r>
                </w:p>
              </w:tc>
            </w:tr>
            <w:tr w:rsidR="006219DA" w:rsidRPr="005249BC" w:rsidTr="00C2305B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6219DA" w:rsidRPr="005249BC" w:rsidRDefault="006219DA" w:rsidP="00C2305B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Team size</w:t>
                  </w:r>
                </w:p>
              </w:tc>
              <w:tc>
                <w:tcPr>
                  <w:tcW w:w="2470" w:type="dxa"/>
                  <w:tcBorders>
                    <w:top w:val="dotted" w:sz="6" w:space="0" w:color="auto"/>
                    <w:left w:val="single" w:sz="4" w:space="0" w:color="auto"/>
                    <w:bottom w:val="nil"/>
                    <w:right w:val="dotted" w:sz="6" w:space="0" w:color="7F7F7F"/>
                  </w:tcBorders>
                </w:tcPr>
                <w:p w:rsidR="006219DA" w:rsidRPr="005249BC" w:rsidRDefault="006219DA" w:rsidP="00C2305B">
                  <w:pPr>
                    <w:spacing w:before="40" w:after="40" w:line="240" w:lineRule="auto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5</w:t>
                  </w:r>
                </w:p>
              </w:tc>
              <w:tc>
                <w:tcPr>
                  <w:tcW w:w="5242" w:type="dxa"/>
                  <w:tcBorders>
                    <w:top w:val="dotted" w:sz="6" w:space="0" w:color="auto"/>
                    <w:left w:val="dotted" w:sz="6" w:space="0" w:color="7F7F7F"/>
                    <w:bottom w:val="dotted" w:sz="6" w:space="0" w:color="auto"/>
                    <w:right w:val="single" w:sz="4" w:space="0" w:color="auto"/>
                  </w:tcBorders>
                </w:tcPr>
                <w:p w:rsidR="006219DA" w:rsidRPr="005249BC" w:rsidRDefault="006219DA" w:rsidP="00C2305B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Your role : Developer</w:t>
                  </w:r>
                </w:p>
              </w:tc>
            </w:tr>
            <w:tr w:rsidR="006219DA" w:rsidRPr="005249BC" w:rsidTr="00C2305B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dotted" w:sz="6" w:space="0" w:color="FFFFFF"/>
                  </w:tcBorders>
                  <w:shd w:val="clear" w:color="auto" w:fill="D9D9D9"/>
                </w:tcPr>
                <w:p w:rsidR="006219DA" w:rsidRPr="005249BC" w:rsidRDefault="006219DA" w:rsidP="00C2305B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Project descriptions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single" w:sz="4" w:space="0" w:color="auto"/>
                  </w:tcBorders>
                </w:tcPr>
                <w:p w:rsidR="006219DA" w:rsidRDefault="006219DA" w:rsidP="00C2305B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966683">
                    <w:rPr>
                      <w:rFonts w:cs="Tahoma"/>
                    </w:rPr>
                    <w:t>Develop the project based on design documents of customer</w:t>
                  </w:r>
                  <w:r>
                    <w:rPr>
                      <w:rFonts w:cs="Tahoma"/>
                    </w:rPr>
                    <w:t>.</w:t>
                  </w:r>
                </w:p>
                <w:p w:rsidR="006219DA" w:rsidRPr="005249BC" w:rsidRDefault="00125D0C" w:rsidP="004020A8">
                  <w:pPr>
                    <w:spacing w:before="40" w:after="40" w:line="240" w:lineRule="auto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 xml:space="preserve">Develop </w:t>
                  </w:r>
                  <w:r w:rsidR="006219DA" w:rsidRPr="005249BC">
                    <w:rPr>
                      <w:rFonts w:cs="Tahoma"/>
                    </w:rPr>
                    <w:t xml:space="preserve"> </w:t>
                  </w:r>
                  <w:r w:rsidR="006219DA">
                    <w:rPr>
                      <w:rFonts w:cs="Tahoma"/>
                    </w:rPr>
                    <w:t xml:space="preserve">web </w:t>
                  </w:r>
                  <w:r w:rsidR="006219DA" w:rsidRPr="005249BC">
                    <w:rPr>
                      <w:rFonts w:cs="Tahoma"/>
                    </w:rPr>
                    <w:t xml:space="preserve">application to </w:t>
                  </w:r>
                  <w:r w:rsidR="006219DA" w:rsidRPr="001A63FA">
                    <w:rPr>
                      <w:rFonts w:cs="Tahoma"/>
                    </w:rPr>
                    <w:t>manage job for company</w:t>
                  </w:r>
                  <w:r w:rsidR="006219DA">
                    <w:rPr>
                      <w:rFonts w:cs="Tahoma"/>
                    </w:rPr>
                    <w:t>.</w:t>
                  </w:r>
                  <w:r>
                    <w:rPr>
                      <w:rFonts w:cs="Tahoma"/>
                    </w:rPr>
                    <w:t xml:space="preserve"> Some project </w:t>
                  </w:r>
                  <w:r w:rsidR="0014230D">
                    <w:rPr>
                      <w:rFonts w:cs="Tahoma"/>
                    </w:rPr>
                    <w:t>: Payment</w:t>
                  </w:r>
                  <w:r>
                    <w:rPr>
                      <w:rFonts w:cs="Tahoma"/>
                    </w:rPr>
                    <w:t xml:space="preserve"> </w:t>
                  </w:r>
                  <w:r w:rsidR="0014230D">
                    <w:rPr>
                      <w:rFonts w:cs="Tahoma"/>
                    </w:rPr>
                    <w:t xml:space="preserve">system, Inventory and Sales manager </w:t>
                  </w:r>
                  <w:r w:rsidR="00DF0B52">
                    <w:rPr>
                      <w:rFonts w:cs="Tahoma"/>
                    </w:rPr>
                    <w:t>system ,</w:t>
                  </w:r>
                  <w:r w:rsidR="003D6325">
                    <w:rPr>
                      <w:rFonts w:cs="Tahoma"/>
                    </w:rPr>
                    <w:t xml:space="preserve"> B</w:t>
                  </w:r>
                  <w:r w:rsidR="00DF0B52">
                    <w:rPr>
                      <w:rFonts w:cs="Tahoma"/>
                    </w:rPr>
                    <w:t>anking system</w:t>
                  </w:r>
                  <w:r w:rsidR="00877D15">
                    <w:rPr>
                      <w:rFonts w:cs="Tahoma"/>
                    </w:rPr>
                    <w:t xml:space="preserve"> ,Pay </w:t>
                  </w:r>
                  <w:r w:rsidR="00877D15" w:rsidRPr="00877D15">
                    <w:rPr>
                      <w:rFonts w:cs="Tahoma"/>
                    </w:rPr>
                    <w:t>bonus</w:t>
                  </w:r>
                  <w:r w:rsidR="00877D15">
                    <w:rPr>
                      <w:rFonts w:cs="Tahoma"/>
                    </w:rPr>
                    <w:t xml:space="preserve"> (money ,sms, data, …) to Mobile Process</w:t>
                  </w:r>
                  <w:r w:rsidR="004020A8">
                    <w:rPr>
                      <w:rFonts w:cs="Tahoma"/>
                    </w:rPr>
                    <w:t>, Report system</w:t>
                  </w:r>
                  <w:r w:rsidR="00877D15">
                    <w:rPr>
                      <w:rFonts w:cs="Tahoma"/>
                    </w:rPr>
                    <w:t xml:space="preserve"> </w:t>
                  </w:r>
                  <w:r w:rsidR="00DF0B52">
                    <w:rPr>
                      <w:rFonts w:cs="Tahoma"/>
                    </w:rPr>
                    <w:t>.</w:t>
                  </w:r>
                  <w:r w:rsidR="006219DA" w:rsidRPr="005249BC">
                    <w:rPr>
                      <w:rFonts w:cs="Tahoma"/>
                    </w:rPr>
                    <w:t xml:space="preserve"> It includes following main modules</w:t>
                  </w:r>
                  <w:r w:rsidR="00877D15">
                    <w:rPr>
                      <w:rFonts w:cs="Tahoma"/>
                    </w:rPr>
                    <w:t xml:space="preserve"> </w:t>
                  </w:r>
                  <w:r w:rsidR="006219DA" w:rsidRPr="005249BC">
                    <w:rPr>
                      <w:rFonts w:cs="Tahoma"/>
                    </w:rPr>
                    <w:t>:</w:t>
                  </w:r>
                  <w:r w:rsidR="003D6325">
                    <w:rPr>
                      <w:rFonts w:cs="Tahoma"/>
                    </w:rPr>
                    <w:t xml:space="preserve">Payment </w:t>
                  </w:r>
                  <w:r w:rsidR="006219DA">
                    <w:rPr>
                      <w:rFonts w:cs="Tahoma"/>
                    </w:rPr>
                    <w:t xml:space="preserve">, </w:t>
                  </w:r>
                  <w:r w:rsidR="006219DA" w:rsidRPr="001A63FA">
                    <w:rPr>
                      <w:rFonts w:cs="Tahoma"/>
                    </w:rPr>
                    <w:t>process orders,</w:t>
                  </w:r>
                  <w:r w:rsidR="006219DA">
                    <w:t xml:space="preserve"> </w:t>
                  </w:r>
                  <w:r w:rsidR="006219DA" w:rsidRPr="001A63FA">
                    <w:rPr>
                      <w:rFonts w:cs="Tahoma"/>
                    </w:rPr>
                    <w:t>mail notification to the user</w:t>
                  </w:r>
                  <w:r w:rsidR="006219DA">
                    <w:rPr>
                      <w:rFonts w:cs="Tahoma"/>
                    </w:rPr>
                    <w:t>,</w:t>
                  </w:r>
                  <w:r w:rsidR="006219DA" w:rsidRPr="001A63FA">
                    <w:rPr>
                      <w:rFonts w:cs="Tahoma"/>
                    </w:rPr>
                    <w:t xml:space="preserve"> </w:t>
                  </w:r>
                  <w:r w:rsidR="003D6325">
                    <w:rPr>
                      <w:rFonts w:cs="Tahoma"/>
                    </w:rPr>
                    <w:t>sales</w:t>
                  </w:r>
                  <w:r w:rsidR="006219DA" w:rsidRPr="001A63FA">
                    <w:rPr>
                      <w:rFonts w:cs="Tahoma"/>
                    </w:rPr>
                    <w:t xml:space="preserve">, order management, </w:t>
                  </w:r>
                  <w:r w:rsidR="004020A8">
                    <w:rPr>
                      <w:rFonts w:cs="Tahoma"/>
                    </w:rPr>
                    <w:t xml:space="preserve">create </w:t>
                  </w:r>
                  <w:r w:rsidR="006219DA" w:rsidRPr="001A63FA">
                    <w:rPr>
                      <w:rFonts w:cs="Tahoma"/>
                    </w:rPr>
                    <w:t>report</w:t>
                  </w:r>
                  <w:r w:rsidR="006219DA">
                    <w:rPr>
                      <w:rFonts w:cs="Tahoma"/>
                    </w:rPr>
                    <w:t xml:space="preserve"> , ….</w:t>
                  </w:r>
                </w:p>
              </w:tc>
            </w:tr>
            <w:tr w:rsidR="006219DA" w:rsidRPr="005249BC" w:rsidTr="00C2305B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single" w:sz="4" w:space="0" w:color="auto"/>
                    <w:right w:val="dotted" w:sz="6" w:space="0" w:color="F2F2F2"/>
                  </w:tcBorders>
                  <w:shd w:val="clear" w:color="auto" w:fill="D9D9D9"/>
                </w:tcPr>
                <w:p w:rsidR="006219DA" w:rsidRPr="005249BC" w:rsidRDefault="006219DA" w:rsidP="00C2305B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Technologies Used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9DA" w:rsidRPr="00C854FD" w:rsidRDefault="006219DA" w:rsidP="00C2305B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C854FD">
                    <w:rPr>
                      <w:rFonts w:cs="Tahoma"/>
                    </w:rPr>
                    <w:t>Front-end:</w:t>
                  </w:r>
                  <w:r>
                    <w:rPr>
                      <w:rFonts w:cs="Tahoma"/>
                    </w:rPr>
                    <w:t xml:space="preserve"> javascript ,html</w:t>
                  </w:r>
                  <w:r w:rsidRPr="00C854FD">
                    <w:rPr>
                      <w:rFonts w:cs="Tahoma"/>
                    </w:rPr>
                    <w:t>, css</w:t>
                  </w:r>
                  <w:r>
                    <w:rPr>
                      <w:rFonts w:cs="Tahoma"/>
                    </w:rPr>
                    <w:t xml:space="preserve"> </w:t>
                  </w:r>
                  <w:r w:rsidRPr="00C854FD">
                    <w:rPr>
                      <w:rFonts w:cs="Tahoma"/>
                    </w:rPr>
                    <w:t>,ajax</w:t>
                  </w:r>
                  <w:r w:rsidR="00DF0B52">
                    <w:rPr>
                      <w:rFonts w:cs="Tahoma"/>
                    </w:rPr>
                    <w:t>,</w:t>
                  </w:r>
                  <w:r w:rsidRPr="00C854FD">
                    <w:rPr>
                      <w:rFonts w:cs="Tahoma"/>
                    </w:rPr>
                    <w:t>. Back-end :</w:t>
                  </w:r>
                  <w:r w:rsidR="00DF0B52">
                    <w:rPr>
                      <w:rFonts w:cs="Tahoma"/>
                    </w:rPr>
                    <w:t>Struts</w:t>
                  </w:r>
                  <w:r w:rsidRPr="00C854FD">
                    <w:rPr>
                      <w:rFonts w:cs="Tahoma"/>
                    </w:rPr>
                    <w:t xml:space="preserve">, </w:t>
                  </w:r>
                  <w:r>
                    <w:rPr>
                      <w:rFonts w:cs="Tahoma"/>
                    </w:rPr>
                    <w:t>hibernate; Database</w:t>
                  </w:r>
                  <w:r w:rsidRPr="00C854FD">
                    <w:rPr>
                      <w:rFonts w:cs="Tahoma"/>
                    </w:rPr>
                    <w:t xml:space="preserve">: </w:t>
                  </w:r>
                  <w:r w:rsidR="00DF0B52">
                    <w:rPr>
                      <w:rFonts w:cs="Tahoma"/>
                    </w:rPr>
                    <w:t>SQL</w:t>
                  </w:r>
                </w:p>
                <w:p w:rsidR="006219DA" w:rsidRPr="005249BC" w:rsidRDefault="00E70327" w:rsidP="00E70327">
                  <w:pPr>
                    <w:spacing w:before="40" w:after="40" w:line="240" w:lineRule="auto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Server :tomcat  Linux</w:t>
                  </w:r>
                </w:p>
              </w:tc>
            </w:tr>
          </w:tbl>
          <w:p w:rsidR="00855BE0" w:rsidRDefault="00855BE0" w:rsidP="001C60E1">
            <w:pPr>
              <w:spacing w:before="40" w:after="40" w:line="240" w:lineRule="auto"/>
              <w:rPr>
                <w:rFonts w:cs="Tahoma"/>
                <w:b/>
              </w:rPr>
            </w:pPr>
          </w:p>
          <w:p w:rsidR="00FF4E0D" w:rsidRDefault="00FF4E0D" w:rsidP="001C60E1">
            <w:pPr>
              <w:spacing w:before="40" w:after="40" w:line="240" w:lineRule="auto"/>
              <w:rPr>
                <w:rFonts w:cs="Tahoma"/>
                <w:b/>
              </w:rPr>
            </w:pPr>
          </w:p>
          <w:p w:rsidR="00FF4E0D" w:rsidRDefault="00FF4E0D" w:rsidP="001C60E1">
            <w:pPr>
              <w:spacing w:before="40" w:after="40" w:line="240" w:lineRule="auto"/>
              <w:rPr>
                <w:rFonts w:cs="Tahoma"/>
                <w:b/>
              </w:rPr>
            </w:pPr>
          </w:p>
          <w:tbl>
            <w:tblPr>
              <w:tblW w:w="100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3"/>
              <w:gridCol w:w="2470"/>
              <w:gridCol w:w="5242"/>
            </w:tblGrid>
            <w:tr w:rsidR="00436402" w:rsidRPr="005249BC" w:rsidTr="00C2305B">
              <w:tc>
                <w:tcPr>
                  <w:tcW w:w="236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436402" w:rsidRPr="005249BC" w:rsidRDefault="00436402" w:rsidP="00C2305B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Project’s name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36402" w:rsidRPr="005249BC" w:rsidRDefault="00436402" w:rsidP="00436402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 </w:t>
                  </w:r>
                  <w:r>
                    <w:rPr>
                      <w:rFonts w:cs="Tahoma"/>
                    </w:rPr>
                    <w:t>Profile</w:t>
                  </w:r>
                </w:p>
              </w:tc>
            </w:tr>
            <w:tr w:rsidR="00436402" w:rsidRPr="005249BC" w:rsidTr="00C2305B">
              <w:tc>
                <w:tcPr>
                  <w:tcW w:w="2363" w:type="dxa"/>
                  <w:tcBorders>
                    <w:top w:val="dotted" w:sz="6" w:space="0" w:color="7F7F7F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436402" w:rsidRPr="005249BC" w:rsidRDefault="00436402" w:rsidP="00C2305B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Customer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7F7F7F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36402" w:rsidRPr="005249BC" w:rsidRDefault="00436402" w:rsidP="008D0163">
                  <w:pPr>
                    <w:spacing w:before="40" w:after="40" w:line="240" w:lineRule="auto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 xml:space="preserve">Customer Care </w:t>
                  </w:r>
                </w:p>
              </w:tc>
            </w:tr>
            <w:tr w:rsidR="00436402" w:rsidRPr="005249BC" w:rsidTr="00C2305B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dotted" w:sz="6" w:space="0" w:color="FFFFFF"/>
                  </w:tcBorders>
                  <w:shd w:val="clear" w:color="auto" w:fill="D9D9D9"/>
                </w:tcPr>
                <w:p w:rsidR="00436402" w:rsidRPr="005249BC" w:rsidRDefault="00436402" w:rsidP="00C2305B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Starting date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auto"/>
                    <w:left w:val="single" w:sz="4" w:space="0" w:color="auto"/>
                    <w:bottom w:val="dotted" w:sz="6" w:space="0" w:color="FFFFFF"/>
                    <w:right w:val="single" w:sz="4" w:space="0" w:color="auto"/>
                  </w:tcBorders>
                </w:tcPr>
                <w:p w:rsidR="00436402" w:rsidRPr="005249BC" w:rsidRDefault="00C6197F" w:rsidP="00C2305B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C6197F">
                    <w:rPr>
                      <w:rFonts w:cs="Tahoma"/>
                    </w:rPr>
                    <w:t xml:space="preserve">November </w:t>
                  </w:r>
                  <w:r w:rsidRPr="005249BC">
                    <w:rPr>
                      <w:rFonts w:cs="Tahoma"/>
                    </w:rPr>
                    <w:t>-201</w:t>
                  </w:r>
                  <w:r>
                    <w:rPr>
                      <w:rFonts w:cs="Tahoma"/>
                    </w:rPr>
                    <w:t>7</w:t>
                  </w:r>
                </w:p>
              </w:tc>
            </w:tr>
            <w:tr w:rsidR="00436402" w:rsidRPr="005249BC" w:rsidTr="00C2305B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436402" w:rsidRPr="005249BC" w:rsidRDefault="00436402" w:rsidP="00C2305B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Team size</w:t>
                  </w:r>
                </w:p>
              </w:tc>
              <w:tc>
                <w:tcPr>
                  <w:tcW w:w="2470" w:type="dxa"/>
                  <w:tcBorders>
                    <w:top w:val="dotted" w:sz="6" w:space="0" w:color="auto"/>
                    <w:left w:val="single" w:sz="4" w:space="0" w:color="auto"/>
                    <w:bottom w:val="nil"/>
                    <w:right w:val="dotted" w:sz="6" w:space="0" w:color="7F7F7F"/>
                  </w:tcBorders>
                </w:tcPr>
                <w:p w:rsidR="00436402" w:rsidRPr="005249BC" w:rsidRDefault="00FF3061" w:rsidP="00C2305B">
                  <w:pPr>
                    <w:spacing w:before="40" w:after="40" w:line="240" w:lineRule="auto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1</w:t>
                  </w:r>
                </w:p>
              </w:tc>
              <w:tc>
                <w:tcPr>
                  <w:tcW w:w="5242" w:type="dxa"/>
                  <w:tcBorders>
                    <w:top w:val="dotted" w:sz="6" w:space="0" w:color="auto"/>
                    <w:left w:val="dotted" w:sz="6" w:space="0" w:color="7F7F7F"/>
                    <w:bottom w:val="dotted" w:sz="6" w:space="0" w:color="auto"/>
                    <w:right w:val="single" w:sz="4" w:space="0" w:color="auto"/>
                  </w:tcBorders>
                </w:tcPr>
                <w:p w:rsidR="00436402" w:rsidRPr="005249BC" w:rsidRDefault="00436402" w:rsidP="00C2305B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Your role : Developer</w:t>
                  </w:r>
                </w:p>
              </w:tc>
            </w:tr>
            <w:tr w:rsidR="00436402" w:rsidRPr="005249BC" w:rsidTr="00C2305B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dotted" w:sz="6" w:space="0" w:color="FFFFFF"/>
                  </w:tcBorders>
                  <w:shd w:val="clear" w:color="auto" w:fill="D9D9D9"/>
                </w:tcPr>
                <w:p w:rsidR="00436402" w:rsidRPr="005249BC" w:rsidRDefault="00436402" w:rsidP="00C2305B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Project descriptions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single" w:sz="4" w:space="0" w:color="auto"/>
                  </w:tcBorders>
                </w:tcPr>
                <w:p w:rsidR="00436402" w:rsidRDefault="00436402" w:rsidP="00C2305B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966683">
                    <w:rPr>
                      <w:rFonts w:cs="Tahoma"/>
                    </w:rPr>
                    <w:t>Develop the project based on design documents of customer</w:t>
                  </w:r>
                  <w:r>
                    <w:rPr>
                      <w:rFonts w:cs="Tahoma"/>
                    </w:rPr>
                    <w:t>.</w:t>
                  </w:r>
                </w:p>
                <w:p w:rsidR="00436402" w:rsidRPr="005249BC" w:rsidRDefault="00436402" w:rsidP="00630005">
                  <w:pPr>
                    <w:spacing w:before="40" w:after="40" w:line="240" w:lineRule="auto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 xml:space="preserve">Develop </w:t>
                  </w:r>
                  <w:r w:rsidRPr="005249BC">
                    <w:rPr>
                      <w:rFonts w:cs="Tahoma"/>
                    </w:rPr>
                    <w:t xml:space="preserve"> </w:t>
                  </w:r>
                  <w:r>
                    <w:rPr>
                      <w:rFonts w:cs="Tahoma"/>
                    </w:rPr>
                    <w:t xml:space="preserve">web </w:t>
                  </w:r>
                  <w:r w:rsidR="008874C2">
                    <w:rPr>
                      <w:rFonts w:cs="Tahoma"/>
                    </w:rPr>
                    <w:t>application Customer care</w:t>
                  </w:r>
                  <w:r w:rsidRPr="001A63FA">
                    <w:rPr>
                      <w:rFonts w:cs="Tahoma"/>
                    </w:rPr>
                    <w:t xml:space="preserve"> for company</w:t>
                  </w:r>
                  <w:r>
                    <w:rPr>
                      <w:rFonts w:cs="Tahoma"/>
                    </w:rPr>
                    <w:t>.</w:t>
                  </w:r>
                  <w:r w:rsidRPr="005249BC">
                    <w:rPr>
                      <w:rFonts w:cs="Tahoma"/>
                    </w:rPr>
                    <w:t xml:space="preserve"> It includes following main modules</w:t>
                  </w:r>
                  <w:r>
                    <w:rPr>
                      <w:rFonts w:cs="Tahoma"/>
                    </w:rPr>
                    <w:t xml:space="preserve"> </w:t>
                  </w:r>
                  <w:r w:rsidRPr="005249BC">
                    <w:rPr>
                      <w:rFonts w:cs="Tahoma"/>
                    </w:rPr>
                    <w:t>:</w:t>
                  </w:r>
                  <w:r w:rsidR="00E70327">
                    <w:rPr>
                      <w:rFonts w:cs="Tahoma"/>
                    </w:rPr>
                    <w:t xml:space="preserve"> display information of BI customer ,</w:t>
                  </w:r>
                  <w:r w:rsidR="00CE25BC">
                    <w:rPr>
                      <w:rFonts w:cs="Tahoma"/>
                    </w:rPr>
                    <w:t>edit image BI,</w:t>
                  </w:r>
                  <w:r w:rsidR="00E70327">
                    <w:rPr>
                      <w:rFonts w:cs="Tahoma"/>
                    </w:rPr>
                    <w:t xml:space="preserve"> change information, save information ,save file information of customer  </w:t>
                  </w:r>
                  <w:r w:rsidR="006744D9">
                    <w:rPr>
                      <w:rFonts w:cs="Tahoma"/>
                    </w:rPr>
                    <w:t>,</w:t>
                  </w:r>
                  <w:r w:rsidRPr="001A63FA">
                    <w:rPr>
                      <w:rFonts w:cs="Tahoma"/>
                    </w:rPr>
                    <w:t>mail notification to the user</w:t>
                  </w:r>
                  <w:r>
                    <w:rPr>
                      <w:rFonts w:cs="Tahoma"/>
                    </w:rPr>
                    <w:t>,</w:t>
                  </w:r>
                  <w:r w:rsidRPr="001A63FA">
                    <w:rPr>
                      <w:rFonts w:cs="Tahoma"/>
                    </w:rPr>
                    <w:t xml:space="preserve"> </w:t>
                  </w:r>
                  <w:r>
                    <w:rPr>
                      <w:rFonts w:cs="Tahoma"/>
                    </w:rPr>
                    <w:t xml:space="preserve">create </w:t>
                  </w:r>
                  <w:r w:rsidRPr="001A63FA">
                    <w:rPr>
                      <w:rFonts w:cs="Tahoma"/>
                    </w:rPr>
                    <w:t>report</w:t>
                  </w:r>
                  <w:r>
                    <w:rPr>
                      <w:rFonts w:cs="Tahoma"/>
                    </w:rPr>
                    <w:t xml:space="preserve"> ,</w:t>
                  </w:r>
                  <w:r w:rsidR="00E70327">
                    <w:rPr>
                      <w:rFonts w:cs="Tahoma"/>
                    </w:rPr>
                    <w:t xml:space="preserve">send sms, </w:t>
                  </w:r>
                  <w:r>
                    <w:rPr>
                      <w:rFonts w:cs="Tahoma"/>
                    </w:rPr>
                    <w:t>….</w:t>
                  </w:r>
                </w:p>
              </w:tc>
            </w:tr>
            <w:tr w:rsidR="00436402" w:rsidRPr="005249BC" w:rsidTr="00C2305B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single" w:sz="4" w:space="0" w:color="auto"/>
                    <w:right w:val="dotted" w:sz="6" w:space="0" w:color="F2F2F2"/>
                  </w:tcBorders>
                  <w:shd w:val="clear" w:color="auto" w:fill="D9D9D9"/>
                </w:tcPr>
                <w:p w:rsidR="00436402" w:rsidRPr="005249BC" w:rsidRDefault="00436402" w:rsidP="00C2305B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Technologies Used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36402" w:rsidRPr="00C854FD" w:rsidRDefault="00436402" w:rsidP="00C2305B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C854FD">
                    <w:rPr>
                      <w:rFonts w:cs="Tahoma"/>
                    </w:rPr>
                    <w:t>Front-end:</w:t>
                  </w:r>
                  <w:r>
                    <w:rPr>
                      <w:rFonts w:cs="Tahoma"/>
                    </w:rPr>
                    <w:t xml:space="preserve"> javascript ,html</w:t>
                  </w:r>
                  <w:r w:rsidRPr="00C854FD">
                    <w:rPr>
                      <w:rFonts w:cs="Tahoma"/>
                    </w:rPr>
                    <w:t>, css</w:t>
                  </w:r>
                  <w:r>
                    <w:rPr>
                      <w:rFonts w:cs="Tahoma"/>
                    </w:rPr>
                    <w:t xml:space="preserve"> </w:t>
                  </w:r>
                  <w:r w:rsidRPr="00C854FD">
                    <w:rPr>
                      <w:rFonts w:cs="Tahoma"/>
                    </w:rPr>
                    <w:t>,ajax</w:t>
                  </w:r>
                  <w:r>
                    <w:rPr>
                      <w:rFonts w:cs="Tahoma"/>
                    </w:rPr>
                    <w:t>,</w:t>
                  </w:r>
                  <w:r w:rsidRPr="00C854FD">
                    <w:rPr>
                      <w:rFonts w:cs="Tahoma"/>
                    </w:rPr>
                    <w:t>. Back-end :</w:t>
                  </w:r>
                  <w:r w:rsidR="00E420F8">
                    <w:rPr>
                      <w:rFonts w:cs="Tahoma"/>
                    </w:rPr>
                    <w:t>String</w:t>
                  </w:r>
                  <w:r w:rsidRPr="00C854FD">
                    <w:rPr>
                      <w:rFonts w:cs="Tahoma"/>
                    </w:rPr>
                    <w:t xml:space="preserve">, </w:t>
                  </w:r>
                  <w:r>
                    <w:rPr>
                      <w:rFonts w:cs="Tahoma"/>
                    </w:rPr>
                    <w:t>hibernate; Database</w:t>
                  </w:r>
                  <w:r w:rsidRPr="00C854FD">
                    <w:rPr>
                      <w:rFonts w:cs="Tahoma"/>
                    </w:rPr>
                    <w:t xml:space="preserve">: </w:t>
                  </w:r>
                  <w:r>
                    <w:rPr>
                      <w:rFonts w:cs="Tahoma"/>
                    </w:rPr>
                    <w:t>SQL</w:t>
                  </w:r>
                </w:p>
                <w:p w:rsidR="00436402" w:rsidRPr="005249BC" w:rsidRDefault="00436402" w:rsidP="00C2305B">
                  <w:pPr>
                    <w:spacing w:before="40" w:after="40" w:line="240" w:lineRule="auto"/>
                    <w:rPr>
                      <w:rFonts w:cs="Tahoma"/>
                    </w:rPr>
                  </w:pPr>
                </w:p>
              </w:tc>
            </w:tr>
          </w:tbl>
          <w:p w:rsidR="00436402" w:rsidRDefault="00436402" w:rsidP="001C60E1">
            <w:pPr>
              <w:spacing w:before="40" w:after="40" w:line="240" w:lineRule="auto"/>
              <w:rPr>
                <w:rFonts w:cs="Tahoma"/>
                <w:b/>
              </w:rPr>
            </w:pPr>
          </w:p>
          <w:p w:rsidR="006219DA" w:rsidRPr="005249BC" w:rsidRDefault="006219DA" w:rsidP="001C60E1">
            <w:pPr>
              <w:spacing w:before="40" w:after="40" w:line="240" w:lineRule="auto"/>
              <w:rPr>
                <w:rFonts w:cs="Tahoma"/>
                <w:b/>
              </w:rPr>
            </w:pPr>
          </w:p>
          <w:tbl>
            <w:tblPr>
              <w:tblW w:w="100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3"/>
              <w:gridCol w:w="2470"/>
              <w:gridCol w:w="5242"/>
            </w:tblGrid>
            <w:tr w:rsidR="008E3213" w:rsidRPr="005249BC" w:rsidTr="008E3213">
              <w:tc>
                <w:tcPr>
                  <w:tcW w:w="236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8E3213" w:rsidRPr="005249BC" w:rsidRDefault="008E3213" w:rsidP="00EB5EA3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Project’s name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E3213" w:rsidRPr="005249BC" w:rsidRDefault="008E3213" w:rsidP="001C60E1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 </w:t>
                  </w:r>
                  <w:r w:rsidR="001C60E1">
                    <w:rPr>
                      <w:rFonts w:cs="Tahoma"/>
                    </w:rPr>
                    <w:t>3D</w:t>
                  </w:r>
                </w:p>
              </w:tc>
            </w:tr>
            <w:tr w:rsidR="008E3213" w:rsidRPr="005249BC" w:rsidTr="008E3213">
              <w:tc>
                <w:tcPr>
                  <w:tcW w:w="2363" w:type="dxa"/>
                  <w:tcBorders>
                    <w:top w:val="dotted" w:sz="6" w:space="0" w:color="7F7F7F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8E3213" w:rsidRPr="005249BC" w:rsidRDefault="008E3213" w:rsidP="001C60E1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Customer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7F7F7F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E3213" w:rsidRPr="005249BC" w:rsidRDefault="001C60E1" w:rsidP="00EB5EA3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1C60E1">
                    <w:rPr>
                      <w:rFonts w:cs="Tahoma"/>
                    </w:rPr>
                    <w:t>Japanese customers</w:t>
                  </w:r>
                </w:p>
              </w:tc>
            </w:tr>
            <w:tr w:rsidR="001C60E1" w:rsidRPr="005249BC" w:rsidTr="009D3708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dotted" w:sz="6" w:space="0" w:color="FFFFFF"/>
                  </w:tcBorders>
                  <w:shd w:val="clear" w:color="auto" w:fill="D9D9D9"/>
                </w:tcPr>
                <w:p w:rsidR="001C60E1" w:rsidRPr="005249BC" w:rsidRDefault="001C60E1" w:rsidP="00EB5EA3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Starting date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auto"/>
                    <w:left w:val="single" w:sz="4" w:space="0" w:color="auto"/>
                    <w:bottom w:val="dotted" w:sz="6" w:space="0" w:color="FFFFFF"/>
                    <w:right w:val="single" w:sz="4" w:space="0" w:color="auto"/>
                  </w:tcBorders>
                </w:tcPr>
                <w:p w:rsidR="001C60E1" w:rsidRPr="005249BC" w:rsidRDefault="001C60E1" w:rsidP="001C60E1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June -201</w:t>
                  </w:r>
                  <w:r>
                    <w:rPr>
                      <w:rFonts w:cs="Tahoma"/>
                    </w:rPr>
                    <w:t>5</w:t>
                  </w:r>
                </w:p>
              </w:tc>
            </w:tr>
            <w:tr w:rsidR="008E3213" w:rsidRPr="005249BC" w:rsidTr="008E3213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8E3213" w:rsidRPr="005249BC" w:rsidRDefault="008E3213" w:rsidP="00EB5EA3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Team size</w:t>
                  </w:r>
                </w:p>
              </w:tc>
              <w:tc>
                <w:tcPr>
                  <w:tcW w:w="2470" w:type="dxa"/>
                  <w:tcBorders>
                    <w:top w:val="dotted" w:sz="6" w:space="0" w:color="auto"/>
                    <w:left w:val="single" w:sz="4" w:space="0" w:color="auto"/>
                    <w:bottom w:val="nil"/>
                    <w:right w:val="dotted" w:sz="6" w:space="0" w:color="7F7F7F"/>
                  </w:tcBorders>
                </w:tcPr>
                <w:p w:rsidR="008E3213" w:rsidRPr="005249BC" w:rsidRDefault="00D532DD" w:rsidP="00EB5EA3">
                  <w:pPr>
                    <w:spacing w:before="40" w:after="40" w:line="240" w:lineRule="auto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5</w:t>
                  </w:r>
                </w:p>
              </w:tc>
              <w:tc>
                <w:tcPr>
                  <w:tcW w:w="5242" w:type="dxa"/>
                  <w:tcBorders>
                    <w:top w:val="dotted" w:sz="6" w:space="0" w:color="auto"/>
                    <w:left w:val="dotted" w:sz="6" w:space="0" w:color="7F7F7F"/>
                    <w:bottom w:val="dotted" w:sz="6" w:space="0" w:color="auto"/>
                    <w:right w:val="single" w:sz="4" w:space="0" w:color="auto"/>
                  </w:tcBorders>
                </w:tcPr>
                <w:p w:rsidR="008E3213" w:rsidRPr="005249BC" w:rsidRDefault="008E3213" w:rsidP="00EB5EA3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Your role : Developer</w:t>
                  </w:r>
                </w:p>
              </w:tc>
            </w:tr>
            <w:tr w:rsidR="008E3213" w:rsidRPr="005249BC" w:rsidTr="008E3213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dotted" w:sz="6" w:space="0" w:color="FFFFFF"/>
                  </w:tcBorders>
                  <w:shd w:val="clear" w:color="auto" w:fill="D9D9D9"/>
                </w:tcPr>
                <w:p w:rsidR="008E3213" w:rsidRPr="005249BC" w:rsidRDefault="008E3213" w:rsidP="00EB5EA3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Project descriptions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single" w:sz="4" w:space="0" w:color="auto"/>
                  </w:tcBorders>
                </w:tcPr>
                <w:p w:rsidR="00966683" w:rsidRDefault="00966683" w:rsidP="001A63FA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966683">
                    <w:rPr>
                      <w:rFonts w:cs="Tahoma"/>
                    </w:rPr>
                    <w:t>Develop the project based on design documents of customer</w:t>
                  </w:r>
                  <w:r>
                    <w:rPr>
                      <w:rFonts w:cs="Tahoma"/>
                    </w:rPr>
                    <w:t>.</w:t>
                  </w:r>
                </w:p>
                <w:p w:rsidR="008E3213" w:rsidRPr="005249BC" w:rsidRDefault="00855BE0" w:rsidP="001A63FA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Develop a </w:t>
                  </w:r>
                  <w:r>
                    <w:rPr>
                      <w:rFonts w:cs="Tahoma"/>
                    </w:rPr>
                    <w:t xml:space="preserve">web </w:t>
                  </w:r>
                  <w:r w:rsidRPr="005249BC">
                    <w:rPr>
                      <w:rFonts w:cs="Tahoma"/>
                    </w:rPr>
                    <w:t xml:space="preserve">application to </w:t>
                  </w:r>
                  <w:r w:rsidR="001A63FA" w:rsidRPr="001A63FA">
                    <w:rPr>
                      <w:rFonts w:cs="Tahoma"/>
                    </w:rPr>
                    <w:t>manage job for company</w:t>
                  </w:r>
                  <w:r>
                    <w:rPr>
                      <w:rFonts w:cs="Tahoma"/>
                    </w:rPr>
                    <w:t>.</w:t>
                  </w:r>
                  <w:r w:rsidRPr="005249BC">
                    <w:rPr>
                      <w:rFonts w:cs="Tahoma"/>
                    </w:rPr>
                    <w:t xml:space="preserve"> It includes following main modules:</w:t>
                  </w:r>
                  <w:r>
                    <w:rPr>
                      <w:rFonts w:cs="Tahoma"/>
                    </w:rPr>
                    <w:t xml:space="preserve"> </w:t>
                  </w:r>
                  <w:r w:rsidR="001A63FA" w:rsidRPr="001A63FA">
                    <w:rPr>
                      <w:rFonts w:cs="Tahoma"/>
                    </w:rPr>
                    <w:t>Create orders</w:t>
                  </w:r>
                  <w:r w:rsidR="001A63FA">
                    <w:rPr>
                      <w:rFonts w:cs="Tahoma"/>
                    </w:rPr>
                    <w:t xml:space="preserve">, </w:t>
                  </w:r>
                  <w:r w:rsidR="001A63FA" w:rsidRPr="001A63FA">
                    <w:rPr>
                      <w:rFonts w:cs="Tahoma"/>
                    </w:rPr>
                    <w:t>process orders,</w:t>
                  </w:r>
                  <w:r w:rsidR="001A63FA">
                    <w:t xml:space="preserve"> </w:t>
                  </w:r>
                  <w:r w:rsidR="001A63FA" w:rsidRPr="001A63FA">
                    <w:rPr>
                      <w:rFonts w:cs="Tahoma"/>
                    </w:rPr>
                    <w:t>mail notification to the user</w:t>
                  </w:r>
                  <w:r w:rsidR="001A63FA">
                    <w:rPr>
                      <w:rFonts w:cs="Tahoma"/>
                    </w:rPr>
                    <w:t>,</w:t>
                  </w:r>
                  <w:r w:rsidR="001A63FA" w:rsidRPr="001A63FA">
                    <w:rPr>
                      <w:rFonts w:cs="Tahoma"/>
                    </w:rPr>
                    <w:t xml:space="preserve"> division of</w:t>
                  </w:r>
                  <w:r w:rsidR="001A63FA">
                    <w:rPr>
                      <w:rFonts w:cs="Tahoma"/>
                    </w:rPr>
                    <w:t xml:space="preserve"> Job</w:t>
                  </w:r>
                  <w:r w:rsidR="001A63FA">
                    <w:t xml:space="preserve">, </w:t>
                  </w:r>
                  <w:r w:rsidR="001A63FA">
                    <w:rPr>
                      <w:rFonts w:cs="Tahoma"/>
                    </w:rPr>
                    <w:t>group</w:t>
                  </w:r>
                  <w:r w:rsidR="001A63FA" w:rsidRPr="001A63FA">
                    <w:rPr>
                      <w:rFonts w:cs="Tahoma"/>
                    </w:rPr>
                    <w:t xml:space="preserve"> Job, order management, export report</w:t>
                  </w:r>
                  <w:r w:rsidR="001164E1">
                    <w:rPr>
                      <w:rFonts w:cs="Tahoma"/>
                    </w:rPr>
                    <w:t xml:space="preserve"> </w:t>
                  </w:r>
                  <w:r w:rsidR="001A63FA">
                    <w:rPr>
                      <w:rFonts w:cs="Tahoma"/>
                    </w:rPr>
                    <w:t>,</w:t>
                  </w:r>
                  <w:r w:rsidR="001164E1">
                    <w:rPr>
                      <w:rFonts w:cs="Tahoma"/>
                    </w:rPr>
                    <w:t xml:space="preserve"> </w:t>
                  </w:r>
                  <w:r w:rsidR="001A63FA">
                    <w:rPr>
                      <w:rFonts w:cs="Tahoma"/>
                    </w:rPr>
                    <w:t>….</w:t>
                  </w:r>
                </w:p>
              </w:tc>
            </w:tr>
            <w:tr w:rsidR="008E3213" w:rsidRPr="005249BC" w:rsidTr="008E3213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single" w:sz="4" w:space="0" w:color="auto"/>
                    <w:right w:val="dotted" w:sz="6" w:space="0" w:color="F2F2F2"/>
                  </w:tcBorders>
                  <w:shd w:val="clear" w:color="auto" w:fill="D9D9D9"/>
                </w:tcPr>
                <w:p w:rsidR="008E3213" w:rsidRPr="005249BC" w:rsidRDefault="008E3213" w:rsidP="00EB5EA3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Technologies Used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54FD" w:rsidRPr="00C854FD" w:rsidRDefault="00C854FD" w:rsidP="00C854FD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C854FD">
                    <w:rPr>
                      <w:rFonts w:cs="Tahoma"/>
                    </w:rPr>
                    <w:t>Front-end:</w:t>
                  </w:r>
                  <w:r>
                    <w:rPr>
                      <w:rFonts w:cs="Tahoma"/>
                    </w:rPr>
                    <w:t xml:space="preserve"> javascript ,html</w:t>
                  </w:r>
                  <w:r w:rsidRPr="00C854FD">
                    <w:rPr>
                      <w:rFonts w:cs="Tahoma"/>
                    </w:rPr>
                    <w:t>, css</w:t>
                  </w:r>
                  <w:r w:rsidR="001A63FA">
                    <w:rPr>
                      <w:rFonts w:cs="Tahoma"/>
                    </w:rPr>
                    <w:t xml:space="preserve"> </w:t>
                  </w:r>
                  <w:r w:rsidRPr="00C854FD">
                    <w:rPr>
                      <w:rFonts w:cs="Tahoma"/>
                    </w:rPr>
                    <w:t xml:space="preserve">,ajax. Back-end : Spring , </w:t>
                  </w:r>
                  <w:r>
                    <w:rPr>
                      <w:rFonts w:cs="Tahoma"/>
                    </w:rPr>
                    <w:t>hibernate; Database</w:t>
                  </w:r>
                  <w:r w:rsidRPr="00C854FD">
                    <w:rPr>
                      <w:rFonts w:cs="Tahoma"/>
                    </w:rPr>
                    <w:t>: Mysql</w:t>
                  </w:r>
                </w:p>
                <w:p w:rsidR="008E3213" w:rsidRPr="005249BC" w:rsidRDefault="008E3213" w:rsidP="00C854FD">
                  <w:pPr>
                    <w:spacing w:before="40" w:after="40" w:line="240" w:lineRule="auto"/>
                    <w:rPr>
                      <w:rFonts w:cs="Tahoma"/>
                    </w:rPr>
                  </w:pPr>
                </w:p>
              </w:tc>
            </w:tr>
          </w:tbl>
          <w:p w:rsidR="008E3213" w:rsidRPr="005249BC" w:rsidRDefault="008E3213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</w:tc>
      </w:tr>
      <w:tr w:rsidR="008E3213" w:rsidRPr="005249BC" w:rsidTr="00BE021E">
        <w:trPr>
          <w:gridAfter w:val="1"/>
          <w:wAfter w:w="25" w:type="dxa"/>
        </w:trPr>
        <w:tc>
          <w:tcPr>
            <w:tcW w:w="102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3213" w:rsidRPr="005249BC" w:rsidRDefault="008E3213" w:rsidP="008E3213">
            <w:pPr>
              <w:spacing w:before="40" w:after="40" w:line="240" w:lineRule="auto"/>
              <w:rPr>
                <w:rFonts w:cs="Tahoma"/>
                <w:b/>
              </w:rPr>
            </w:pPr>
          </w:p>
          <w:p w:rsidR="008E3213" w:rsidRDefault="008E3213" w:rsidP="00372D3B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p w:rsidR="00FF4E0D" w:rsidRDefault="00FF4E0D" w:rsidP="00372D3B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p w:rsidR="00FF4E0D" w:rsidRDefault="00FF4E0D" w:rsidP="00372D3B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p w:rsidR="00FF4E0D" w:rsidRDefault="00FF4E0D" w:rsidP="00372D3B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p w:rsidR="00FF4E0D" w:rsidRDefault="00FF4E0D" w:rsidP="00372D3B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p w:rsidR="00FF4E0D" w:rsidRDefault="00FF4E0D" w:rsidP="00372D3B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p w:rsidR="00FF4E0D" w:rsidRPr="005249BC" w:rsidRDefault="00FF4E0D" w:rsidP="00372D3B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  <w:tbl>
            <w:tblPr>
              <w:tblW w:w="100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3"/>
              <w:gridCol w:w="2470"/>
              <w:gridCol w:w="5242"/>
            </w:tblGrid>
            <w:tr w:rsidR="00C854FD" w:rsidRPr="005249BC" w:rsidTr="00074A86">
              <w:tc>
                <w:tcPr>
                  <w:tcW w:w="236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C854FD" w:rsidRPr="005249BC" w:rsidRDefault="00C854FD" w:rsidP="00074A86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Project’s name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C854FD" w:rsidRPr="005249BC" w:rsidRDefault="00C854FD" w:rsidP="00074A86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 </w:t>
                  </w:r>
                  <w:r>
                    <w:rPr>
                      <w:lang w:val="vi-VN"/>
                    </w:rPr>
                    <w:t>Workbench</w:t>
                  </w:r>
                </w:p>
              </w:tc>
            </w:tr>
            <w:tr w:rsidR="00C854FD" w:rsidRPr="005249BC" w:rsidTr="00074A86">
              <w:tc>
                <w:tcPr>
                  <w:tcW w:w="2363" w:type="dxa"/>
                  <w:tcBorders>
                    <w:top w:val="dotted" w:sz="6" w:space="0" w:color="7F7F7F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C854FD" w:rsidRPr="005249BC" w:rsidRDefault="00C854FD" w:rsidP="00074A86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Customer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7F7F7F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C854FD" w:rsidRPr="005249BC" w:rsidRDefault="00C854FD" w:rsidP="00074A86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1C60E1">
                    <w:rPr>
                      <w:rFonts w:cs="Tahoma"/>
                    </w:rPr>
                    <w:t>Japanese customers</w:t>
                  </w:r>
                </w:p>
              </w:tc>
            </w:tr>
            <w:tr w:rsidR="00C854FD" w:rsidRPr="005249BC" w:rsidTr="00074A86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dotted" w:sz="6" w:space="0" w:color="FFFFFF"/>
                  </w:tcBorders>
                  <w:shd w:val="clear" w:color="auto" w:fill="D9D9D9"/>
                </w:tcPr>
                <w:p w:rsidR="00C854FD" w:rsidRPr="005249BC" w:rsidRDefault="00C854FD" w:rsidP="00074A86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Starting date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auto"/>
                    <w:left w:val="single" w:sz="4" w:space="0" w:color="auto"/>
                    <w:bottom w:val="dotted" w:sz="6" w:space="0" w:color="FFFFFF"/>
                    <w:right w:val="single" w:sz="4" w:space="0" w:color="auto"/>
                  </w:tcBorders>
                </w:tcPr>
                <w:p w:rsidR="00C854FD" w:rsidRPr="005249BC" w:rsidRDefault="00C854FD" w:rsidP="00074A86">
                  <w:pPr>
                    <w:spacing w:before="40" w:after="40" w:line="240" w:lineRule="auto"/>
                    <w:rPr>
                      <w:rFonts w:cs="Tahoma"/>
                    </w:rPr>
                  </w:pPr>
                  <w:r>
                    <w:rPr>
                      <w:rFonts w:ascii="Arial" w:hAnsi="Arial"/>
                      <w:sz w:val="18"/>
                      <w:szCs w:val="18"/>
                      <w:shd w:val="clear" w:color="auto" w:fill="FFFFFF"/>
                    </w:rPr>
                    <w:t xml:space="preserve">March </w:t>
                  </w:r>
                  <w:r w:rsidRPr="005249BC">
                    <w:rPr>
                      <w:rFonts w:cs="Tahoma"/>
                    </w:rPr>
                    <w:t>-201</w:t>
                  </w:r>
                  <w:r>
                    <w:rPr>
                      <w:rFonts w:cs="Tahoma"/>
                    </w:rPr>
                    <w:t>5</w:t>
                  </w:r>
                </w:p>
              </w:tc>
            </w:tr>
            <w:tr w:rsidR="00C854FD" w:rsidRPr="005249BC" w:rsidTr="00074A86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C854FD" w:rsidRPr="005249BC" w:rsidRDefault="00C854FD" w:rsidP="00074A86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Team size</w:t>
                  </w:r>
                </w:p>
              </w:tc>
              <w:tc>
                <w:tcPr>
                  <w:tcW w:w="2470" w:type="dxa"/>
                  <w:tcBorders>
                    <w:top w:val="dotted" w:sz="6" w:space="0" w:color="auto"/>
                    <w:left w:val="single" w:sz="4" w:space="0" w:color="auto"/>
                    <w:bottom w:val="nil"/>
                    <w:right w:val="dotted" w:sz="6" w:space="0" w:color="7F7F7F"/>
                  </w:tcBorders>
                </w:tcPr>
                <w:p w:rsidR="00C854FD" w:rsidRPr="005249BC" w:rsidRDefault="00C854FD" w:rsidP="00074A86">
                  <w:pPr>
                    <w:spacing w:before="40" w:after="40" w:line="240" w:lineRule="auto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5</w:t>
                  </w:r>
                </w:p>
              </w:tc>
              <w:tc>
                <w:tcPr>
                  <w:tcW w:w="5242" w:type="dxa"/>
                  <w:tcBorders>
                    <w:top w:val="dotted" w:sz="6" w:space="0" w:color="auto"/>
                    <w:left w:val="dotted" w:sz="6" w:space="0" w:color="7F7F7F"/>
                    <w:bottom w:val="dotted" w:sz="6" w:space="0" w:color="auto"/>
                    <w:right w:val="single" w:sz="4" w:space="0" w:color="auto"/>
                  </w:tcBorders>
                </w:tcPr>
                <w:p w:rsidR="00C854FD" w:rsidRPr="005249BC" w:rsidRDefault="00C854FD" w:rsidP="00074A86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Your role : Developer</w:t>
                  </w:r>
                </w:p>
              </w:tc>
            </w:tr>
            <w:tr w:rsidR="00C854FD" w:rsidRPr="005249BC" w:rsidTr="00074A86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dotted" w:sz="6" w:space="0" w:color="FFFFFF"/>
                  </w:tcBorders>
                  <w:shd w:val="clear" w:color="auto" w:fill="D9D9D9"/>
                </w:tcPr>
                <w:p w:rsidR="00C854FD" w:rsidRPr="005249BC" w:rsidRDefault="00C854FD" w:rsidP="00074A86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Project descriptions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single" w:sz="4" w:space="0" w:color="auto"/>
                  </w:tcBorders>
                </w:tcPr>
                <w:p w:rsidR="007F4299" w:rsidRDefault="00966683" w:rsidP="007F4299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966683">
                    <w:rPr>
                      <w:rFonts w:cs="Tahoma"/>
                    </w:rPr>
                    <w:t>Develop the project based on design documents of customer</w:t>
                  </w:r>
                  <w:r>
                    <w:rPr>
                      <w:rFonts w:cs="Tahoma"/>
                    </w:rPr>
                    <w:t>.</w:t>
                  </w:r>
                  <w:r w:rsidR="001164E1">
                    <w:t xml:space="preserve"> </w:t>
                  </w:r>
                </w:p>
                <w:p w:rsidR="007F4299" w:rsidRDefault="00F4166C" w:rsidP="007F4299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Develop a </w:t>
                  </w:r>
                  <w:r w:rsidR="00855BE0">
                    <w:rPr>
                      <w:rFonts w:cs="Tahoma"/>
                    </w:rPr>
                    <w:t xml:space="preserve">web </w:t>
                  </w:r>
                  <w:r w:rsidRPr="005249BC">
                    <w:rPr>
                      <w:rFonts w:cs="Tahoma"/>
                    </w:rPr>
                    <w:t>application to</w:t>
                  </w:r>
                  <w:r w:rsidR="00AD6E01">
                    <w:rPr>
                      <w:rFonts w:cs="Tahoma"/>
                    </w:rPr>
                    <w:t xml:space="preserve"> analyze semantics</w:t>
                  </w:r>
                  <w:r w:rsidRPr="005249BC">
                    <w:rPr>
                      <w:rFonts w:cs="Tahoma"/>
                    </w:rPr>
                    <w:t xml:space="preserve"> </w:t>
                  </w:r>
                  <w:r w:rsidR="001164E1" w:rsidRPr="001164E1">
                    <w:rPr>
                      <w:rFonts w:cs="Tahoma"/>
                    </w:rPr>
                    <w:t>analysis customer's requirement</w:t>
                  </w:r>
                  <w:r w:rsidR="00AD6E01">
                    <w:rPr>
                      <w:rFonts w:cs="Tahoma"/>
                    </w:rPr>
                    <w:t>.</w:t>
                  </w:r>
                  <w:r w:rsidR="001164E1">
                    <w:t xml:space="preserve"> </w:t>
                  </w:r>
                  <w:r w:rsidR="001164E1" w:rsidRPr="001164E1">
                    <w:rPr>
                      <w:rFonts w:cs="Tahoma"/>
                    </w:rPr>
                    <w:t>Input is text, txt file, xml file, ttl file.</w:t>
                  </w:r>
                  <w:r w:rsidR="001164E1">
                    <w:rPr>
                      <w:rFonts w:cs="Tahoma"/>
                    </w:rPr>
                    <w:t xml:space="preserve"> </w:t>
                  </w:r>
                  <w:r w:rsidR="007F4299">
                    <w:rPr>
                      <w:rFonts w:cs="Tahoma"/>
                    </w:rPr>
                    <w:t xml:space="preserve">Data </w:t>
                  </w:r>
                  <w:r w:rsidR="007F4299" w:rsidRPr="007F4299">
                    <w:rPr>
                      <w:rFonts w:cs="Tahoma"/>
                    </w:rPr>
                    <w:t xml:space="preserve">saved in neo4j, graph database, </w:t>
                  </w:r>
                  <w:r w:rsidR="00A32C80">
                    <w:rPr>
                      <w:rFonts w:cs="Tahoma"/>
                    </w:rPr>
                    <w:t xml:space="preserve">mysql </w:t>
                  </w:r>
                  <w:r w:rsidR="007F4299" w:rsidRPr="007F4299">
                    <w:rPr>
                      <w:rFonts w:cs="Tahoma"/>
                    </w:rPr>
                    <w:t>.</w:t>
                  </w:r>
                </w:p>
                <w:p w:rsidR="00C854FD" w:rsidRPr="00A32C80" w:rsidRDefault="00A32C80" w:rsidP="007F4299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A32C80">
                    <w:rPr>
                      <w:rFonts w:cs="Tahoma"/>
                    </w:rPr>
                    <w:t>The machine learning system applies to reality or can search on customer's requirement</w:t>
                  </w:r>
                  <w:r>
                    <w:rPr>
                      <w:rFonts w:cs="Tahoma"/>
                    </w:rPr>
                    <w:t>.</w:t>
                  </w:r>
                </w:p>
              </w:tc>
            </w:tr>
            <w:tr w:rsidR="00C854FD" w:rsidRPr="005249BC" w:rsidTr="00074A86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single" w:sz="4" w:space="0" w:color="auto"/>
                    <w:right w:val="dotted" w:sz="6" w:space="0" w:color="F2F2F2"/>
                  </w:tcBorders>
                  <w:shd w:val="clear" w:color="auto" w:fill="D9D9D9"/>
                </w:tcPr>
                <w:p w:rsidR="00C854FD" w:rsidRPr="005249BC" w:rsidRDefault="00C854FD" w:rsidP="00074A86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Technologies Used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54FD" w:rsidRPr="00171436" w:rsidRDefault="00C854FD" w:rsidP="00C854FD">
                  <w:pPr>
                    <w:spacing w:before="40" w:after="40" w:line="240" w:lineRule="auto"/>
                  </w:pPr>
                  <w:r>
                    <w:rPr>
                      <w:lang w:val="vi-VN"/>
                    </w:rPr>
                    <w:t>Front-end:</w:t>
                  </w:r>
                  <w:r w:rsidR="001A63FA">
                    <w:t xml:space="preserve"> </w:t>
                  </w:r>
                  <w:r>
                    <w:rPr>
                      <w:lang w:val="vi-VN"/>
                    </w:rPr>
                    <w:t>javascript, angularJ</w:t>
                  </w:r>
                  <w:r w:rsidRPr="00087A10">
                    <w:rPr>
                      <w:lang w:val="vi-VN"/>
                    </w:rPr>
                    <w:t>s</w:t>
                  </w:r>
                  <w:r>
                    <w:t xml:space="preserve"> </w:t>
                  </w:r>
                  <w:r>
                    <w:rPr>
                      <w:lang w:val="vi-VN"/>
                    </w:rPr>
                    <w:t>,html5, css,ajax. Back-end : Spring ,</w:t>
                  </w:r>
                  <w:r w:rsidRPr="00171436">
                    <w:rPr>
                      <w:lang w:val="vi-VN"/>
                    </w:rPr>
                    <w:t xml:space="preserve"> </w:t>
                  </w:r>
                  <w:r>
                    <w:rPr>
                      <w:lang w:val="vi-VN"/>
                    </w:rPr>
                    <w:t xml:space="preserve">hibernate. </w:t>
                  </w:r>
                  <w:r>
                    <w:rPr>
                      <w:rFonts w:cs="Tahoma"/>
                    </w:rPr>
                    <w:t>Database</w:t>
                  </w:r>
                  <w:r>
                    <w:rPr>
                      <w:lang w:val="vi-VN"/>
                    </w:rPr>
                    <w:t xml:space="preserve">: neo4j, </w:t>
                  </w:r>
                  <w:r w:rsidRPr="00054AC5">
                    <w:rPr>
                      <w:lang w:val="vi-VN"/>
                    </w:rPr>
                    <w:t>graph database</w:t>
                  </w:r>
                  <w:r>
                    <w:rPr>
                      <w:lang w:val="vi-VN"/>
                    </w:rPr>
                    <w:t xml:space="preserve"> , Mysql</w:t>
                  </w:r>
                </w:p>
                <w:p w:rsidR="00C854FD" w:rsidRPr="005249BC" w:rsidRDefault="00C854FD" w:rsidP="00074A86">
                  <w:pPr>
                    <w:spacing w:before="40" w:after="40" w:line="240" w:lineRule="auto"/>
                    <w:rPr>
                      <w:rFonts w:cs="Tahoma"/>
                    </w:rPr>
                  </w:pPr>
                </w:p>
              </w:tc>
            </w:tr>
          </w:tbl>
          <w:p w:rsidR="008E3213" w:rsidRDefault="008E3213" w:rsidP="00C854FD">
            <w:pPr>
              <w:spacing w:before="40" w:after="40" w:line="240" w:lineRule="auto"/>
              <w:rPr>
                <w:rFonts w:cs="Tahoma"/>
                <w:b/>
              </w:rPr>
            </w:pPr>
          </w:p>
          <w:p w:rsidR="00C854FD" w:rsidRDefault="00C854FD" w:rsidP="00C854FD">
            <w:pPr>
              <w:spacing w:before="40" w:after="40" w:line="240" w:lineRule="auto"/>
              <w:rPr>
                <w:rFonts w:cs="Tahoma"/>
                <w:b/>
              </w:rPr>
            </w:pPr>
          </w:p>
          <w:tbl>
            <w:tblPr>
              <w:tblW w:w="100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3"/>
              <w:gridCol w:w="2470"/>
              <w:gridCol w:w="5242"/>
            </w:tblGrid>
            <w:tr w:rsidR="00C854FD" w:rsidRPr="005249BC" w:rsidTr="00074A86">
              <w:tc>
                <w:tcPr>
                  <w:tcW w:w="236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C854FD" w:rsidRPr="005249BC" w:rsidRDefault="00C854FD" w:rsidP="00074A86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Project’s name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C854FD" w:rsidRPr="005249BC" w:rsidRDefault="00C854FD" w:rsidP="00F4166C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 </w:t>
                  </w:r>
                  <w:r w:rsidR="00F4166C">
                    <w:rPr>
                      <w:rFonts w:cs="Tahoma"/>
                    </w:rPr>
                    <w:t>AT-UK</w:t>
                  </w:r>
                </w:p>
              </w:tc>
            </w:tr>
            <w:tr w:rsidR="00C854FD" w:rsidRPr="005249BC" w:rsidTr="00074A86">
              <w:tc>
                <w:tcPr>
                  <w:tcW w:w="2363" w:type="dxa"/>
                  <w:tcBorders>
                    <w:top w:val="dotted" w:sz="6" w:space="0" w:color="7F7F7F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C854FD" w:rsidRPr="005249BC" w:rsidRDefault="00C854FD" w:rsidP="00074A86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Customer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7F7F7F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C854FD" w:rsidRPr="005249BC" w:rsidRDefault="00C854FD" w:rsidP="00074A86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1C60E1">
                    <w:rPr>
                      <w:rFonts w:cs="Tahoma"/>
                    </w:rPr>
                    <w:t>Japanese customers</w:t>
                  </w:r>
                </w:p>
              </w:tc>
            </w:tr>
            <w:tr w:rsidR="00C854FD" w:rsidRPr="005249BC" w:rsidTr="00074A86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dotted" w:sz="6" w:space="0" w:color="FFFFFF"/>
                  </w:tcBorders>
                  <w:shd w:val="clear" w:color="auto" w:fill="D9D9D9"/>
                </w:tcPr>
                <w:p w:rsidR="00C854FD" w:rsidRPr="005249BC" w:rsidRDefault="00C854FD" w:rsidP="00074A86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Starting date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auto"/>
                    <w:left w:val="single" w:sz="4" w:space="0" w:color="auto"/>
                    <w:bottom w:val="dotted" w:sz="6" w:space="0" w:color="FFFFFF"/>
                    <w:right w:val="single" w:sz="4" w:space="0" w:color="auto"/>
                  </w:tcBorders>
                </w:tcPr>
                <w:p w:rsidR="00C854FD" w:rsidRPr="005249BC" w:rsidRDefault="00C854FD" w:rsidP="00074A86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June -201</w:t>
                  </w:r>
                  <w:r w:rsidR="00692B6C">
                    <w:rPr>
                      <w:rFonts w:cs="Tahoma"/>
                    </w:rPr>
                    <w:t>7</w:t>
                  </w:r>
                </w:p>
              </w:tc>
            </w:tr>
            <w:tr w:rsidR="00C854FD" w:rsidRPr="005249BC" w:rsidTr="00074A86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C854FD" w:rsidRPr="005249BC" w:rsidRDefault="00C854FD" w:rsidP="00074A86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Team size</w:t>
                  </w:r>
                </w:p>
              </w:tc>
              <w:tc>
                <w:tcPr>
                  <w:tcW w:w="2470" w:type="dxa"/>
                  <w:tcBorders>
                    <w:top w:val="dotted" w:sz="6" w:space="0" w:color="auto"/>
                    <w:left w:val="single" w:sz="4" w:space="0" w:color="auto"/>
                    <w:bottom w:val="nil"/>
                    <w:right w:val="dotted" w:sz="6" w:space="0" w:color="7F7F7F"/>
                  </w:tcBorders>
                </w:tcPr>
                <w:p w:rsidR="00C854FD" w:rsidRPr="005249BC" w:rsidRDefault="00C854FD" w:rsidP="00074A86">
                  <w:pPr>
                    <w:spacing w:before="40" w:after="40" w:line="240" w:lineRule="auto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5</w:t>
                  </w:r>
                </w:p>
              </w:tc>
              <w:tc>
                <w:tcPr>
                  <w:tcW w:w="5242" w:type="dxa"/>
                  <w:tcBorders>
                    <w:top w:val="dotted" w:sz="6" w:space="0" w:color="auto"/>
                    <w:left w:val="dotted" w:sz="6" w:space="0" w:color="7F7F7F"/>
                    <w:bottom w:val="dotted" w:sz="6" w:space="0" w:color="auto"/>
                    <w:right w:val="single" w:sz="4" w:space="0" w:color="auto"/>
                  </w:tcBorders>
                </w:tcPr>
                <w:p w:rsidR="00C854FD" w:rsidRPr="005249BC" w:rsidRDefault="00C854FD" w:rsidP="00074A86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Your role : Developer</w:t>
                  </w:r>
                </w:p>
              </w:tc>
            </w:tr>
            <w:tr w:rsidR="00C854FD" w:rsidRPr="005249BC" w:rsidTr="00074A86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dotted" w:sz="6" w:space="0" w:color="FFFFFF"/>
                  </w:tcBorders>
                  <w:shd w:val="clear" w:color="auto" w:fill="D9D9D9"/>
                </w:tcPr>
                <w:p w:rsidR="00C854FD" w:rsidRPr="005249BC" w:rsidRDefault="00C854FD" w:rsidP="00074A86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Project descriptions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single" w:sz="4" w:space="0" w:color="auto"/>
                  </w:tcBorders>
                </w:tcPr>
                <w:p w:rsidR="00C854FD" w:rsidRPr="005249BC" w:rsidRDefault="00C854FD" w:rsidP="00074A86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Develop a web application</w:t>
                  </w:r>
                  <w:r w:rsidR="00692B6C">
                    <w:rPr>
                      <w:rFonts w:cs="Tahoma"/>
                    </w:rPr>
                    <w:t xml:space="preserve"> to manage time working</w:t>
                  </w:r>
                  <w:r w:rsidR="00BC2D47">
                    <w:rPr>
                      <w:rFonts w:cs="Tahoma"/>
                    </w:rPr>
                    <w:t xml:space="preserve"> of Company</w:t>
                  </w:r>
                  <w:r w:rsidRPr="005249BC">
                    <w:rPr>
                      <w:rFonts w:cs="Tahoma"/>
                    </w:rPr>
                    <w:t xml:space="preserve"> </w:t>
                  </w:r>
                  <w:r>
                    <w:rPr>
                      <w:rFonts w:cs="Tahoma"/>
                    </w:rPr>
                    <w:t>.</w:t>
                  </w:r>
                  <w:r w:rsidRPr="005249BC">
                    <w:rPr>
                      <w:rFonts w:cs="Tahoma"/>
                    </w:rPr>
                    <w:t>It includes following main modules:</w:t>
                  </w:r>
                  <w:r w:rsidR="00BC2D47">
                    <w:rPr>
                      <w:rFonts w:cs="Tahoma"/>
                    </w:rPr>
                    <w:t xml:space="preserve"> manage day working, manage time working, manage holiday ,… </w:t>
                  </w:r>
                </w:p>
                <w:p w:rsidR="00C854FD" w:rsidRPr="005249BC" w:rsidRDefault="00C854FD" w:rsidP="00074A86">
                  <w:pPr>
                    <w:spacing w:before="40" w:after="40" w:line="240" w:lineRule="auto"/>
                    <w:ind w:left="765"/>
                    <w:rPr>
                      <w:rFonts w:cs="Tahoma"/>
                    </w:rPr>
                  </w:pPr>
                </w:p>
              </w:tc>
            </w:tr>
            <w:tr w:rsidR="00C854FD" w:rsidRPr="005249BC" w:rsidTr="00074A86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single" w:sz="4" w:space="0" w:color="auto"/>
                    <w:right w:val="dotted" w:sz="6" w:space="0" w:color="F2F2F2"/>
                  </w:tcBorders>
                  <w:shd w:val="clear" w:color="auto" w:fill="D9D9D9"/>
                </w:tcPr>
                <w:p w:rsidR="00C854FD" w:rsidRPr="005249BC" w:rsidRDefault="00C854FD" w:rsidP="00074A86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Technologies Used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2C80" w:rsidRPr="00AE0E1F" w:rsidRDefault="00C854FD" w:rsidP="00AE0E1F">
                  <w:pPr>
                    <w:pStyle w:val="Heading3"/>
                    <w:shd w:val="clear" w:color="auto" w:fill="FFFFFF"/>
                    <w:spacing w:before="0" w:after="0"/>
                    <w:rPr>
                      <w:rFonts w:ascii="Tahoma" w:eastAsia="MS Mincho" w:hAnsi="Tahoma" w:cs="Tahoma"/>
                      <w:b w:val="0"/>
                      <w:bCs w:val="0"/>
                      <w:sz w:val="20"/>
                      <w:szCs w:val="20"/>
                    </w:rPr>
                  </w:pPr>
                  <w:r w:rsidRPr="00AE0E1F">
                    <w:rPr>
                      <w:rFonts w:ascii="Tahoma" w:eastAsia="MS Mincho" w:hAnsi="Tahoma" w:cs="Tahoma"/>
                      <w:b w:val="0"/>
                      <w:bCs w:val="0"/>
                      <w:sz w:val="20"/>
                      <w:szCs w:val="20"/>
                    </w:rPr>
                    <w:t>Front-end:</w:t>
                  </w:r>
                  <w:r w:rsidR="00A55C46">
                    <w:rPr>
                      <w:rFonts w:ascii="Tahoma" w:eastAsia="MS Mincho" w:hAnsi="Tahoma" w:cs="Tahoma"/>
                      <w:b w:val="0"/>
                      <w:bCs w:val="0"/>
                      <w:sz w:val="20"/>
                      <w:szCs w:val="20"/>
                    </w:rPr>
                    <w:t xml:space="preserve">  </w:t>
                  </w:r>
                  <w:r w:rsidR="00A55C46" w:rsidRPr="00A55C46">
                    <w:rPr>
                      <w:rFonts w:ascii="Tahoma" w:eastAsia="MS Mincho" w:hAnsi="Tahoma" w:cs="Tahoma"/>
                      <w:b w:val="0"/>
                      <w:bCs w:val="0"/>
                      <w:sz w:val="20"/>
                      <w:szCs w:val="20"/>
                    </w:rPr>
                    <w:t>angularJS</w:t>
                  </w:r>
                  <w:r w:rsidR="00A55C46">
                    <w:rPr>
                      <w:rFonts w:ascii="Tahoma" w:eastAsia="MS Mincho" w:hAnsi="Tahoma" w:cs="Tahoma"/>
                      <w:b w:val="0"/>
                      <w:bCs w:val="0"/>
                      <w:sz w:val="20"/>
                      <w:szCs w:val="20"/>
                    </w:rPr>
                    <w:t>,</w:t>
                  </w:r>
                  <w:r w:rsidR="00A32C80" w:rsidRPr="00AE0E1F">
                    <w:rPr>
                      <w:rFonts w:ascii="Tahoma" w:eastAsia="MS Mincho" w:hAnsi="Tahoma" w:cs="Tahoma"/>
                      <w:b w:val="0"/>
                      <w:bCs w:val="0"/>
                      <w:sz w:val="20"/>
                      <w:szCs w:val="20"/>
                    </w:rPr>
                    <w:t>knockoutjs</w:t>
                  </w:r>
                  <w:r w:rsidRPr="00AE0E1F">
                    <w:rPr>
                      <w:rFonts w:ascii="Tahoma" w:eastAsia="MS Mincho" w:hAnsi="Tahoma" w:cs="Tahoma"/>
                      <w:b w:val="0"/>
                      <w:bCs w:val="0"/>
                      <w:sz w:val="20"/>
                      <w:szCs w:val="20"/>
                    </w:rPr>
                    <w:t xml:space="preserve">, </w:t>
                  </w:r>
                  <w:r w:rsidR="00A32C80" w:rsidRPr="00AE0E1F">
                    <w:rPr>
                      <w:rFonts w:ascii="Tahoma" w:eastAsia="MS Mincho" w:hAnsi="Tahoma" w:cs="Tahoma"/>
                      <w:b w:val="0"/>
                      <w:bCs w:val="0"/>
                      <w:sz w:val="20"/>
                      <w:szCs w:val="20"/>
                    </w:rPr>
                    <w:t>type</w:t>
                  </w:r>
                  <w:r w:rsidRPr="00AE0E1F">
                    <w:rPr>
                      <w:rFonts w:ascii="Tahoma" w:eastAsia="MS Mincho" w:hAnsi="Tahoma" w:cs="Tahoma"/>
                      <w:b w:val="0"/>
                      <w:bCs w:val="0"/>
                      <w:sz w:val="20"/>
                      <w:szCs w:val="20"/>
                    </w:rPr>
                    <w:t>script ,html, css,</w:t>
                  </w:r>
                  <w:r w:rsidR="00AE0E1F" w:rsidRPr="00AE0E1F">
                    <w:rPr>
                      <w:rFonts w:ascii="Tahoma" w:eastAsia="MS Mincho" w:hAnsi="Tahoma" w:cs="Tahoma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Pr="00AE0E1F">
                    <w:rPr>
                      <w:rFonts w:ascii="Tahoma" w:eastAsia="MS Mincho" w:hAnsi="Tahoma" w:cs="Tahoma"/>
                      <w:b w:val="0"/>
                      <w:bCs w:val="0"/>
                      <w:sz w:val="20"/>
                      <w:szCs w:val="20"/>
                    </w:rPr>
                    <w:t>ajax. Back-end :</w:t>
                  </w:r>
                  <w:r w:rsidR="00AE0E1F" w:rsidRPr="00AE0E1F">
                    <w:rPr>
                      <w:rFonts w:ascii="Tahoma" w:eastAsia="MS Mincho" w:hAnsi="Tahoma" w:cs="Tahoma"/>
                      <w:b w:val="0"/>
                      <w:bCs w:val="0"/>
                      <w:sz w:val="20"/>
                      <w:szCs w:val="20"/>
                    </w:rPr>
                    <w:t xml:space="preserve"> pattern </w:t>
                  </w:r>
                  <w:hyperlink r:id="rId10" w:history="1">
                    <w:r w:rsidR="00AE0E1F" w:rsidRPr="00AE0E1F">
                      <w:rPr>
                        <w:rFonts w:ascii="Tahoma" w:eastAsia="MS Mincho" w:hAnsi="Tahoma" w:cs="Tahoma"/>
                        <w:b w:val="0"/>
                        <w:bCs w:val="0"/>
                        <w:sz w:val="20"/>
                        <w:szCs w:val="20"/>
                      </w:rPr>
                      <w:t>Domain driven design</w:t>
                    </w:r>
                  </w:hyperlink>
                  <w:r w:rsidR="00AE0E1F" w:rsidRPr="00AE0E1F">
                    <w:rPr>
                      <w:rFonts w:ascii="Tahoma" w:eastAsia="MS Mincho" w:hAnsi="Tahoma" w:cs="Tahoma"/>
                      <w:b w:val="0"/>
                      <w:bCs w:val="0"/>
                      <w:sz w:val="20"/>
                      <w:szCs w:val="20"/>
                    </w:rPr>
                    <w:t>,</w:t>
                  </w:r>
                  <w:r w:rsidRPr="00AE0E1F">
                    <w:rPr>
                      <w:rFonts w:ascii="Tahoma" w:eastAsia="MS Mincho" w:hAnsi="Tahoma" w:cs="Tahoma"/>
                      <w:b w:val="0"/>
                      <w:bCs w:val="0"/>
                      <w:sz w:val="20"/>
                      <w:szCs w:val="20"/>
                    </w:rPr>
                    <w:t xml:space="preserve"> Spring ,</w:t>
                  </w:r>
                  <w:r w:rsidR="00A32C80" w:rsidRPr="00AE0E1F">
                    <w:rPr>
                      <w:rFonts w:ascii="Tahoma" w:eastAsia="MS Mincho" w:hAnsi="Tahoma" w:cs="Tahoma"/>
                      <w:b w:val="0"/>
                      <w:bCs w:val="0"/>
                      <w:sz w:val="20"/>
                      <w:szCs w:val="20"/>
                    </w:rPr>
                    <w:t>JPA</w:t>
                  </w:r>
                  <w:r w:rsidRPr="00AE0E1F">
                    <w:rPr>
                      <w:rFonts w:ascii="Tahoma" w:eastAsia="MS Mincho" w:hAnsi="Tahoma" w:cs="Tahoma"/>
                      <w:b w:val="0"/>
                      <w:bCs w:val="0"/>
                      <w:sz w:val="20"/>
                      <w:szCs w:val="20"/>
                    </w:rPr>
                    <w:t xml:space="preserve">; Database: </w:t>
                  </w:r>
                  <w:r w:rsidR="00A32C80" w:rsidRPr="00AE0E1F">
                    <w:rPr>
                      <w:rFonts w:ascii="Tahoma" w:eastAsia="MS Mincho" w:hAnsi="Tahoma" w:cs="Tahoma"/>
                      <w:b w:val="0"/>
                      <w:bCs w:val="0"/>
                      <w:sz w:val="20"/>
                      <w:szCs w:val="20"/>
                    </w:rPr>
                    <w:t>Sql ; Server : wifly</w:t>
                  </w:r>
                </w:p>
                <w:p w:rsidR="00C854FD" w:rsidRPr="005249BC" w:rsidRDefault="00C854FD" w:rsidP="00074A86">
                  <w:pPr>
                    <w:spacing w:before="40" w:after="40" w:line="240" w:lineRule="auto"/>
                    <w:rPr>
                      <w:rFonts w:cs="Tahoma"/>
                    </w:rPr>
                  </w:pPr>
                </w:p>
              </w:tc>
            </w:tr>
          </w:tbl>
          <w:p w:rsidR="00855BE0" w:rsidRDefault="00855BE0" w:rsidP="00C854FD">
            <w:pPr>
              <w:spacing w:before="40" w:after="40" w:line="240" w:lineRule="auto"/>
              <w:rPr>
                <w:rFonts w:cs="Tahoma"/>
                <w:b/>
              </w:rPr>
            </w:pPr>
          </w:p>
          <w:p w:rsidR="00C854FD" w:rsidRDefault="00C854FD" w:rsidP="00C854FD">
            <w:pPr>
              <w:spacing w:before="40" w:after="40" w:line="240" w:lineRule="auto"/>
              <w:rPr>
                <w:rFonts w:cs="Tahoma"/>
                <w:b/>
              </w:rPr>
            </w:pPr>
          </w:p>
          <w:tbl>
            <w:tblPr>
              <w:tblW w:w="100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3"/>
              <w:gridCol w:w="2470"/>
              <w:gridCol w:w="5242"/>
            </w:tblGrid>
            <w:tr w:rsidR="00C854FD" w:rsidRPr="005249BC" w:rsidTr="00074A86">
              <w:tc>
                <w:tcPr>
                  <w:tcW w:w="236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C854FD" w:rsidRPr="005249BC" w:rsidRDefault="00C854FD" w:rsidP="00074A86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Project’s name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C854FD" w:rsidRPr="005249BC" w:rsidRDefault="00C854FD" w:rsidP="00074A86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 </w:t>
                  </w:r>
                  <w:r w:rsidR="00A32C80" w:rsidRPr="00A32C80">
                    <w:rPr>
                      <w:rFonts w:cs="Tahoma"/>
                    </w:rPr>
                    <w:t>Callcenter System</w:t>
                  </w:r>
                </w:p>
              </w:tc>
            </w:tr>
            <w:tr w:rsidR="00C854FD" w:rsidRPr="005249BC" w:rsidTr="00074A86">
              <w:tc>
                <w:tcPr>
                  <w:tcW w:w="2363" w:type="dxa"/>
                  <w:tcBorders>
                    <w:top w:val="dotted" w:sz="6" w:space="0" w:color="7F7F7F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C854FD" w:rsidRPr="005249BC" w:rsidRDefault="00C854FD" w:rsidP="00074A86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Customer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7F7F7F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C854FD" w:rsidRPr="005249BC" w:rsidRDefault="00C854FD" w:rsidP="00074A86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1C60E1">
                    <w:rPr>
                      <w:rFonts w:cs="Tahoma"/>
                    </w:rPr>
                    <w:t>Japanese customers</w:t>
                  </w:r>
                </w:p>
              </w:tc>
            </w:tr>
            <w:tr w:rsidR="00C854FD" w:rsidRPr="005249BC" w:rsidTr="00074A86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dotted" w:sz="6" w:space="0" w:color="FFFFFF"/>
                  </w:tcBorders>
                  <w:shd w:val="clear" w:color="auto" w:fill="D9D9D9"/>
                </w:tcPr>
                <w:p w:rsidR="00C854FD" w:rsidRPr="005249BC" w:rsidRDefault="00C854FD" w:rsidP="00074A86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Starting date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auto"/>
                    <w:left w:val="single" w:sz="4" w:space="0" w:color="auto"/>
                    <w:bottom w:val="dotted" w:sz="6" w:space="0" w:color="FFFFFF"/>
                    <w:right w:val="single" w:sz="4" w:space="0" w:color="auto"/>
                  </w:tcBorders>
                </w:tcPr>
                <w:p w:rsidR="00C854FD" w:rsidRPr="005249BC" w:rsidRDefault="00C854FD" w:rsidP="00074A86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June -201</w:t>
                  </w:r>
                  <w:r>
                    <w:rPr>
                      <w:rFonts w:cs="Tahoma"/>
                    </w:rPr>
                    <w:t>5</w:t>
                  </w:r>
                </w:p>
              </w:tc>
            </w:tr>
            <w:tr w:rsidR="00C854FD" w:rsidRPr="005249BC" w:rsidTr="00074A86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nil"/>
                    <w:right w:val="dotted" w:sz="6" w:space="0" w:color="FFFFFF"/>
                  </w:tcBorders>
                  <w:shd w:val="clear" w:color="auto" w:fill="D9D9D9"/>
                </w:tcPr>
                <w:p w:rsidR="00C854FD" w:rsidRPr="005249BC" w:rsidRDefault="00C854FD" w:rsidP="00074A86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Team size</w:t>
                  </w:r>
                </w:p>
              </w:tc>
              <w:tc>
                <w:tcPr>
                  <w:tcW w:w="2470" w:type="dxa"/>
                  <w:tcBorders>
                    <w:top w:val="dotted" w:sz="6" w:space="0" w:color="auto"/>
                    <w:left w:val="single" w:sz="4" w:space="0" w:color="auto"/>
                    <w:bottom w:val="nil"/>
                    <w:right w:val="dotted" w:sz="6" w:space="0" w:color="7F7F7F"/>
                  </w:tcBorders>
                </w:tcPr>
                <w:p w:rsidR="00C854FD" w:rsidRPr="005249BC" w:rsidRDefault="00C854FD" w:rsidP="00074A86">
                  <w:pPr>
                    <w:spacing w:before="40" w:after="40" w:line="240" w:lineRule="auto"/>
                    <w:rPr>
                      <w:rFonts w:cs="Tahoma"/>
                    </w:rPr>
                  </w:pPr>
                  <w:r>
                    <w:rPr>
                      <w:rFonts w:cs="Tahoma"/>
                    </w:rPr>
                    <w:t>5</w:t>
                  </w:r>
                </w:p>
              </w:tc>
              <w:tc>
                <w:tcPr>
                  <w:tcW w:w="5242" w:type="dxa"/>
                  <w:tcBorders>
                    <w:top w:val="dotted" w:sz="6" w:space="0" w:color="auto"/>
                    <w:left w:val="dotted" w:sz="6" w:space="0" w:color="7F7F7F"/>
                    <w:bottom w:val="dotted" w:sz="6" w:space="0" w:color="auto"/>
                    <w:right w:val="single" w:sz="4" w:space="0" w:color="auto"/>
                  </w:tcBorders>
                </w:tcPr>
                <w:p w:rsidR="00C854FD" w:rsidRPr="005249BC" w:rsidRDefault="00C854FD" w:rsidP="00074A86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Your role : Developer</w:t>
                  </w:r>
                </w:p>
              </w:tc>
            </w:tr>
            <w:tr w:rsidR="00C854FD" w:rsidRPr="005249BC" w:rsidTr="00074A86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dotted" w:sz="6" w:space="0" w:color="FFFFFF"/>
                  </w:tcBorders>
                  <w:shd w:val="clear" w:color="auto" w:fill="D9D9D9"/>
                </w:tcPr>
                <w:p w:rsidR="00C854FD" w:rsidRPr="005249BC" w:rsidRDefault="00C854FD" w:rsidP="00074A86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Project descriptions 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auto"/>
                    <w:left w:val="single" w:sz="4" w:space="0" w:color="auto"/>
                    <w:bottom w:val="dotted" w:sz="6" w:space="0" w:color="auto"/>
                    <w:right w:val="single" w:sz="4" w:space="0" w:color="auto"/>
                  </w:tcBorders>
                </w:tcPr>
                <w:p w:rsidR="00C854FD" w:rsidRPr="005249BC" w:rsidRDefault="00C854FD" w:rsidP="00074A86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 xml:space="preserve">Develop a web application </w:t>
                  </w:r>
                  <w:r w:rsidR="00BC2D47">
                    <w:rPr>
                      <w:rFonts w:cs="Tahoma"/>
                    </w:rPr>
                    <w:t xml:space="preserve">to </w:t>
                  </w:r>
                  <w:r w:rsidR="00BC2D47" w:rsidRPr="00BC2D47">
                    <w:rPr>
                      <w:rFonts w:cs="Tahoma"/>
                    </w:rPr>
                    <w:t>support</w:t>
                  </w:r>
                  <w:r w:rsidR="00BC2D47">
                    <w:rPr>
                      <w:rFonts w:cs="Tahoma"/>
                    </w:rPr>
                    <w:t xml:space="preserve"> </w:t>
                  </w:r>
                  <w:r w:rsidR="00BC2D47" w:rsidRPr="00BC2D47">
                    <w:rPr>
                      <w:rFonts w:cs="Tahoma"/>
                    </w:rPr>
                    <w:t>callcenter</w:t>
                  </w:r>
                  <w:r w:rsidR="00BC2D47">
                    <w:rPr>
                      <w:rFonts w:cs="Tahoma"/>
                    </w:rPr>
                    <w:t xml:space="preserve"> </w:t>
                  </w:r>
                  <w:r>
                    <w:rPr>
                      <w:rFonts w:cs="Tahoma"/>
                    </w:rPr>
                    <w:t>.</w:t>
                  </w:r>
                  <w:r w:rsidRPr="005249BC">
                    <w:rPr>
                      <w:rFonts w:cs="Tahoma"/>
                    </w:rPr>
                    <w:t>It includes following main modules:</w:t>
                  </w:r>
                  <w:r>
                    <w:rPr>
                      <w:rFonts w:cs="Tahoma"/>
                    </w:rPr>
                    <w:t xml:space="preserve"> </w:t>
                  </w:r>
                  <w:r w:rsidR="00BC2D47">
                    <w:rPr>
                      <w:rFonts w:cs="Tahoma"/>
                    </w:rPr>
                    <w:t>S</w:t>
                  </w:r>
                  <w:r w:rsidR="00BC2D47" w:rsidRPr="00BC2D47">
                    <w:rPr>
                      <w:rFonts w:cs="Tahoma"/>
                    </w:rPr>
                    <w:t>earch</w:t>
                  </w:r>
                  <w:r w:rsidR="005669C4">
                    <w:rPr>
                      <w:rFonts w:cs="Tahoma"/>
                    </w:rPr>
                    <w:t xml:space="preserve"> </w:t>
                  </w:r>
                  <w:r w:rsidR="005669C4" w:rsidRPr="005669C4">
                    <w:rPr>
                      <w:rFonts w:cs="Tahoma"/>
                    </w:rPr>
                    <w:t>customer information</w:t>
                  </w:r>
                  <w:r w:rsidR="005669C4">
                    <w:rPr>
                      <w:rFonts w:cs="Tahoma"/>
                    </w:rPr>
                    <w:t xml:space="preserve">, </w:t>
                  </w:r>
                  <w:bookmarkStart w:id="19" w:name="OLE_LINK13"/>
                  <w:bookmarkStart w:id="20" w:name="OLE_LINK18"/>
                  <w:bookmarkStart w:id="21" w:name="OLE_LINK19"/>
                  <w:r w:rsidR="005669C4" w:rsidRPr="005669C4">
                    <w:rPr>
                      <w:rFonts w:cs="Tahoma"/>
                    </w:rPr>
                    <w:t xml:space="preserve">lock </w:t>
                  </w:r>
                  <w:bookmarkEnd w:id="19"/>
                  <w:bookmarkEnd w:id="20"/>
                  <w:bookmarkEnd w:id="21"/>
                  <w:r w:rsidR="005669C4" w:rsidRPr="005669C4">
                    <w:rPr>
                      <w:rFonts w:cs="Tahoma"/>
                    </w:rPr>
                    <w:t xml:space="preserve">and </w:t>
                  </w:r>
                  <w:r w:rsidR="005669C4">
                    <w:rPr>
                      <w:rFonts w:cs="Tahoma"/>
                    </w:rPr>
                    <w:t>un</w:t>
                  </w:r>
                  <w:r w:rsidR="005669C4" w:rsidRPr="005669C4">
                    <w:rPr>
                      <w:rFonts w:cs="Tahoma"/>
                    </w:rPr>
                    <w:t>lock account</w:t>
                  </w:r>
                  <w:r w:rsidR="005669C4">
                    <w:rPr>
                      <w:rFonts w:cs="Tahoma"/>
                    </w:rPr>
                    <w:t xml:space="preserve"> , search c</w:t>
                  </w:r>
                  <w:r w:rsidR="005669C4" w:rsidRPr="005669C4">
                    <w:rPr>
                      <w:rFonts w:cs="Tahoma"/>
                    </w:rPr>
                    <w:t>ustomer transactions</w:t>
                  </w:r>
                  <w:r w:rsidR="005669C4">
                    <w:rPr>
                      <w:rFonts w:cs="Tahoma"/>
                    </w:rPr>
                    <w:t xml:space="preserve">, history use service,…. </w:t>
                  </w:r>
                </w:p>
                <w:p w:rsidR="00C854FD" w:rsidRPr="005249BC" w:rsidRDefault="00C854FD" w:rsidP="00074A86">
                  <w:pPr>
                    <w:spacing w:before="40" w:after="40" w:line="240" w:lineRule="auto"/>
                    <w:ind w:left="765"/>
                    <w:rPr>
                      <w:rFonts w:cs="Tahoma"/>
                    </w:rPr>
                  </w:pPr>
                </w:p>
              </w:tc>
            </w:tr>
            <w:tr w:rsidR="00C854FD" w:rsidRPr="005249BC" w:rsidTr="00074A86">
              <w:tc>
                <w:tcPr>
                  <w:tcW w:w="2363" w:type="dxa"/>
                  <w:tcBorders>
                    <w:top w:val="dotted" w:sz="6" w:space="0" w:color="auto"/>
                    <w:left w:val="single" w:sz="4" w:space="0" w:color="auto"/>
                    <w:bottom w:val="single" w:sz="4" w:space="0" w:color="auto"/>
                    <w:right w:val="dotted" w:sz="6" w:space="0" w:color="F2F2F2"/>
                  </w:tcBorders>
                  <w:shd w:val="clear" w:color="auto" w:fill="D9D9D9"/>
                </w:tcPr>
                <w:p w:rsidR="00C854FD" w:rsidRPr="005249BC" w:rsidRDefault="00C854FD" w:rsidP="00074A86">
                  <w:pPr>
                    <w:spacing w:before="40" w:after="40" w:line="240" w:lineRule="auto"/>
                    <w:ind w:firstLine="142"/>
                    <w:rPr>
                      <w:rFonts w:cs="Tahoma"/>
                    </w:rPr>
                  </w:pPr>
                  <w:r w:rsidRPr="005249BC">
                    <w:rPr>
                      <w:rFonts w:cs="Tahoma"/>
                    </w:rPr>
                    <w:t>Technologies Used</w:t>
                  </w:r>
                </w:p>
              </w:tc>
              <w:tc>
                <w:tcPr>
                  <w:tcW w:w="7712" w:type="dxa"/>
                  <w:gridSpan w:val="2"/>
                  <w:tcBorders>
                    <w:top w:val="dotted" w:sz="6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54FD" w:rsidRPr="00C854FD" w:rsidRDefault="00C854FD" w:rsidP="00074A86">
                  <w:pPr>
                    <w:spacing w:before="40" w:after="40" w:line="240" w:lineRule="auto"/>
                    <w:rPr>
                      <w:rFonts w:cs="Tahoma"/>
                    </w:rPr>
                  </w:pPr>
                  <w:r w:rsidRPr="00C854FD">
                    <w:rPr>
                      <w:rFonts w:cs="Tahoma"/>
                    </w:rPr>
                    <w:t xml:space="preserve">Front-end: </w:t>
                  </w:r>
                  <w:r w:rsidR="006F0CB0">
                    <w:rPr>
                      <w:rFonts w:cs="Tahoma"/>
                    </w:rPr>
                    <w:t>JSF</w:t>
                  </w:r>
                  <w:r>
                    <w:rPr>
                      <w:rFonts w:cs="Tahoma"/>
                    </w:rPr>
                    <w:t xml:space="preserve"> , javascript ,html</w:t>
                  </w:r>
                  <w:r w:rsidRPr="00C854FD">
                    <w:rPr>
                      <w:rFonts w:cs="Tahoma"/>
                    </w:rPr>
                    <w:t xml:space="preserve">, css,ajax. Back-end : Spring , </w:t>
                  </w:r>
                  <w:r>
                    <w:rPr>
                      <w:rFonts w:cs="Tahoma"/>
                    </w:rPr>
                    <w:t>hibernate; Database</w:t>
                  </w:r>
                  <w:r w:rsidRPr="00C854FD">
                    <w:rPr>
                      <w:rFonts w:cs="Tahoma"/>
                    </w:rPr>
                    <w:t>: Mysql</w:t>
                  </w:r>
                </w:p>
                <w:p w:rsidR="00C854FD" w:rsidRPr="005249BC" w:rsidRDefault="00C854FD" w:rsidP="00074A86">
                  <w:pPr>
                    <w:spacing w:before="40" w:after="40" w:line="240" w:lineRule="auto"/>
                    <w:rPr>
                      <w:rFonts w:cs="Tahoma"/>
                    </w:rPr>
                  </w:pPr>
                </w:p>
              </w:tc>
            </w:tr>
          </w:tbl>
          <w:p w:rsidR="00324FE9" w:rsidRDefault="00324FE9" w:rsidP="00697D58">
            <w:pPr>
              <w:spacing w:before="40" w:after="40" w:line="240" w:lineRule="auto"/>
              <w:rPr>
                <w:rFonts w:cs="Tahoma"/>
                <w:b/>
              </w:rPr>
            </w:pPr>
          </w:p>
          <w:p w:rsidR="00324FE9" w:rsidRPr="005249BC" w:rsidRDefault="00324FE9" w:rsidP="00697D58">
            <w:pPr>
              <w:spacing w:before="40" w:after="40" w:line="240" w:lineRule="auto"/>
              <w:rPr>
                <w:rFonts w:cs="Tahoma"/>
                <w:b/>
              </w:rPr>
            </w:pPr>
          </w:p>
          <w:p w:rsidR="008E3213" w:rsidRPr="005249BC" w:rsidRDefault="008E3213" w:rsidP="0047085A">
            <w:pPr>
              <w:spacing w:before="40" w:after="40" w:line="240" w:lineRule="auto"/>
              <w:ind w:firstLine="142"/>
              <w:rPr>
                <w:rFonts w:cs="Tahoma"/>
                <w:b/>
              </w:rPr>
            </w:pPr>
          </w:p>
        </w:tc>
      </w:tr>
      <w:tr w:rsidR="008E3213" w:rsidRPr="00074A86" w:rsidTr="00475B5C">
        <w:trPr>
          <w:gridAfter w:val="1"/>
          <w:wAfter w:w="25" w:type="dxa"/>
          <w:trHeight w:val="3020"/>
        </w:trPr>
        <w:tc>
          <w:tcPr>
            <w:tcW w:w="10200" w:type="dxa"/>
            <w:gridSpan w:val="7"/>
            <w:tcBorders>
              <w:top w:val="nil"/>
              <w:left w:val="nil"/>
              <w:bottom w:val="dotted" w:sz="6" w:space="0" w:color="FFFFFF"/>
              <w:right w:val="nil"/>
            </w:tcBorders>
          </w:tcPr>
          <w:p w:rsidR="008E3213" w:rsidRPr="00074A86" w:rsidRDefault="008E3213" w:rsidP="00324FE9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tbl>
            <w:tblPr>
              <w:tblW w:w="10075" w:type="dxa"/>
              <w:tblLayout w:type="fixed"/>
              <w:tblLook w:val="04A0" w:firstRow="1" w:lastRow="0" w:firstColumn="1" w:lastColumn="0" w:noHBand="0" w:noVBand="1"/>
            </w:tblPr>
            <w:tblGrid>
              <w:gridCol w:w="2495"/>
              <w:gridCol w:w="20"/>
              <w:gridCol w:w="2223"/>
              <w:gridCol w:w="5337"/>
            </w:tblGrid>
            <w:tr w:rsidR="00475B5C" w:rsidRPr="00074A86" w:rsidTr="00324FE9">
              <w:tc>
                <w:tcPr>
                  <w:tcW w:w="10075" w:type="dxa"/>
                  <w:gridSpan w:val="4"/>
                  <w:tcBorders>
                    <w:bottom w:val="single" w:sz="4" w:space="0" w:color="auto"/>
                  </w:tcBorders>
                </w:tcPr>
                <w:p w:rsidR="00475B5C" w:rsidRPr="00074A86" w:rsidRDefault="00324FE9" w:rsidP="00324FE9">
                  <w:pPr>
                    <w:pStyle w:val="Heading1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074A86">
                    <w:rPr>
                      <w:rFonts w:ascii="Times New Roman" w:hAnsi="Times New Roman"/>
                      <w:sz w:val="22"/>
                      <w:szCs w:val="22"/>
                    </w:rPr>
                    <w:t>2. WORKING</w:t>
                  </w:r>
                </w:p>
              </w:tc>
            </w:tr>
            <w:tr w:rsidR="00324FE9" w:rsidRPr="00324FE9" w:rsidTr="00AF43ED">
              <w:tc>
                <w:tcPr>
                  <w:tcW w:w="25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24FE9" w:rsidRPr="00074A86" w:rsidRDefault="00324FE9" w:rsidP="00324FE9">
                  <w:pPr>
                    <w:pStyle w:val="Heading1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074A86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Starting date</w:t>
                  </w:r>
                </w:p>
              </w:tc>
              <w:tc>
                <w:tcPr>
                  <w:tcW w:w="2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4FE9" w:rsidRPr="00074A86" w:rsidRDefault="005F3A0D" w:rsidP="0067515E">
                  <w:pPr>
                    <w:pStyle w:val="Heading1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074A86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1</w:t>
                  </w:r>
                  <w:r w:rsidR="0071697E" w:rsidRPr="00074A86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5</w:t>
                  </w:r>
                  <w:r w:rsidRPr="00074A86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-</w:t>
                  </w:r>
                  <w:r w:rsidR="0067515E">
                    <w:rPr>
                      <w:rFonts w:ascii="Arial" w:hAnsi="Arial" w:cs="Arial"/>
                      <w:b w:val="0"/>
                      <w:sz w:val="18"/>
                      <w:szCs w:val="18"/>
                      <w:shd w:val="clear" w:color="auto" w:fill="FFFFFF"/>
                    </w:rPr>
                    <w:t>November</w:t>
                  </w:r>
                  <w:r w:rsidRPr="00074A86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 xml:space="preserve"> -201</w:t>
                  </w:r>
                  <w:r w:rsidR="00230246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5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324FE9" w:rsidRPr="00074A86" w:rsidRDefault="00324FE9" w:rsidP="00324FE9">
                  <w:pPr>
                    <w:pStyle w:val="Heading1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074A86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Finishing date :</w:t>
                  </w:r>
                  <w:r w:rsidR="00AF43ED" w:rsidRPr="00074A86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 xml:space="preserve"> </w:t>
                  </w:r>
                  <w:r w:rsidRPr="00074A86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continues</w:t>
                  </w:r>
                </w:p>
              </w:tc>
            </w:tr>
            <w:tr w:rsidR="008E3213" w:rsidRPr="00074A86" w:rsidTr="00324FE9">
              <w:tc>
                <w:tcPr>
                  <w:tcW w:w="25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8E3213" w:rsidRPr="00074A86" w:rsidRDefault="008E3213" w:rsidP="00324FE9">
                  <w:pPr>
                    <w:pStyle w:val="Heading1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074A86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Company/ Department</w:t>
                  </w:r>
                </w:p>
              </w:tc>
              <w:tc>
                <w:tcPr>
                  <w:tcW w:w="75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3213" w:rsidRPr="00074A86" w:rsidRDefault="00B3727C" w:rsidP="00324FE9">
                  <w:pPr>
                    <w:pStyle w:val="Heading1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Company Movitel – Viettel in Mozambique</w:t>
                  </w:r>
                </w:p>
              </w:tc>
            </w:tr>
            <w:tr w:rsidR="008E3213" w:rsidRPr="00074A86" w:rsidTr="00324FE9">
              <w:tc>
                <w:tcPr>
                  <w:tcW w:w="2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8E3213" w:rsidRPr="00074A86" w:rsidRDefault="005A51E1" w:rsidP="00324FE9">
                  <w:pPr>
                    <w:pStyle w:val="Heading1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074A86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Position</w:t>
                  </w:r>
                </w:p>
              </w:tc>
              <w:tc>
                <w:tcPr>
                  <w:tcW w:w="75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3213" w:rsidRPr="00074A86" w:rsidRDefault="005A51E1" w:rsidP="00324FE9">
                  <w:pPr>
                    <w:pStyle w:val="Heading1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074A86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Developer</w:t>
                  </w:r>
                </w:p>
              </w:tc>
            </w:tr>
            <w:tr w:rsidR="00B3727C" w:rsidRPr="00074A86" w:rsidTr="00324FE9">
              <w:tc>
                <w:tcPr>
                  <w:tcW w:w="2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3727C" w:rsidRPr="00074A86" w:rsidRDefault="00B3727C" w:rsidP="00324FE9">
                  <w:pPr>
                    <w:pStyle w:val="Heading1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Language</w:t>
                  </w:r>
                </w:p>
              </w:tc>
              <w:tc>
                <w:tcPr>
                  <w:tcW w:w="75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727C" w:rsidRPr="00074A86" w:rsidRDefault="00B3727C" w:rsidP="00324FE9">
                  <w:pPr>
                    <w:pStyle w:val="Heading1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English</w:t>
                  </w:r>
                </w:p>
              </w:tc>
            </w:tr>
          </w:tbl>
          <w:p w:rsidR="008E3213" w:rsidRPr="00074A86" w:rsidRDefault="008E3213" w:rsidP="00324FE9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475B5C" w:rsidRPr="00074A86" w:rsidTr="00324FE9">
        <w:tc>
          <w:tcPr>
            <w:tcW w:w="10225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tbl>
            <w:tblPr>
              <w:tblW w:w="10075" w:type="dxa"/>
              <w:tblLayout w:type="fixed"/>
              <w:tblLook w:val="04A0" w:firstRow="1" w:lastRow="0" w:firstColumn="1" w:lastColumn="0" w:noHBand="0" w:noVBand="1"/>
            </w:tblPr>
            <w:tblGrid>
              <w:gridCol w:w="2495"/>
              <w:gridCol w:w="20"/>
              <w:gridCol w:w="2223"/>
              <w:gridCol w:w="5337"/>
            </w:tblGrid>
            <w:tr w:rsidR="00E13699" w:rsidRPr="00074A86" w:rsidTr="00C2305B">
              <w:tc>
                <w:tcPr>
                  <w:tcW w:w="10075" w:type="dxa"/>
                  <w:gridSpan w:val="4"/>
                  <w:tcBorders>
                    <w:bottom w:val="single" w:sz="4" w:space="0" w:color="auto"/>
                  </w:tcBorders>
                </w:tcPr>
                <w:p w:rsidR="00E13699" w:rsidRPr="00B3727C" w:rsidRDefault="00E13699" w:rsidP="00C2305B">
                  <w:pPr>
                    <w:pStyle w:val="Heading1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bookmarkStart w:id="22" w:name="OLE_LINK60"/>
                  <w:bookmarkStart w:id="23" w:name="OLE_LINK61"/>
                  <w:bookmarkStart w:id="24" w:name="OLE_LINK64"/>
                  <w:bookmarkStart w:id="25" w:name="OLE_LINK65"/>
                </w:p>
              </w:tc>
            </w:tr>
            <w:tr w:rsidR="00E13699" w:rsidRPr="00324FE9" w:rsidTr="00C2305B">
              <w:tc>
                <w:tcPr>
                  <w:tcW w:w="25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13699" w:rsidRPr="00B3727C" w:rsidRDefault="00E13699" w:rsidP="00C2305B">
                  <w:pPr>
                    <w:pStyle w:val="Heading1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B3727C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Starting date</w:t>
                  </w:r>
                </w:p>
              </w:tc>
              <w:tc>
                <w:tcPr>
                  <w:tcW w:w="2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699" w:rsidRPr="00B3727C" w:rsidRDefault="00E13699" w:rsidP="00C2305B">
                  <w:pPr>
                    <w:pStyle w:val="Heading1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B3727C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15-</w:t>
                  </w:r>
                  <w:r w:rsidRPr="00B3727C">
                    <w:rPr>
                      <w:rFonts w:ascii="Arial" w:hAnsi="Arial" w:cs="Arial"/>
                      <w:b w:val="0"/>
                      <w:sz w:val="18"/>
                      <w:szCs w:val="18"/>
                      <w:shd w:val="clear" w:color="auto" w:fill="FFFFFF"/>
                    </w:rPr>
                    <w:t>S</w:t>
                  </w:r>
                  <w:r w:rsidRPr="00B3727C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eptember -2015</w:t>
                  </w:r>
                </w:p>
              </w:tc>
              <w:tc>
                <w:tcPr>
                  <w:tcW w:w="5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E13699" w:rsidRPr="00B3727C" w:rsidRDefault="006D35FC" w:rsidP="0067515E">
                  <w:pPr>
                    <w:pStyle w:val="Heading1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074A86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 xml:space="preserve">Finishing date : </w:t>
                  </w:r>
                  <w:r w:rsidR="00E13699" w:rsidRPr="00B3727C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10-</w:t>
                  </w:r>
                  <w:r w:rsidR="0067515E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October</w:t>
                  </w:r>
                  <w:r w:rsidR="00E13699" w:rsidRPr="00B3727C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 xml:space="preserve"> -2017</w:t>
                  </w:r>
                </w:p>
              </w:tc>
            </w:tr>
            <w:tr w:rsidR="00E13699" w:rsidRPr="00074A86" w:rsidTr="00C2305B">
              <w:tc>
                <w:tcPr>
                  <w:tcW w:w="25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13699" w:rsidRPr="00B3727C" w:rsidRDefault="00E13699" w:rsidP="00C2305B">
                  <w:pPr>
                    <w:pStyle w:val="Heading1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B3727C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Company/ Department</w:t>
                  </w:r>
                </w:p>
              </w:tc>
              <w:tc>
                <w:tcPr>
                  <w:tcW w:w="75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699" w:rsidRPr="00B3727C" w:rsidRDefault="00E13699" w:rsidP="00C2305B">
                  <w:pPr>
                    <w:pStyle w:val="Heading1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B3727C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FPT softwave</w:t>
                  </w:r>
                </w:p>
              </w:tc>
            </w:tr>
            <w:tr w:rsidR="00E13699" w:rsidRPr="00074A86" w:rsidTr="00C2305B">
              <w:tc>
                <w:tcPr>
                  <w:tcW w:w="2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13699" w:rsidRPr="00B3727C" w:rsidRDefault="00E13699" w:rsidP="00C2305B">
                  <w:pPr>
                    <w:pStyle w:val="Heading1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B3727C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Position</w:t>
                  </w:r>
                </w:p>
              </w:tc>
              <w:tc>
                <w:tcPr>
                  <w:tcW w:w="75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3699" w:rsidRPr="00B3727C" w:rsidRDefault="00E13699" w:rsidP="00C2305B">
                  <w:pPr>
                    <w:pStyle w:val="Heading1"/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</w:pPr>
                  <w:r w:rsidRPr="00B3727C">
                    <w:rPr>
                      <w:rFonts w:ascii="Times New Roman" w:hAnsi="Times New Roman"/>
                      <w:b w:val="0"/>
                      <w:sz w:val="22"/>
                      <w:szCs w:val="22"/>
                    </w:rPr>
                    <w:t>Developer</w:t>
                  </w:r>
                </w:p>
              </w:tc>
            </w:tr>
          </w:tbl>
          <w:p w:rsidR="00E13699" w:rsidRDefault="00E13699" w:rsidP="00324FE9">
            <w:pPr>
              <w:pStyle w:val="Heading1"/>
              <w:rPr>
                <w:rFonts w:ascii="Times New Roman" w:hAnsi="Times New Roman"/>
                <w:sz w:val="22"/>
                <w:szCs w:val="22"/>
              </w:rPr>
            </w:pPr>
          </w:p>
          <w:p w:rsidR="00475B5C" w:rsidRPr="00074A86" w:rsidRDefault="00475B5C" w:rsidP="00324FE9">
            <w:pPr>
              <w:pStyle w:val="Heading1"/>
              <w:rPr>
                <w:rFonts w:ascii="Times New Roman" w:hAnsi="Times New Roman"/>
                <w:sz w:val="22"/>
                <w:szCs w:val="22"/>
              </w:rPr>
            </w:pPr>
            <w:r w:rsidRPr="00074A86">
              <w:rPr>
                <w:rFonts w:ascii="Times New Roman" w:hAnsi="Times New Roman"/>
                <w:sz w:val="22"/>
                <w:szCs w:val="22"/>
              </w:rPr>
              <w:t>3.</w:t>
            </w:r>
            <w:r w:rsidR="001C60E1" w:rsidRPr="00074A8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74A86">
              <w:rPr>
                <w:rFonts w:ascii="Times New Roman" w:hAnsi="Times New Roman"/>
                <w:sz w:val="22"/>
                <w:szCs w:val="22"/>
              </w:rPr>
              <w:t>EDUCATION</w:t>
            </w:r>
            <w:bookmarkEnd w:id="22"/>
            <w:bookmarkEnd w:id="23"/>
            <w:bookmarkEnd w:id="24"/>
            <w:bookmarkEnd w:id="25"/>
          </w:p>
        </w:tc>
      </w:tr>
      <w:tr w:rsidR="00324FE9" w:rsidRPr="00324FE9" w:rsidTr="00074A86">
        <w:tc>
          <w:tcPr>
            <w:tcW w:w="2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24FE9" w:rsidRPr="00074A86" w:rsidRDefault="00324FE9" w:rsidP="00324FE9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074A86">
              <w:rPr>
                <w:rFonts w:ascii="Times New Roman" w:hAnsi="Times New Roman"/>
                <w:b w:val="0"/>
                <w:sz w:val="22"/>
                <w:szCs w:val="22"/>
              </w:rPr>
              <w:t xml:space="preserve">University </w:t>
            </w:r>
          </w:p>
        </w:tc>
        <w:tc>
          <w:tcPr>
            <w:tcW w:w="7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FE9" w:rsidRPr="00074A86" w:rsidRDefault="00324FE9" w:rsidP="00324FE9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074A86">
              <w:rPr>
                <w:rFonts w:ascii="Times New Roman" w:hAnsi="Times New Roman"/>
                <w:b w:val="0"/>
                <w:sz w:val="22"/>
                <w:szCs w:val="22"/>
              </w:rPr>
              <w:t>Posts and Telecommunications Institute of Technology</w:t>
            </w:r>
          </w:p>
        </w:tc>
      </w:tr>
      <w:tr w:rsidR="00324FE9" w:rsidRPr="00324FE9" w:rsidTr="00074A86">
        <w:tc>
          <w:tcPr>
            <w:tcW w:w="2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24FE9" w:rsidRPr="00074A86" w:rsidRDefault="00324FE9" w:rsidP="00324FE9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074A86">
              <w:rPr>
                <w:rFonts w:ascii="Times New Roman" w:hAnsi="Times New Roman"/>
                <w:b w:val="0"/>
                <w:sz w:val="22"/>
                <w:szCs w:val="22"/>
              </w:rPr>
              <w:t xml:space="preserve">Major </w:t>
            </w:r>
          </w:p>
        </w:tc>
        <w:tc>
          <w:tcPr>
            <w:tcW w:w="7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FE9" w:rsidRPr="00074A86" w:rsidRDefault="00324FE9" w:rsidP="00324FE9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074A86">
              <w:rPr>
                <w:rFonts w:ascii="Times New Roman" w:hAnsi="Times New Roman"/>
                <w:b w:val="0"/>
                <w:sz w:val="22"/>
                <w:szCs w:val="22"/>
              </w:rPr>
              <w:t>Information Technology</w:t>
            </w:r>
          </w:p>
        </w:tc>
      </w:tr>
      <w:tr w:rsidR="00324FE9" w:rsidRPr="00324FE9" w:rsidTr="00074A86">
        <w:tc>
          <w:tcPr>
            <w:tcW w:w="2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24FE9" w:rsidRPr="00074A86" w:rsidRDefault="00324FE9" w:rsidP="00324FE9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074A86">
              <w:rPr>
                <w:rFonts w:ascii="Times New Roman" w:hAnsi="Times New Roman"/>
                <w:b w:val="0"/>
                <w:sz w:val="22"/>
                <w:szCs w:val="22"/>
              </w:rPr>
              <w:t xml:space="preserve">Graduation month &amp; year </w:t>
            </w:r>
          </w:p>
        </w:tc>
        <w:tc>
          <w:tcPr>
            <w:tcW w:w="7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FE9" w:rsidRPr="00074A86" w:rsidRDefault="00324FE9" w:rsidP="00324FE9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074A86">
              <w:rPr>
                <w:rFonts w:ascii="Times New Roman" w:hAnsi="Times New Roman"/>
                <w:b w:val="0"/>
                <w:sz w:val="22"/>
                <w:szCs w:val="22"/>
              </w:rPr>
              <w:t>05/2016</w:t>
            </w:r>
          </w:p>
        </w:tc>
      </w:tr>
      <w:tr w:rsidR="008E3213" w:rsidRPr="00074A86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Look w:val="0000" w:firstRow="0" w:lastRow="0" w:firstColumn="0" w:lastColumn="0" w:noHBand="0" w:noVBand="0"/>
        </w:tblPrEx>
        <w:trPr>
          <w:gridBefore w:val="5"/>
          <w:gridAfter w:val="2"/>
          <w:wBefore w:w="9565" w:type="dxa"/>
          <w:wAfter w:w="336" w:type="dxa"/>
          <w:trHeight w:val="70"/>
        </w:trPr>
        <w:tc>
          <w:tcPr>
            <w:tcW w:w="324" w:type="dxa"/>
          </w:tcPr>
          <w:p w:rsidR="008E3213" w:rsidRPr="00074A86" w:rsidRDefault="008E3213" w:rsidP="00324FE9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</w:tbl>
    <w:p w:rsidR="00DC1624" w:rsidRPr="005249BC" w:rsidRDefault="00DC1624" w:rsidP="00475B5C">
      <w:pPr>
        <w:spacing w:after="0" w:line="360" w:lineRule="auto"/>
        <w:ind w:firstLine="142"/>
        <w:rPr>
          <w:rFonts w:eastAsia="Times New Roman" w:cs="Tahoma"/>
          <w:vanish/>
        </w:rPr>
      </w:pPr>
    </w:p>
    <w:p w:rsidR="00E003EA" w:rsidRPr="005249BC" w:rsidRDefault="00E003EA" w:rsidP="0083618C">
      <w:pPr>
        <w:spacing w:after="0" w:line="360" w:lineRule="auto"/>
        <w:ind w:firstLine="142"/>
        <w:rPr>
          <w:rFonts w:cs="Tahoma"/>
        </w:rPr>
      </w:pPr>
    </w:p>
    <w:sectPr w:rsidR="00E003EA" w:rsidRPr="005249BC" w:rsidSect="00475B5C">
      <w:pgSz w:w="11907" w:h="16839" w:code="9"/>
      <w:pgMar w:top="373" w:right="1134" w:bottom="1134" w:left="1418" w:header="357" w:footer="7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BDB" w:rsidRDefault="009E1BDB">
      <w:r>
        <w:separator/>
      </w:r>
    </w:p>
  </w:endnote>
  <w:endnote w:type="continuationSeparator" w:id="0">
    <w:p w:rsidR="009E1BDB" w:rsidRDefault="009E1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BDB" w:rsidRDefault="009E1BDB">
      <w:r>
        <w:separator/>
      </w:r>
    </w:p>
  </w:footnote>
  <w:footnote w:type="continuationSeparator" w:id="0">
    <w:p w:rsidR="009E1BDB" w:rsidRDefault="009E1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150D"/>
    <w:multiLevelType w:val="hybridMultilevel"/>
    <w:tmpl w:val="AB9E76C8"/>
    <w:lvl w:ilvl="0" w:tplc="007E484A">
      <w:start w:val="912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876FAF"/>
    <w:multiLevelType w:val="hybridMultilevel"/>
    <w:tmpl w:val="69707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796D85"/>
    <w:multiLevelType w:val="hybridMultilevel"/>
    <w:tmpl w:val="93406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3971CD"/>
    <w:multiLevelType w:val="hybridMultilevel"/>
    <w:tmpl w:val="1564F8E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0E6A2511"/>
    <w:multiLevelType w:val="hybridMultilevel"/>
    <w:tmpl w:val="E236E4C2"/>
    <w:lvl w:ilvl="0" w:tplc="85C6A47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ahoma" w:eastAsia="MS Mincho" w:hAnsi="Tahoma" w:cs="Tahoma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20"/>
        </w:tabs>
        <w:ind w:left="28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</w:abstractNum>
  <w:abstractNum w:abstractNumId="6">
    <w:nsid w:val="21980947"/>
    <w:multiLevelType w:val="hybridMultilevel"/>
    <w:tmpl w:val="1B08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26691"/>
    <w:multiLevelType w:val="hybridMultilevel"/>
    <w:tmpl w:val="3A26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E298C"/>
    <w:multiLevelType w:val="hybridMultilevel"/>
    <w:tmpl w:val="2FA06C10"/>
    <w:lvl w:ilvl="0" w:tplc="85C6A478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eastAsia="MS Mincho" w:hAnsi="Tahoma" w:cs="Tahom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E4A191A"/>
    <w:multiLevelType w:val="hybridMultilevel"/>
    <w:tmpl w:val="D5CA5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B5954"/>
    <w:multiLevelType w:val="hybridMultilevel"/>
    <w:tmpl w:val="4948D7B4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D676E1"/>
    <w:multiLevelType w:val="hybridMultilevel"/>
    <w:tmpl w:val="61046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EF6626"/>
    <w:multiLevelType w:val="hybridMultilevel"/>
    <w:tmpl w:val="2440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C00BD"/>
    <w:multiLevelType w:val="hybridMultilevel"/>
    <w:tmpl w:val="1DB63BAE"/>
    <w:lvl w:ilvl="0" w:tplc="545CBD2A">
      <w:start w:val="1"/>
      <w:numFmt w:val="upperLetter"/>
      <w:lvlText w:val="%1."/>
      <w:lvlJc w:val="left"/>
      <w:pPr>
        <w:ind w:left="690" w:hanging="360"/>
      </w:pPr>
      <w:rPr>
        <w:rFonts w:hint="default"/>
      </w:rPr>
    </w:lvl>
    <w:lvl w:ilvl="1" w:tplc="D69CC936">
      <w:start w:val="2"/>
      <w:numFmt w:val="bullet"/>
      <w:lvlText w:val="-"/>
      <w:lvlJc w:val="left"/>
      <w:pPr>
        <w:ind w:left="1410" w:hanging="360"/>
      </w:pPr>
      <w:rPr>
        <w:rFonts w:ascii="Calibri" w:eastAsia="MS Mincho" w:hAnsi="Calibri" w:cs="Tahoma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4">
    <w:nsid w:val="3AC30943"/>
    <w:multiLevelType w:val="hybridMultilevel"/>
    <w:tmpl w:val="A15E365A"/>
    <w:lvl w:ilvl="0" w:tplc="902C61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291C20"/>
    <w:multiLevelType w:val="hybridMultilevel"/>
    <w:tmpl w:val="403A4E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4C692846"/>
    <w:multiLevelType w:val="hybridMultilevel"/>
    <w:tmpl w:val="A4F2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DA3BEB"/>
    <w:multiLevelType w:val="hybridMultilevel"/>
    <w:tmpl w:val="C03C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832EA6"/>
    <w:multiLevelType w:val="hybridMultilevel"/>
    <w:tmpl w:val="B73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E83EA0"/>
    <w:multiLevelType w:val="hybridMultilevel"/>
    <w:tmpl w:val="8AC65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E495D7C"/>
    <w:multiLevelType w:val="hybridMultilevel"/>
    <w:tmpl w:val="2FA6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1A781C"/>
    <w:multiLevelType w:val="multilevel"/>
    <w:tmpl w:val="1946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48D0D51"/>
    <w:multiLevelType w:val="hybridMultilevel"/>
    <w:tmpl w:val="A936F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C6A47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MS Mincho" w:hAnsi="Tahoma" w:cs="Tahoma" w:hint="default"/>
      </w:rPr>
    </w:lvl>
    <w:lvl w:ilvl="2" w:tplc="792C307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85C6A478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ahoma" w:eastAsia="MS Mincho" w:hAnsi="Tahoma" w:cs="Tahoma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D050CAD"/>
    <w:multiLevelType w:val="hybridMultilevel"/>
    <w:tmpl w:val="FE42D77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8"/>
  </w:num>
  <w:num w:numId="3">
    <w:abstractNumId w:val="5"/>
  </w:num>
  <w:num w:numId="4">
    <w:abstractNumId w:val="23"/>
  </w:num>
  <w:num w:numId="5">
    <w:abstractNumId w:val="21"/>
  </w:num>
  <w:num w:numId="6">
    <w:abstractNumId w:val="2"/>
  </w:num>
  <w:num w:numId="7">
    <w:abstractNumId w:val="9"/>
  </w:num>
  <w:num w:numId="8">
    <w:abstractNumId w:val="13"/>
  </w:num>
  <w:num w:numId="9">
    <w:abstractNumId w:val="12"/>
  </w:num>
  <w:num w:numId="10">
    <w:abstractNumId w:val="18"/>
  </w:num>
  <w:num w:numId="11">
    <w:abstractNumId w:val="17"/>
  </w:num>
  <w:num w:numId="12">
    <w:abstractNumId w:val="6"/>
  </w:num>
  <w:num w:numId="13">
    <w:abstractNumId w:val="11"/>
  </w:num>
  <w:num w:numId="14">
    <w:abstractNumId w:val="7"/>
  </w:num>
  <w:num w:numId="15">
    <w:abstractNumId w:val="16"/>
  </w:num>
  <w:num w:numId="16">
    <w:abstractNumId w:val="19"/>
  </w:num>
  <w:num w:numId="17">
    <w:abstractNumId w:val="4"/>
  </w:num>
  <w:num w:numId="1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0"/>
  </w:num>
  <w:num w:numId="23">
    <w:abstractNumId w:val="20"/>
  </w:num>
  <w:num w:numId="24">
    <w:abstractNumId w:val="1"/>
  </w:num>
  <w:num w:numId="25">
    <w:abstractNumId w:val="1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5A"/>
    <w:rsid w:val="000151A5"/>
    <w:rsid w:val="00017C57"/>
    <w:rsid w:val="0002082D"/>
    <w:rsid w:val="000219C3"/>
    <w:rsid w:val="000310FE"/>
    <w:rsid w:val="000430B6"/>
    <w:rsid w:val="00044EA0"/>
    <w:rsid w:val="000566C4"/>
    <w:rsid w:val="00057511"/>
    <w:rsid w:val="00057675"/>
    <w:rsid w:val="00073E6F"/>
    <w:rsid w:val="00074A86"/>
    <w:rsid w:val="00085E3F"/>
    <w:rsid w:val="00092BC8"/>
    <w:rsid w:val="00093817"/>
    <w:rsid w:val="00096820"/>
    <w:rsid w:val="000A2812"/>
    <w:rsid w:val="000A2A9D"/>
    <w:rsid w:val="000A4600"/>
    <w:rsid w:val="000B126D"/>
    <w:rsid w:val="000B330F"/>
    <w:rsid w:val="000B3D9E"/>
    <w:rsid w:val="000B6C62"/>
    <w:rsid w:val="000D09B5"/>
    <w:rsid w:val="000D7266"/>
    <w:rsid w:val="000E4269"/>
    <w:rsid w:val="000E4FEF"/>
    <w:rsid w:val="000F560D"/>
    <w:rsid w:val="000F7C3E"/>
    <w:rsid w:val="00105AE5"/>
    <w:rsid w:val="001164E1"/>
    <w:rsid w:val="00125D0C"/>
    <w:rsid w:val="001311E6"/>
    <w:rsid w:val="00133DE7"/>
    <w:rsid w:val="0013505F"/>
    <w:rsid w:val="0014230D"/>
    <w:rsid w:val="00151336"/>
    <w:rsid w:val="00153D14"/>
    <w:rsid w:val="00163162"/>
    <w:rsid w:val="00165184"/>
    <w:rsid w:val="001768FA"/>
    <w:rsid w:val="00187AB8"/>
    <w:rsid w:val="00191353"/>
    <w:rsid w:val="0019341A"/>
    <w:rsid w:val="001A63FA"/>
    <w:rsid w:val="001B3243"/>
    <w:rsid w:val="001C2514"/>
    <w:rsid w:val="001C60E1"/>
    <w:rsid w:val="001C6325"/>
    <w:rsid w:val="001D4656"/>
    <w:rsid w:val="001D670F"/>
    <w:rsid w:val="001D6846"/>
    <w:rsid w:val="001D7746"/>
    <w:rsid w:val="001E24BC"/>
    <w:rsid w:val="001E2933"/>
    <w:rsid w:val="001F17B5"/>
    <w:rsid w:val="00201970"/>
    <w:rsid w:val="00212EFB"/>
    <w:rsid w:val="00226F1B"/>
    <w:rsid w:val="00230246"/>
    <w:rsid w:val="002349A7"/>
    <w:rsid w:val="00240C7A"/>
    <w:rsid w:val="00244B67"/>
    <w:rsid w:val="00246F78"/>
    <w:rsid w:val="0025252E"/>
    <w:rsid w:val="00253DBC"/>
    <w:rsid w:val="00254416"/>
    <w:rsid w:val="00264FB2"/>
    <w:rsid w:val="00280ACE"/>
    <w:rsid w:val="002A331E"/>
    <w:rsid w:val="002A7F33"/>
    <w:rsid w:val="002B2738"/>
    <w:rsid w:val="002C0F2F"/>
    <w:rsid w:val="002C5CD9"/>
    <w:rsid w:val="002D0AE9"/>
    <w:rsid w:val="002E3559"/>
    <w:rsid w:val="002F0E14"/>
    <w:rsid w:val="002F15FA"/>
    <w:rsid w:val="002F1BAF"/>
    <w:rsid w:val="002F51A4"/>
    <w:rsid w:val="003136D1"/>
    <w:rsid w:val="00322B97"/>
    <w:rsid w:val="00324FE9"/>
    <w:rsid w:val="0034211B"/>
    <w:rsid w:val="00345E21"/>
    <w:rsid w:val="00357B2E"/>
    <w:rsid w:val="003651F9"/>
    <w:rsid w:val="003659E7"/>
    <w:rsid w:val="00372D3B"/>
    <w:rsid w:val="0037721A"/>
    <w:rsid w:val="00387235"/>
    <w:rsid w:val="0039109E"/>
    <w:rsid w:val="003A1F41"/>
    <w:rsid w:val="003C5CE0"/>
    <w:rsid w:val="003C63B4"/>
    <w:rsid w:val="003C7C79"/>
    <w:rsid w:val="003C7C89"/>
    <w:rsid w:val="003C7D90"/>
    <w:rsid w:val="003D3464"/>
    <w:rsid w:val="003D4816"/>
    <w:rsid w:val="003D6325"/>
    <w:rsid w:val="003E1B70"/>
    <w:rsid w:val="003E2CC3"/>
    <w:rsid w:val="003F06B5"/>
    <w:rsid w:val="003F08B1"/>
    <w:rsid w:val="003F798E"/>
    <w:rsid w:val="004020A8"/>
    <w:rsid w:val="004025B4"/>
    <w:rsid w:val="00404CD1"/>
    <w:rsid w:val="00404DE8"/>
    <w:rsid w:val="00411EC6"/>
    <w:rsid w:val="00416DC6"/>
    <w:rsid w:val="004273E8"/>
    <w:rsid w:val="00427D45"/>
    <w:rsid w:val="00431C81"/>
    <w:rsid w:val="00436402"/>
    <w:rsid w:val="00441D72"/>
    <w:rsid w:val="00454722"/>
    <w:rsid w:val="0047085A"/>
    <w:rsid w:val="00472B48"/>
    <w:rsid w:val="00475B5C"/>
    <w:rsid w:val="0047606F"/>
    <w:rsid w:val="00497254"/>
    <w:rsid w:val="00497EB8"/>
    <w:rsid w:val="004A0CA9"/>
    <w:rsid w:val="004A6DDB"/>
    <w:rsid w:val="004B0040"/>
    <w:rsid w:val="004B36B3"/>
    <w:rsid w:val="004C4D92"/>
    <w:rsid w:val="004C7CC7"/>
    <w:rsid w:val="004D74E6"/>
    <w:rsid w:val="004E0D43"/>
    <w:rsid w:val="004E25EB"/>
    <w:rsid w:val="004E6DD0"/>
    <w:rsid w:val="004F1AAD"/>
    <w:rsid w:val="004F2F37"/>
    <w:rsid w:val="004F52A3"/>
    <w:rsid w:val="0050003F"/>
    <w:rsid w:val="00504335"/>
    <w:rsid w:val="00506133"/>
    <w:rsid w:val="00512AF2"/>
    <w:rsid w:val="00513E6D"/>
    <w:rsid w:val="0052101C"/>
    <w:rsid w:val="005249BC"/>
    <w:rsid w:val="00527ECC"/>
    <w:rsid w:val="005311EB"/>
    <w:rsid w:val="00536386"/>
    <w:rsid w:val="00551054"/>
    <w:rsid w:val="00560082"/>
    <w:rsid w:val="00563BD1"/>
    <w:rsid w:val="00565FCF"/>
    <w:rsid w:val="00566199"/>
    <w:rsid w:val="005669C4"/>
    <w:rsid w:val="00572DAF"/>
    <w:rsid w:val="005732B0"/>
    <w:rsid w:val="00575CAD"/>
    <w:rsid w:val="005764E8"/>
    <w:rsid w:val="00593831"/>
    <w:rsid w:val="00597058"/>
    <w:rsid w:val="005A489F"/>
    <w:rsid w:val="005A51E1"/>
    <w:rsid w:val="005A5A50"/>
    <w:rsid w:val="005A610A"/>
    <w:rsid w:val="005B0ED4"/>
    <w:rsid w:val="005B61D0"/>
    <w:rsid w:val="005B7157"/>
    <w:rsid w:val="005B7B9E"/>
    <w:rsid w:val="005D387F"/>
    <w:rsid w:val="005E4524"/>
    <w:rsid w:val="005F3A0D"/>
    <w:rsid w:val="005F5452"/>
    <w:rsid w:val="00601E0D"/>
    <w:rsid w:val="00610EBA"/>
    <w:rsid w:val="006219DA"/>
    <w:rsid w:val="00624F01"/>
    <w:rsid w:val="00630005"/>
    <w:rsid w:val="00634028"/>
    <w:rsid w:val="00637EB7"/>
    <w:rsid w:val="00640B4F"/>
    <w:rsid w:val="00643245"/>
    <w:rsid w:val="00650852"/>
    <w:rsid w:val="00662F97"/>
    <w:rsid w:val="006744D9"/>
    <w:rsid w:val="00674E4F"/>
    <w:rsid w:val="0067515E"/>
    <w:rsid w:val="006801F6"/>
    <w:rsid w:val="00692B6C"/>
    <w:rsid w:val="00695A96"/>
    <w:rsid w:val="00697D58"/>
    <w:rsid w:val="006B37D4"/>
    <w:rsid w:val="006C14FF"/>
    <w:rsid w:val="006C2F03"/>
    <w:rsid w:val="006C5EE6"/>
    <w:rsid w:val="006C7147"/>
    <w:rsid w:val="006C7B41"/>
    <w:rsid w:val="006D35FC"/>
    <w:rsid w:val="006D58B2"/>
    <w:rsid w:val="006F0CB0"/>
    <w:rsid w:val="006F1866"/>
    <w:rsid w:val="006F3071"/>
    <w:rsid w:val="006F3717"/>
    <w:rsid w:val="00700B50"/>
    <w:rsid w:val="007055FE"/>
    <w:rsid w:val="0071697E"/>
    <w:rsid w:val="00732833"/>
    <w:rsid w:val="007362F4"/>
    <w:rsid w:val="007463FA"/>
    <w:rsid w:val="0075113F"/>
    <w:rsid w:val="00754D2F"/>
    <w:rsid w:val="00755473"/>
    <w:rsid w:val="0076097A"/>
    <w:rsid w:val="0076565C"/>
    <w:rsid w:val="00777D4D"/>
    <w:rsid w:val="00792E1F"/>
    <w:rsid w:val="007937DF"/>
    <w:rsid w:val="007A1ED9"/>
    <w:rsid w:val="007B4D5C"/>
    <w:rsid w:val="007C3A37"/>
    <w:rsid w:val="007C61C8"/>
    <w:rsid w:val="007D3751"/>
    <w:rsid w:val="007D70B1"/>
    <w:rsid w:val="007F4299"/>
    <w:rsid w:val="00800012"/>
    <w:rsid w:val="00802570"/>
    <w:rsid w:val="00810193"/>
    <w:rsid w:val="00820C16"/>
    <w:rsid w:val="00821036"/>
    <w:rsid w:val="00821CB9"/>
    <w:rsid w:val="0083618C"/>
    <w:rsid w:val="008405F7"/>
    <w:rsid w:val="00843009"/>
    <w:rsid w:val="00855BE0"/>
    <w:rsid w:val="00863BA4"/>
    <w:rsid w:val="0087731D"/>
    <w:rsid w:val="00877D15"/>
    <w:rsid w:val="008874C2"/>
    <w:rsid w:val="00887E47"/>
    <w:rsid w:val="00891AFB"/>
    <w:rsid w:val="00894E12"/>
    <w:rsid w:val="008B0EEA"/>
    <w:rsid w:val="008B1116"/>
    <w:rsid w:val="008C0484"/>
    <w:rsid w:val="008C0F6F"/>
    <w:rsid w:val="008C1B4E"/>
    <w:rsid w:val="008D0163"/>
    <w:rsid w:val="008E245F"/>
    <w:rsid w:val="008E3213"/>
    <w:rsid w:val="008E4F3A"/>
    <w:rsid w:val="008F4469"/>
    <w:rsid w:val="00903F7F"/>
    <w:rsid w:val="00910198"/>
    <w:rsid w:val="0091488E"/>
    <w:rsid w:val="00920478"/>
    <w:rsid w:val="00937F4B"/>
    <w:rsid w:val="00944402"/>
    <w:rsid w:val="009533FC"/>
    <w:rsid w:val="0095363E"/>
    <w:rsid w:val="00955A05"/>
    <w:rsid w:val="0096071B"/>
    <w:rsid w:val="00962C95"/>
    <w:rsid w:val="00966683"/>
    <w:rsid w:val="009704B8"/>
    <w:rsid w:val="00973252"/>
    <w:rsid w:val="00981F00"/>
    <w:rsid w:val="009878F0"/>
    <w:rsid w:val="0098799B"/>
    <w:rsid w:val="00987E8C"/>
    <w:rsid w:val="009A0709"/>
    <w:rsid w:val="009A347F"/>
    <w:rsid w:val="009B0D43"/>
    <w:rsid w:val="009B4AF1"/>
    <w:rsid w:val="009C119B"/>
    <w:rsid w:val="009C3AE7"/>
    <w:rsid w:val="009D1070"/>
    <w:rsid w:val="009D3708"/>
    <w:rsid w:val="009D59B8"/>
    <w:rsid w:val="009E0507"/>
    <w:rsid w:val="009E1BDB"/>
    <w:rsid w:val="009E31A2"/>
    <w:rsid w:val="009F09C6"/>
    <w:rsid w:val="00A07721"/>
    <w:rsid w:val="00A16CB2"/>
    <w:rsid w:val="00A17B1E"/>
    <w:rsid w:val="00A264B5"/>
    <w:rsid w:val="00A32C80"/>
    <w:rsid w:val="00A3365A"/>
    <w:rsid w:val="00A33A79"/>
    <w:rsid w:val="00A54DEC"/>
    <w:rsid w:val="00A55C46"/>
    <w:rsid w:val="00A627A5"/>
    <w:rsid w:val="00A635B9"/>
    <w:rsid w:val="00A80959"/>
    <w:rsid w:val="00A86129"/>
    <w:rsid w:val="00A9133C"/>
    <w:rsid w:val="00A945E2"/>
    <w:rsid w:val="00A97580"/>
    <w:rsid w:val="00AA4A03"/>
    <w:rsid w:val="00AB2E92"/>
    <w:rsid w:val="00AB5091"/>
    <w:rsid w:val="00AB5F3B"/>
    <w:rsid w:val="00AB7881"/>
    <w:rsid w:val="00AC0C68"/>
    <w:rsid w:val="00AD1526"/>
    <w:rsid w:val="00AD361F"/>
    <w:rsid w:val="00AD6E01"/>
    <w:rsid w:val="00AE0E1F"/>
    <w:rsid w:val="00AE50EC"/>
    <w:rsid w:val="00AF43ED"/>
    <w:rsid w:val="00B03A7F"/>
    <w:rsid w:val="00B03A8B"/>
    <w:rsid w:val="00B12542"/>
    <w:rsid w:val="00B146C4"/>
    <w:rsid w:val="00B14C5E"/>
    <w:rsid w:val="00B14CD5"/>
    <w:rsid w:val="00B21C22"/>
    <w:rsid w:val="00B21FA9"/>
    <w:rsid w:val="00B24158"/>
    <w:rsid w:val="00B24D42"/>
    <w:rsid w:val="00B3152B"/>
    <w:rsid w:val="00B36DE6"/>
    <w:rsid w:val="00B3727C"/>
    <w:rsid w:val="00B40803"/>
    <w:rsid w:val="00B40E1F"/>
    <w:rsid w:val="00B53111"/>
    <w:rsid w:val="00B64CC1"/>
    <w:rsid w:val="00B7072A"/>
    <w:rsid w:val="00B855CD"/>
    <w:rsid w:val="00B9089C"/>
    <w:rsid w:val="00B9154B"/>
    <w:rsid w:val="00B922E4"/>
    <w:rsid w:val="00B9348F"/>
    <w:rsid w:val="00B934C3"/>
    <w:rsid w:val="00B96A6E"/>
    <w:rsid w:val="00B97183"/>
    <w:rsid w:val="00BA3AA0"/>
    <w:rsid w:val="00BB6FBD"/>
    <w:rsid w:val="00BB7816"/>
    <w:rsid w:val="00BC2D47"/>
    <w:rsid w:val="00BC6341"/>
    <w:rsid w:val="00BD05DA"/>
    <w:rsid w:val="00BE021E"/>
    <w:rsid w:val="00BF1145"/>
    <w:rsid w:val="00BF2D62"/>
    <w:rsid w:val="00C12786"/>
    <w:rsid w:val="00C17782"/>
    <w:rsid w:val="00C20E19"/>
    <w:rsid w:val="00C24804"/>
    <w:rsid w:val="00C253E9"/>
    <w:rsid w:val="00C275D6"/>
    <w:rsid w:val="00C3043D"/>
    <w:rsid w:val="00C348BD"/>
    <w:rsid w:val="00C3566B"/>
    <w:rsid w:val="00C420F7"/>
    <w:rsid w:val="00C6197F"/>
    <w:rsid w:val="00C64FB8"/>
    <w:rsid w:val="00C70766"/>
    <w:rsid w:val="00C764D4"/>
    <w:rsid w:val="00C854FD"/>
    <w:rsid w:val="00C937BA"/>
    <w:rsid w:val="00C96EDD"/>
    <w:rsid w:val="00CB1F90"/>
    <w:rsid w:val="00CC7AD9"/>
    <w:rsid w:val="00CD1349"/>
    <w:rsid w:val="00CD3693"/>
    <w:rsid w:val="00CE25BC"/>
    <w:rsid w:val="00CE2D72"/>
    <w:rsid w:val="00CE4F82"/>
    <w:rsid w:val="00CE67F0"/>
    <w:rsid w:val="00CE714A"/>
    <w:rsid w:val="00CF2C46"/>
    <w:rsid w:val="00D07F6B"/>
    <w:rsid w:val="00D15E0F"/>
    <w:rsid w:val="00D35248"/>
    <w:rsid w:val="00D4006B"/>
    <w:rsid w:val="00D532DD"/>
    <w:rsid w:val="00D53BFA"/>
    <w:rsid w:val="00D54E33"/>
    <w:rsid w:val="00D60571"/>
    <w:rsid w:val="00D62D65"/>
    <w:rsid w:val="00D6395A"/>
    <w:rsid w:val="00D706D1"/>
    <w:rsid w:val="00D77CDF"/>
    <w:rsid w:val="00D902D1"/>
    <w:rsid w:val="00DA5579"/>
    <w:rsid w:val="00DB5727"/>
    <w:rsid w:val="00DC1624"/>
    <w:rsid w:val="00DE6114"/>
    <w:rsid w:val="00DE6BD4"/>
    <w:rsid w:val="00DF0B52"/>
    <w:rsid w:val="00DF1149"/>
    <w:rsid w:val="00DF470A"/>
    <w:rsid w:val="00E003EA"/>
    <w:rsid w:val="00E0393E"/>
    <w:rsid w:val="00E03F8C"/>
    <w:rsid w:val="00E0745B"/>
    <w:rsid w:val="00E10972"/>
    <w:rsid w:val="00E13699"/>
    <w:rsid w:val="00E260EF"/>
    <w:rsid w:val="00E35CD7"/>
    <w:rsid w:val="00E35FD5"/>
    <w:rsid w:val="00E360BA"/>
    <w:rsid w:val="00E375E5"/>
    <w:rsid w:val="00E420F8"/>
    <w:rsid w:val="00E5079B"/>
    <w:rsid w:val="00E60298"/>
    <w:rsid w:val="00E622B5"/>
    <w:rsid w:val="00E70327"/>
    <w:rsid w:val="00E776DB"/>
    <w:rsid w:val="00E8116A"/>
    <w:rsid w:val="00E91646"/>
    <w:rsid w:val="00E94B8D"/>
    <w:rsid w:val="00E96CB2"/>
    <w:rsid w:val="00EA7CEB"/>
    <w:rsid w:val="00EB15DD"/>
    <w:rsid w:val="00EB5EA3"/>
    <w:rsid w:val="00EB6F21"/>
    <w:rsid w:val="00EC4680"/>
    <w:rsid w:val="00EC75F3"/>
    <w:rsid w:val="00ED34C2"/>
    <w:rsid w:val="00ED7C02"/>
    <w:rsid w:val="00EE4834"/>
    <w:rsid w:val="00EE6F64"/>
    <w:rsid w:val="00EF4395"/>
    <w:rsid w:val="00EF6104"/>
    <w:rsid w:val="00F12658"/>
    <w:rsid w:val="00F1543C"/>
    <w:rsid w:val="00F25CE9"/>
    <w:rsid w:val="00F4166C"/>
    <w:rsid w:val="00F54605"/>
    <w:rsid w:val="00F55AB6"/>
    <w:rsid w:val="00F56273"/>
    <w:rsid w:val="00F667C5"/>
    <w:rsid w:val="00F70A85"/>
    <w:rsid w:val="00F722A7"/>
    <w:rsid w:val="00F900B0"/>
    <w:rsid w:val="00F92530"/>
    <w:rsid w:val="00F941BA"/>
    <w:rsid w:val="00FB5166"/>
    <w:rsid w:val="00FC37CB"/>
    <w:rsid w:val="00FD24E4"/>
    <w:rsid w:val="00FD57A3"/>
    <w:rsid w:val="00FD64D5"/>
    <w:rsid w:val="00FD747A"/>
    <w:rsid w:val="00FE3DE3"/>
    <w:rsid w:val="00FE62A9"/>
    <w:rsid w:val="00FF2AA1"/>
    <w:rsid w:val="00FF3061"/>
    <w:rsid w:val="00FF4E0D"/>
    <w:rsid w:val="00FF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0E65F8A5-BF17-430D-A69A-A58CACB9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336"/>
    <w:pPr>
      <w:spacing w:after="200" w:line="276" w:lineRule="auto"/>
    </w:pPr>
    <w:rPr>
      <w:rFonts w:ascii="Tahoma" w:eastAsia="MS Mincho" w:hAnsi="Tahoma" w:cs="Arial"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324FE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AE0E1F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9348F"/>
    <w:pPr>
      <w:keepNext/>
      <w:jc w:val="center"/>
      <w:outlineLvl w:val="3"/>
    </w:pPr>
    <w:rPr>
      <w:rFonts w:ascii="Arial" w:eastAsia="Times New Roman" w:hAnsi="Arial" w:cs="Times New Roman"/>
      <w:b/>
      <w:color w:val="auto"/>
      <w:sz w:val="2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E003EA"/>
    <w:pPr>
      <w:tabs>
        <w:tab w:val="center" w:pos="4680"/>
        <w:tab w:val="right" w:pos="9360"/>
      </w:tabs>
    </w:pPr>
    <w:rPr>
      <w:rFonts w:ascii="Times New Roman" w:hAnsi="Times New Roman" w:cs="Times New Roman"/>
      <w:color w:val="auto"/>
      <w:sz w:val="24"/>
      <w:szCs w:val="24"/>
      <w:lang w:eastAsia="ar-SA"/>
    </w:rPr>
  </w:style>
  <w:style w:type="character" w:customStyle="1" w:styleId="HeaderChar">
    <w:name w:val="Header Char"/>
    <w:link w:val="Header"/>
    <w:semiHidden/>
    <w:locked/>
    <w:rsid w:val="00E003EA"/>
    <w:rPr>
      <w:rFonts w:eastAsia="MS Mincho"/>
      <w:sz w:val="24"/>
      <w:szCs w:val="24"/>
      <w:lang w:val="en-US" w:eastAsia="ar-SA" w:bidi="ar-SA"/>
    </w:rPr>
  </w:style>
  <w:style w:type="paragraph" w:styleId="Footer">
    <w:name w:val="footer"/>
    <w:basedOn w:val="Normal"/>
    <w:link w:val="FooterChar"/>
    <w:semiHidden/>
    <w:rsid w:val="00E003EA"/>
    <w:pPr>
      <w:tabs>
        <w:tab w:val="center" w:pos="4680"/>
        <w:tab w:val="right" w:pos="9360"/>
      </w:tabs>
    </w:pPr>
    <w:rPr>
      <w:rFonts w:ascii="Times New Roman" w:hAnsi="Times New Roman" w:cs="Times New Roman"/>
      <w:color w:val="auto"/>
      <w:sz w:val="24"/>
      <w:szCs w:val="24"/>
      <w:lang w:eastAsia="ar-SA"/>
    </w:rPr>
  </w:style>
  <w:style w:type="character" w:customStyle="1" w:styleId="FooterChar">
    <w:name w:val="Footer Char"/>
    <w:link w:val="Footer"/>
    <w:semiHidden/>
    <w:locked/>
    <w:rsid w:val="00E003EA"/>
    <w:rPr>
      <w:rFonts w:eastAsia="MS Mincho"/>
      <w:sz w:val="24"/>
      <w:szCs w:val="24"/>
      <w:lang w:val="en-US" w:eastAsia="ar-SA" w:bidi="ar-SA"/>
    </w:rPr>
  </w:style>
  <w:style w:type="paragraph" w:customStyle="1" w:styleId="Bang">
    <w:name w:val="Bang"/>
    <w:basedOn w:val="Normal"/>
    <w:rsid w:val="00E003EA"/>
    <w:pPr>
      <w:autoSpaceDE w:val="0"/>
      <w:autoSpaceDN w:val="0"/>
    </w:pPr>
    <w:rPr>
      <w:rFonts w:eastAsia="Times New Roman" w:cs="Tahoma"/>
      <w:sz w:val="18"/>
      <w:lang w:eastAsia="en-US"/>
    </w:rPr>
  </w:style>
  <w:style w:type="character" w:styleId="Hyperlink">
    <w:name w:val="Hyperlink"/>
    <w:uiPriority w:val="99"/>
    <w:unhideWhenUsed/>
    <w:rsid w:val="00416DC6"/>
    <w:rPr>
      <w:color w:val="0000FF"/>
      <w:u w:val="single"/>
    </w:rPr>
  </w:style>
  <w:style w:type="character" w:customStyle="1" w:styleId="Heading4Char">
    <w:name w:val="Heading 4 Char"/>
    <w:link w:val="Heading4"/>
    <w:rsid w:val="00B9348F"/>
    <w:rPr>
      <w:rFonts w:ascii="Arial" w:hAnsi="Arial" w:cs="Arial"/>
      <w:b/>
      <w:sz w:val="28"/>
      <w:lang w:val="en-GB" w:eastAsia="en-US"/>
    </w:rPr>
  </w:style>
  <w:style w:type="table" w:styleId="TableGrid">
    <w:name w:val="Table Grid"/>
    <w:basedOn w:val="TableNormal"/>
    <w:rsid w:val="00BF11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t">
    <w:name w:val="ft"/>
    <w:basedOn w:val="DefaultParagraphFont"/>
    <w:rsid w:val="00512AF2"/>
  </w:style>
  <w:style w:type="paragraph" w:styleId="BalloonText">
    <w:name w:val="Balloon Text"/>
    <w:basedOn w:val="Normal"/>
    <w:link w:val="BalloonTextChar"/>
    <w:rsid w:val="0047085A"/>
    <w:pPr>
      <w:spacing w:after="0" w:line="240" w:lineRule="auto"/>
    </w:pPr>
    <w:rPr>
      <w:rFonts w:cs="Times New Roman"/>
      <w:sz w:val="16"/>
      <w:szCs w:val="16"/>
    </w:rPr>
  </w:style>
  <w:style w:type="character" w:customStyle="1" w:styleId="BalloonTextChar">
    <w:name w:val="Balloon Text Char"/>
    <w:link w:val="BalloonText"/>
    <w:rsid w:val="0047085A"/>
    <w:rPr>
      <w:rFonts w:ascii="Tahoma" w:eastAsia="MS Mincho" w:hAnsi="Tahoma" w:cs="Tahoma"/>
      <w:color w:val="000000"/>
      <w:sz w:val="16"/>
      <w:szCs w:val="16"/>
    </w:rPr>
  </w:style>
  <w:style w:type="paragraph" w:styleId="NormalWeb">
    <w:name w:val="Normal (Web)"/>
    <w:basedOn w:val="Normal"/>
    <w:rsid w:val="00E0393E"/>
    <w:pPr>
      <w:autoSpaceDE w:val="0"/>
      <w:autoSpaceDN w:val="0"/>
      <w:adjustRightInd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rsid w:val="001E24BC"/>
    <w:rPr>
      <w:rFonts w:cs="Times New Roman"/>
      <w:sz w:val="16"/>
      <w:szCs w:val="16"/>
    </w:rPr>
  </w:style>
  <w:style w:type="character" w:customStyle="1" w:styleId="DocumentMapChar">
    <w:name w:val="Document Map Char"/>
    <w:link w:val="DocumentMap"/>
    <w:rsid w:val="001E24BC"/>
    <w:rPr>
      <w:rFonts w:ascii="Tahoma" w:eastAsia="MS Mincho" w:hAnsi="Tahoma" w:cs="Tahoma"/>
      <w:color w:val="000000"/>
      <w:sz w:val="16"/>
      <w:szCs w:val="16"/>
      <w:lang w:val="en-US" w:eastAsia="ja-JP"/>
    </w:rPr>
  </w:style>
  <w:style w:type="paragraph" w:styleId="PlainText">
    <w:name w:val="Plain Text"/>
    <w:basedOn w:val="Normal"/>
    <w:link w:val="PlainTextChar"/>
    <w:uiPriority w:val="99"/>
    <w:rsid w:val="00643245"/>
    <w:pPr>
      <w:spacing w:after="0" w:line="240" w:lineRule="auto"/>
    </w:pPr>
    <w:rPr>
      <w:rFonts w:ascii="Courier New" w:hAnsi="Courier New" w:cs="Times New Roman"/>
      <w:color w:val="auto"/>
    </w:rPr>
  </w:style>
  <w:style w:type="character" w:customStyle="1" w:styleId="PlainTextChar">
    <w:name w:val="Plain Text Char"/>
    <w:link w:val="PlainText"/>
    <w:uiPriority w:val="99"/>
    <w:rsid w:val="00643245"/>
    <w:rPr>
      <w:rFonts w:ascii="Courier New" w:eastAsia="MS Mincho" w:hAnsi="Courier New" w:cs="Courier New"/>
    </w:rPr>
  </w:style>
  <w:style w:type="character" w:styleId="Emphasis">
    <w:name w:val="Emphasis"/>
    <w:basedOn w:val="DefaultParagraphFont"/>
    <w:uiPriority w:val="20"/>
    <w:qFormat/>
    <w:rsid w:val="00601E0D"/>
    <w:rPr>
      <w:i/>
      <w:iCs/>
    </w:rPr>
  </w:style>
  <w:style w:type="paragraph" w:styleId="ListParagraph">
    <w:name w:val="List Paragraph"/>
    <w:basedOn w:val="Normal"/>
    <w:uiPriority w:val="34"/>
    <w:qFormat/>
    <w:rsid w:val="00C854F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AE0E1F"/>
    <w:rPr>
      <w:rFonts w:ascii="Cambria" w:eastAsia="Times New Roman" w:hAnsi="Cambria" w:cs="Times New Roman"/>
      <w:b/>
      <w:bCs/>
      <w:color w:val="000000"/>
      <w:sz w:val="26"/>
      <w:szCs w:val="26"/>
      <w:lang w:eastAsia="ja-JP"/>
    </w:rPr>
  </w:style>
  <w:style w:type="character" w:customStyle="1" w:styleId="Heading1Char">
    <w:name w:val="Heading 1 Char"/>
    <w:basedOn w:val="DefaultParagraphFont"/>
    <w:link w:val="Heading1"/>
    <w:rsid w:val="00324FE9"/>
    <w:rPr>
      <w:rFonts w:ascii="Cambria" w:eastAsia="Times New Roman" w:hAnsi="Cambria" w:cs="Times New Roman"/>
      <w:b/>
      <w:bCs/>
      <w:color w:val="000000"/>
      <w:kern w:val="32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4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0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0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65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47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24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20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654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8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1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7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6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9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8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3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9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6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7423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2208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1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00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0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4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4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67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95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7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68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3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5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1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8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24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Domain-driven_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optan1993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gBH\Desktop\Template_Fresher%20Appl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Template_Fresher Application</Template>
  <TotalTime>146</TotalTime>
  <Pages>1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DESCRIPTION OF PTL C++</vt:lpstr>
    </vt:vector>
  </TitlesOfParts>
  <Company/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 OF PTL C++</dc:title>
  <dc:creator>DangBH</dc:creator>
  <cp:lastModifiedBy>Jellyfish HR</cp:lastModifiedBy>
  <cp:revision>6</cp:revision>
  <dcterms:created xsi:type="dcterms:W3CDTF">2019-05-13T15:53:00Z</dcterms:created>
  <dcterms:modified xsi:type="dcterms:W3CDTF">2019-06-05T11:05:00Z</dcterms:modified>
</cp:coreProperties>
</file>