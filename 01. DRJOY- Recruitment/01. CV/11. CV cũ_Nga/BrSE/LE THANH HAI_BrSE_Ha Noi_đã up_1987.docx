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AE89" w14:textId="0F35A5B8" w:rsidR="001F1BA6" w:rsidRPr="00280A4F" w:rsidRDefault="00B37933" w:rsidP="00B17D79">
      <w:pPr>
        <w:ind w:leftChars="100" w:left="210"/>
        <w:rPr>
          <w:rFonts w:ascii="MS Mincho" w:hAnsi="MS Mincho"/>
          <w:sz w:val="48"/>
          <w:szCs w:val="48"/>
        </w:rPr>
      </w:pPr>
      <w:r>
        <w:rPr>
          <w:rFonts w:ascii="MS Mincho" w:hAnsi="MS Mincho"/>
          <w:b/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42EB0E" wp14:editId="05B6D376">
                <wp:simplePos x="0" y="0"/>
                <wp:positionH relativeFrom="column">
                  <wp:posOffset>5111115</wp:posOffset>
                </wp:positionH>
                <wp:positionV relativeFrom="paragraph">
                  <wp:posOffset>448310</wp:posOffset>
                </wp:positionV>
                <wp:extent cx="1080135" cy="1440180"/>
                <wp:effectExtent l="0" t="0" r="37465" b="33020"/>
                <wp:wrapNone/>
                <wp:docPr id="1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456C7" w14:textId="64BA7BD1" w:rsidR="002E6BA0" w:rsidRDefault="002E6BA0">
                            <w:pPr>
                              <w:rPr>
                                <w:rFonts w:ascii="MS Mincho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F203BEA" wp14:editId="6AD8E3D9">
                                  <wp:extent cx="890880" cy="1317625"/>
                                  <wp:effectExtent l="0" t="0" r="0" b="3175"/>
                                  <wp:docPr id="6" name="Picture 2" descr="picturehos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picturehos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0880" cy="131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2EB0E" id="Rectangle 83" o:spid="_x0000_s1026" style="position:absolute;left:0;text-align:left;margin-left:402.45pt;margin-top:35.3pt;width:85.05pt;height:11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" strokeweight=".5pt">
                <v:stroke dashstyle="1 1"/>
                <o:lock v:ext="edit" aspectratio="t"/>
                <v:textbox>
                  <w:txbxContent>
                    <w:p w14:paraId="162456C7" w14:textId="64BA7BD1" w:rsidR="002E6BA0" w:rsidRDefault="002E6BA0">
                      <w:pPr>
                        <w:rPr>
                          <w:rFonts w:ascii="MS Mincho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4F203BEA" wp14:editId="6AD8E3D9">
                            <wp:extent cx="890880" cy="1317625"/>
                            <wp:effectExtent l="0" t="0" r="0" b="3175"/>
                            <wp:docPr id="6" name="Picture 2" descr="picturehos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picturehos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0880" cy="131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80A4F" w:rsidRPr="00B17D79">
        <w:rPr>
          <w:rFonts w:ascii="MS Mincho" w:hAnsi="MS Mincho" w:hint="eastAsia"/>
          <w:b/>
          <w:sz w:val="48"/>
          <w:szCs w:val="48"/>
        </w:rPr>
        <w:t>履歴書</w:t>
      </w:r>
      <w:r w:rsidR="00280A4F" w:rsidRPr="00B17D79">
        <w:rPr>
          <w:rFonts w:ascii="MS Mincho" w:hAnsi="MS Mincho" w:hint="eastAsia"/>
          <w:b/>
          <w:sz w:val="48"/>
          <w:szCs w:val="48"/>
        </w:rPr>
        <w:tab/>
      </w:r>
      <w:r w:rsidR="00280A4F">
        <w:rPr>
          <w:rFonts w:ascii="MS Mincho" w:hAnsi="MS Mincho" w:hint="eastAsia"/>
          <w:sz w:val="48"/>
          <w:szCs w:val="48"/>
        </w:rPr>
        <w:tab/>
      </w:r>
      <w:r w:rsidR="00280A4F">
        <w:rPr>
          <w:rFonts w:ascii="MS Mincho" w:hAnsi="MS Mincho" w:hint="eastAsia"/>
          <w:sz w:val="48"/>
          <w:szCs w:val="48"/>
        </w:rPr>
        <w:tab/>
      </w:r>
      <w:r w:rsidR="00280A4F">
        <w:rPr>
          <w:rFonts w:ascii="MS Mincho" w:hAnsi="MS Mincho" w:hint="eastAsia"/>
          <w:sz w:val="48"/>
          <w:szCs w:val="48"/>
        </w:rPr>
        <w:tab/>
      </w:r>
      <w:r w:rsidR="00C774A6" w:rsidRPr="00280A4F">
        <w:rPr>
          <w:rFonts w:ascii="MS Mincho" w:hAnsi="MS Mincho"/>
          <w:szCs w:val="21"/>
        </w:rPr>
        <w:fldChar w:fldCharType="begin"/>
      </w:r>
      <w:r w:rsidR="00280A4F" w:rsidRPr="00280A4F">
        <w:rPr>
          <w:rFonts w:ascii="MS Mincho" w:hAnsi="MS Mincho"/>
          <w:szCs w:val="21"/>
        </w:rPr>
        <w:instrText xml:space="preserve"> TIME \@ "ggge年M月d日" </w:instrText>
      </w:r>
      <w:r w:rsidR="00C774A6" w:rsidRPr="00280A4F">
        <w:rPr>
          <w:rFonts w:ascii="MS Mincho" w:hAnsi="MS Mincho"/>
          <w:szCs w:val="21"/>
        </w:rPr>
        <w:fldChar w:fldCharType="separate"/>
      </w:r>
      <w:r w:rsidR="00F424AD">
        <w:rPr>
          <w:rFonts w:ascii="MS Mincho" w:hAnsi="MS Mincho"/>
          <w:noProof/>
          <w:szCs w:val="21"/>
        </w:rPr>
        <w:t>平成31年12月12日</w:t>
      </w:r>
      <w:r w:rsidR="00C774A6" w:rsidRPr="00280A4F">
        <w:rPr>
          <w:rFonts w:ascii="MS Mincho" w:hAnsi="MS Mincho"/>
          <w:szCs w:val="21"/>
        </w:rPr>
        <w:fldChar w:fldCharType="end"/>
      </w:r>
    </w:p>
    <w:tbl>
      <w:tblPr>
        <w:tblStyle w:val="TableGrid"/>
        <w:tblW w:w="0" w:type="auto"/>
        <w:tblInd w:w="318" w:type="dxa"/>
        <w:tblLook w:val="00A0" w:firstRow="1" w:lastRow="0" w:firstColumn="1" w:lastColumn="0" w:noHBand="0" w:noVBand="0"/>
      </w:tblPr>
      <w:tblGrid>
        <w:gridCol w:w="1134"/>
        <w:gridCol w:w="4011"/>
        <w:gridCol w:w="1035"/>
        <w:gridCol w:w="994"/>
        <w:gridCol w:w="2723"/>
      </w:tblGrid>
      <w:tr w:rsidR="0000289C" w:rsidRPr="00280A4F" w14:paraId="4C4DE1F3" w14:textId="77777777">
        <w:trPr>
          <w:trHeight w:hRule="exact" w:val="454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4328BAAD" w14:textId="77777777" w:rsidR="0000289C" w:rsidRPr="00280A4F" w:rsidRDefault="0000289C" w:rsidP="00775B56">
            <w:pPr>
              <w:rPr>
                <w:rFonts w:ascii="MS Mincho" w:hAnsi="MS Mincho"/>
                <w:position w:val="4"/>
                <w:szCs w:val="21"/>
              </w:rPr>
            </w:pPr>
            <w:r w:rsidRPr="00280A4F">
              <w:rPr>
                <w:rFonts w:ascii="MS Mincho" w:hAnsi="MS Mincho" w:hint="eastAsia"/>
                <w:position w:val="4"/>
                <w:szCs w:val="21"/>
              </w:rPr>
              <w:t>ふりがな</w:t>
            </w:r>
          </w:p>
        </w:tc>
        <w:tc>
          <w:tcPr>
            <w:tcW w:w="5046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C8E50E6" w14:textId="77777777" w:rsidR="0000289C" w:rsidRPr="00280A4F" w:rsidRDefault="008F7707" w:rsidP="00280A4F">
            <w:pPr>
              <w:jc w:val="center"/>
              <w:rPr>
                <w:rFonts w:ascii="MS Mincho" w:hAnsi="MS Mincho"/>
                <w:position w:val="4"/>
                <w:szCs w:val="21"/>
              </w:rPr>
            </w:pPr>
            <w:r>
              <w:rPr>
                <w:rFonts w:ascii="MS Mincho" w:hAnsi="MS Mincho" w:hint="eastAsia"/>
                <w:position w:val="4"/>
                <w:szCs w:val="21"/>
              </w:rPr>
              <w:t>レー　タン　ハイ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AC2370F" w14:textId="77777777" w:rsidR="0000289C" w:rsidRPr="00280A4F" w:rsidRDefault="0000289C" w:rsidP="00280A4F">
            <w:pPr>
              <w:jc w:val="center"/>
              <w:rPr>
                <w:rFonts w:ascii="MS Mincho" w:hAnsi="MS Mincho"/>
                <w:position w:val="4"/>
                <w:szCs w:val="21"/>
              </w:rPr>
            </w:pPr>
          </w:p>
        </w:tc>
        <w:tc>
          <w:tcPr>
            <w:tcW w:w="27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7C71A6F" w14:textId="77777777" w:rsidR="0000289C" w:rsidRPr="00280A4F" w:rsidRDefault="0000289C" w:rsidP="00280A4F">
            <w:pPr>
              <w:wordWrap w:val="0"/>
              <w:jc w:val="center"/>
              <w:rPr>
                <w:rFonts w:ascii="MS Mincho" w:hAnsi="MS Mincho"/>
                <w:position w:val="4"/>
                <w:sz w:val="32"/>
                <w:szCs w:val="32"/>
              </w:rPr>
            </w:pPr>
          </w:p>
        </w:tc>
      </w:tr>
      <w:tr w:rsidR="001264E3" w:rsidRPr="00280A4F" w14:paraId="2DD7B024" w14:textId="77777777">
        <w:trPr>
          <w:trHeight w:hRule="exact" w:val="1202"/>
        </w:trPr>
        <w:tc>
          <w:tcPr>
            <w:tcW w:w="1134" w:type="dxa"/>
            <w:tcBorders>
              <w:top w:val="dotted" w:sz="4" w:space="0" w:color="auto"/>
              <w:left w:val="single" w:sz="12" w:space="0" w:color="auto"/>
              <w:right w:val="nil"/>
            </w:tcBorders>
          </w:tcPr>
          <w:p w14:paraId="62E20802" w14:textId="77777777" w:rsidR="001264E3" w:rsidRPr="00280A4F" w:rsidRDefault="001264E3" w:rsidP="002C7FBE">
            <w:pPr>
              <w:wordWrap w:val="0"/>
              <w:rPr>
                <w:rFonts w:ascii="MS Mincho" w:hAnsi="MS Mincho"/>
                <w:position w:val="4"/>
                <w:szCs w:val="21"/>
              </w:rPr>
            </w:pPr>
            <w:r w:rsidRPr="00280A4F">
              <w:rPr>
                <w:rFonts w:ascii="MS Mincho" w:hAnsi="MS Mincho" w:hint="eastAsia"/>
                <w:position w:val="4"/>
                <w:szCs w:val="21"/>
              </w:rPr>
              <w:t>氏名</w:t>
            </w:r>
          </w:p>
        </w:tc>
        <w:tc>
          <w:tcPr>
            <w:tcW w:w="5046" w:type="dxa"/>
            <w:gridSpan w:val="2"/>
            <w:tcBorders>
              <w:top w:val="dotted" w:sz="4" w:space="0" w:color="auto"/>
              <w:left w:val="nil"/>
              <w:right w:val="nil"/>
            </w:tcBorders>
            <w:vAlign w:val="center"/>
          </w:tcPr>
          <w:p w14:paraId="145A21AD" w14:textId="77777777" w:rsidR="001264E3" w:rsidRPr="00280A4F" w:rsidRDefault="008F7707" w:rsidP="001264E3">
            <w:pPr>
              <w:jc w:val="center"/>
              <w:rPr>
                <w:rFonts w:ascii="MS Mincho" w:hAnsi="MS Mincho"/>
                <w:position w:val="4"/>
                <w:sz w:val="32"/>
                <w:szCs w:val="32"/>
              </w:rPr>
            </w:pPr>
            <w:r>
              <w:rPr>
                <w:rFonts w:ascii="MS Mincho" w:hAnsi="MS Mincho"/>
                <w:position w:val="4"/>
                <w:sz w:val="32"/>
                <w:szCs w:val="32"/>
              </w:rPr>
              <w:t>LE THANH HAI</w:t>
            </w:r>
          </w:p>
        </w:tc>
        <w:tc>
          <w:tcPr>
            <w:tcW w:w="994" w:type="dxa"/>
            <w:tcBorders>
              <w:top w:val="dotted" w:sz="4" w:space="0" w:color="auto"/>
              <w:left w:val="nil"/>
              <w:right w:val="single" w:sz="12" w:space="0" w:color="auto"/>
            </w:tcBorders>
            <w:vAlign w:val="center"/>
          </w:tcPr>
          <w:p w14:paraId="60CAA15E" w14:textId="77777777" w:rsidR="001264E3" w:rsidRPr="001A779D" w:rsidRDefault="00C774A6" w:rsidP="003D158A">
            <w:pPr>
              <w:jc w:val="center"/>
              <w:rPr>
                <w:rFonts w:ascii="MS Mincho" w:hAnsi="MS Mincho"/>
                <w:position w:val="4"/>
                <w:sz w:val="32"/>
                <w:szCs w:val="32"/>
              </w:rPr>
            </w:pPr>
            <w:r>
              <w:rPr>
                <w:sz w:val="24"/>
              </w:rPr>
              <w:fldChar w:fldCharType="begin"/>
            </w:r>
            <w:r w:rsidR="00C675AA">
              <w:rPr>
                <w:sz w:val="24"/>
              </w:rPr>
              <w:instrText xml:space="preserve"> eq \o\ac(</w:instrText>
            </w:r>
            <w:r w:rsidR="00C675AA">
              <w:rPr>
                <w:rFonts w:hint="eastAsia"/>
                <w:sz w:val="24"/>
              </w:rPr>
              <w:instrText>○</w:instrText>
            </w:r>
            <w:r w:rsidR="00C675AA">
              <w:rPr>
                <w:sz w:val="24"/>
              </w:rPr>
              <w:instrText>,</w:instrText>
            </w:r>
            <w:r w:rsidR="00C675AA">
              <w:rPr>
                <w:rFonts w:ascii="MS Mincho" w:hint="eastAsia"/>
                <w:position w:val="3"/>
                <w:sz w:val="16"/>
              </w:rPr>
              <w:instrText>印</w:instrText>
            </w:r>
            <w:r w:rsidR="00C675AA">
              <w:rPr>
                <w:sz w:val="24"/>
              </w:rPr>
              <w:instrText>)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27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89D83D7" w14:textId="51DAFB55" w:rsidR="001264E3" w:rsidRPr="00280A4F" w:rsidRDefault="001264E3" w:rsidP="00280A4F">
            <w:pPr>
              <w:wordWrap w:val="0"/>
              <w:jc w:val="center"/>
              <w:rPr>
                <w:rFonts w:ascii="MS Mincho" w:hAnsi="MS Mincho"/>
                <w:position w:val="4"/>
                <w:sz w:val="32"/>
                <w:szCs w:val="32"/>
              </w:rPr>
            </w:pPr>
          </w:p>
        </w:tc>
      </w:tr>
      <w:tr w:rsidR="002C7FBE" w14:paraId="15EF5DB2" w14:textId="77777777">
        <w:trPr>
          <w:trHeight w:hRule="exact" w:val="743"/>
        </w:trPr>
        <w:tc>
          <w:tcPr>
            <w:tcW w:w="5145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68D112C" w14:textId="55626FD6" w:rsidR="002C7FBE" w:rsidRPr="009112C8" w:rsidRDefault="00E72B3F" w:rsidP="001B1465">
            <w:pPr>
              <w:wordWrap w:val="0"/>
              <w:rPr>
                <w:rFonts w:ascii="MS Mincho" w:hAnsi="MS Mincho"/>
                <w:position w:val="4"/>
              </w:rPr>
            </w:pPr>
            <w:r>
              <w:t xml:space="preserve">1987 </w:t>
            </w:r>
            <w:r>
              <w:t>年</w:t>
            </w:r>
            <w:r>
              <w:t xml:space="preserve"> 12 </w:t>
            </w:r>
            <w:r>
              <w:t>月</w:t>
            </w:r>
            <w:r>
              <w:t xml:space="preserve"> 11 </w:t>
            </w:r>
            <w:r>
              <w:t>日生（満</w:t>
            </w:r>
            <w:r>
              <w:t xml:space="preserve"> 31 </w:t>
            </w:r>
            <w:r>
              <w:t>歳</w:t>
            </w:r>
            <w:r>
              <w:rPr>
                <w:rFonts w:ascii="MS Gothic" w:hAnsi="MS Gothic" w:cs="MS Gothic"/>
              </w:rPr>
              <w:t>）</w:t>
            </w:r>
            <w:r w:rsidR="00F424AD">
              <w:rPr>
                <w:rFonts w:ascii="MS Mincho" w:hAnsi="MS Mincho"/>
                <w:position w:val="4"/>
              </w:rPr>
              <w:t>1987</w:t>
            </w:r>
          </w:p>
        </w:tc>
        <w:tc>
          <w:tcPr>
            <w:tcW w:w="2029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CD89263" w14:textId="77777777" w:rsidR="002C7FBE" w:rsidRDefault="002C7FBE" w:rsidP="008D38D7">
            <w:pPr>
              <w:wordWrap w:val="0"/>
              <w:jc w:val="center"/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</w:rPr>
              <w:t xml:space="preserve">性別　</w:t>
            </w:r>
            <w:r w:rsidR="00C774A6">
              <w:rPr>
                <w:rFonts w:ascii="MS Mincho" w:hAnsi="MS Mincho"/>
                <w:position w:val="4"/>
              </w:rPr>
              <w:fldChar w:fldCharType="begin"/>
            </w:r>
            <w:r w:rsidR="008D38D7">
              <w:rPr>
                <w:rFonts w:ascii="MS Mincho" w:hAnsi="MS Mincho" w:hint="eastAsia"/>
                <w:position w:val="4"/>
              </w:rPr>
              <w:instrText>eq \o\ac(</w:instrText>
            </w:r>
            <w:r w:rsidR="008D38D7" w:rsidRPr="008D38D7">
              <w:rPr>
                <w:rFonts w:ascii="MS Mincho" w:hAnsi="MS Mincho" w:hint="eastAsia"/>
                <w:sz w:val="31"/>
              </w:rPr>
              <w:instrText>○</w:instrText>
            </w:r>
            <w:r w:rsidR="008D38D7">
              <w:rPr>
                <w:rFonts w:ascii="MS Mincho" w:hAnsi="MS Mincho" w:hint="eastAsia"/>
                <w:position w:val="4"/>
              </w:rPr>
              <w:instrText>,男)</w:instrText>
            </w:r>
            <w:r w:rsidR="00C774A6">
              <w:rPr>
                <w:rFonts w:ascii="MS Mincho" w:hAnsi="MS Mincho"/>
                <w:position w:val="4"/>
              </w:rPr>
              <w:fldChar w:fldCharType="end"/>
            </w:r>
            <w:r>
              <w:rPr>
                <w:rFonts w:ascii="MS Mincho" w:hAnsi="MS Mincho" w:hint="eastAsia"/>
                <w:position w:val="4"/>
              </w:rPr>
              <w:t xml:space="preserve">　女</w:t>
            </w:r>
          </w:p>
        </w:tc>
        <w:tc>
          <w:tcPr>
            <w:tcW w:w="272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B74ABCC" w14:textId="77777777" w:rsidR="002C7FBE" w:rsidRDefault="002C7FBE" w:rsidP="00280A4F">
            <w:pPr>
              <w:wordWrap w:val="0"/>
              <w:jc w:val="center"/>
              <w:rPr>
                <w:rFonts w:ascii="MS Mincho" w:hAnsi="MS Mincho"/>
                <w:position w:val="4"/>
              </w:rPr>
            </w:pPr>
          </w:p>
        </w:tc>
      </w:tr>
      <w:tr w:rsidR="00272EBB" w14:paraId="66306136" w14:textId="77777777" w:rsidTr="00F60C54">
        <w:trPr>
          <w:trHeight w:hRule="exact" w:val="445"/>
        </w:trPr>
        <w:tc>
          <w:tcPr>
            <w:tcW w:w="1134" w:type="dxa"/>
            <w:tcBorders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1AEA2C11" w14:textId="77777777" w:rsidR="00272EBB" w:rsidRPr="00280A4F" w:rsidRDefault="00272EBB" w:rsidP="00775B56">
            <w:pPr>
              <w:rPr>
                <w:rFonts w:ascii="MS Mincho" w:hAnsi="MS Mincho"/>
                <w:position w:val="4"/>
                <w:szCs w:val="21"/>
              </w:rPr>
            </w:pPr>
            <w:r w:rsidRPr="00280A4F">
              <w:rPr>
                <w:rFonts w:ascii="MS Mincho" w:hAnsi="MS Mincho" w:hint="eastAsia"/>
                <w:position w:val="4"/>
                <w:szCs w:val="21"/>
              </w:rPr>
              <w:t>ふりがな</w:t>
            </w:r>
          </w:p>
        </w:tc>
        <w:tc>
          <w:tcPr>
            <w:tcW w:w="6040" w:type="dxa"/>
            <w:gridSpan w:val="3"/>
            <w:tcBorders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24A936B5" w14:textId="77777777" w:rsidR="00272EBB" w:rsidRDefault="00272EBB" w:rsidP="00F60C54">
            <w:pPr>
              <w:rPr>
                <w:rFonts w:ascii="MS Mincho" w:hAnsi="MS Mincho"/>
                <w:position w:val="4"/>
              </w:rPr>
            </w:pPr>
          </w:p>
        </w:tc>
        <w:tc>
          <w:tcPr>
            <w:tcW w:w="2723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AA48FE1" w14:textId="77777777" w:rsidR="00272EBB" w:rsidRDefault="00272EBB" w:rsidP="00F60C54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</w:rPr>
              <w:t>TEL.</w:t>
            </w:r>
          </w:p>
        </w:tc>
      </w:tr>
      <w:tr w:rsidR="00272EBB" w14:paraId="173B015D" w14:textId="77777777">
        <w:trPr>
          <w:trHeight w:hRule="exact" w:val="420"/>
        </w:trPr>
        <w:tc>
          <w:tcPr>
            <w:tcW w:w="1134" w:type="dxa"/>
            <w:vMerge w:val="restart"/>
            <w:tcBorders>
              <w:top w:val="dotted" w:sz="4" w:space="0" w:color="auto"/>
              <w:left w:val="single" w:sz="12" w:space="0" w:color="auto"/>
              <w:right w:val="nil"/>
            </w:tcBorders>
          </w:tcPr>
          <w:p w14:paraId="690E307A" w14:textId="77777777" w:rsidR="00272EBB" w:rsidRPr="00280A4F" w:rsidRDefault="00272EBB" w:rsidP="002C7FBE">
            <w:pPr>
              <w:wordWrap w:val="0"/>
              <w:rPr>
                <w:rFonts w:ascii="MS Mincho" w:hAnsi="MS Mincho"/>
                <w:position w:val="4"/>
                <w:szCs w:val="21"/>
              </w:rPr>
            </w:pPr>
            <w:r w:rsidRPr="00280A4F">
              <w:rPr>
                <w:rFonts w:ascii="MS Mincho" w:hAnsi="MS Mincho" w:hint="eastAsia"/>
                <w:position w:val="4"/>
                <w:szCs w:val="21"/>
              </w:rPr>
              <w:t>現住所</w:t>
            </w:r>
          </w:p>
        </w:tc>
        <w:tc>
          <w:tcPr>
            <w:tcW w:w="6040" w:type="dxa"/>
            <w:gridSpan w:val="3"/>
            <w:vMerge w:val="restart"/>
            <w:tcBorders>
              <w:top w:val="dotted" w:sz="4" w:space="0" w:color="auto"/>
              <w:left w:val="nil"/>
              <w:right w:val="single" w:sz="4" w:space="0" w:color="auto"/>
            </w:tcBorders>
          </w:tcPr>
          <w:p w14:paraId="6066ACAF" w14:textId="6FE14476" w:rsidR="00272EBB" w:rsidRDefault="001B1465" w:rsidP="003B2E37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/>
                <w:position w:val="4"/>
              </w:rPr>
              <w:t>Tuu Liet Tam Hiep Thanh Tri Ha Noi</w:t>
            </w:r>
          </w:p>
        </w:tc>
        <w:tc>
          <w:tcPr>
            <w:tcW w:w="2723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DFB92C9" w14:textId="5DC65D24" w:rsidR="00272EBB" w:rsidRPr="001B1465" w:rsidRDefault="00272EBB" w:rsidP="00D8596F">
            <w:pPr>
              <w:rPr>
                <w:rFonts w:ascii="MS Mincho" w:hAnsi="MS Mincho"/>
                <w:position w:val="4"/>
                <w:lang w:val="vi-VN"/>
              </w:rPr>
            </w:pPr>
            <w:r>
              <w:rPr>
                <w:rFonts w:ascii="MS Mincho" w:hAnsi="MS Mincho" w:hint="eastAsia"/>
                <w:position w:val="4"/>
              </w:rPr>
              <w:t>携帯</w:t>
            </w:r>
            <w:r w:rsidR="001B489E">
              <w:rPr>
                <w:rFonts w:ascii="MS Mincho" w:hAnsi="MS Mincho" w:hint="eastAsia"/>
                <w:position w:val="4"/>
              </w:rPr>
              <w:t xml:space="preserve">　</w:t>
            </w:r>
            <w:r w:rsidR="001B1465">
              <w:rPr>
                <w:rFonts w:ascii="MS Mincho" w:hAnsi="MS Mincho"/>
                <w:position w:val="4"/>
                <w:lang w:val="vi-VN"/>
              </w:rPr>
              <w:t>0942-156-488</w:t>
            </w:r>
          </w:p>
        </w:tc>
      </w:tr>
      <w:tr w:rsidR="00272EBB" w14:paraId="3A9754EE" w14:textId="77777777" w:rsidTr="000A7D02">
        <w:trPr>
          <w:trHeight w:hRule="exact" w:val="550"/>
        </w:trPr>
        <w:tc>
          <w:tcPr>
            <w:tcW w:w="1134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DB0062E" w14:textId="77777777" w:rsidR="00272EBB" w:rsidRPr="00280A4F" w:rsidRDefault="00272EBB" w:rsidP="00280A4F">
            <w:pPr>
              <w:wordWrap w:val="0"/>
              <w:jc w:val="center"/>
              <w:rPr>
                <w:rFonts w:ascii="MS Mincho" w:hAnsi="MS Mincho"/>
                <w:position w:val="4"/>
                <w:szCs w:val="21"/>
              </w:rPr>
            </w:pPr>
          </w:p>
        </w:tc>
        <w:tc>
          <w:tcPr>
            <w:tcW w:w="6040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4E9F1CB" w14:textId="77777777" w:rsidR="00272EBB" w:rsidRDefault="00272EBB" w:rsidP="009112C8">
            <w:pPr>
              <w:rPr>
                <w:rFonts w:ascii="MS Mincho" w:hAnsi="MS Mincho"/>
                <w:position w:val="4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DEDE5D7" w14:textId="30355520" w:rsidR="00272EBB" w:rsidRDefault="00272EBB" w:rsidP="00AC5F18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</w:rPr>
              <w:t>FAX.</w:t>
            </w:r>
            <w:r w:rsidR="00B4019A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letha</w:t>
            </w:r>
            <w:bookmarkStart w:id="0" w:name="_GoBack"/>
            <w:bookmarkEnd w:id="0"/>
            <w:r w:rsidR="00B4019A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nhhai2008@gmail.com</w:t>
            </w:r>
          </w:p>
        </w:tc>
      </w:tr>
      <w:tr w:rsidR="00272EBB" w14:paraId="0FCB3CD5" w14:textId="77777777">
        <w:trPr>
          <w:trHeight w:hRule="exact" w:val="420"/>
        </w:trPr>
        <w:tc>
          <w:tcPr>
            <w:tcW w:w="1134" w:type="dxa"/>
            <w:tcBorders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5AA1F08C" w14:textId="77777777" w:rsidR="00272EBB" w:rsidRPr="00280A4F" w:rsidRDefault="00272EBB" w:rsidP="00775B56">
            <w:pPr>
              <w:rPr>
                <w:rFonts w:ascii="MS Mincho" w:hAnsi="MS Mincho"/>
                <w:position w:val="4"/>
                <w:szCs w:val="21"/>
              </w:rPr>
            </w:pPr>
            <w:r w:rsidRPr="00280A4F">
              <w:rPr>
                <w:rFonts w:ascii="MS Mincho" w:hAnsi="MS Mincho" w:hint="eastAsia"/>
                <w:position w:val="4"/>
                <w:szCs w:val="21"/>
              </w:rPr>
              <w:t>ふりがな</w:t>
            </w:r>
          </w:p>
        </w:tc>
        <w:tc>
          <w:tcPr>
            <w:tcW w:w="6040" w:type="dxa"/>
            <w:gridSpan w:val="3"/>
            <w:tcBorders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11960CA5" w14:textId="77777777" w:rsidR="00272EBB" w:rsidRDefault="00272EBB" w:rsidP="009112C8">
            <w:pPr>
              <w:rPr>
                <w:rFonts w:ascii="MS Mincho" w:hAnsi="MS Mincho"/>
                <w:position w:val="4"/>
              </w:rPr>
            </w:pPr>
          </w:p>
        </w:tc>
        <w:tc>
          <w:tcPr>
            <w:tcW w:w="2723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46FCAFE" w14:textId="77777777" w:rsidR="00272EBB" w:rsidRDefault="00272EBB" w:rsidP="00035BA2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</w:rPr>
              <w:t>TEL.</w:t>
            </w:r>
            <w:r w:rsidR="00035BA2">
              <w:rPr>
                <w:rFonts w:ascii="MS Mincho" w:hAnsi="MS Mincho" w:hint="eastAsia"/>
                <w:position w:val="4"/>
              </w:rPr>
              <w:t xml:space="preserve">　</w:t>
            </w:r>
          </w:p>
        </w:tc>
      </w:tr>
      <w:tr w:rsidR="00272EBB" w14:paraId="3321DF63" w14:textId="77777777">
        <w:trPr>
          <w:trHeight w:hRule="exact" w:val="420"/>
        </w:trPr>
        <w:tc>
          <w:tcPr>
            <w:tcW w:w="1134" w:type="dxa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2E96098" w14:textId="77777777" w:rsidR="00272EBB" w:rsidRPr="00280A4F" w:rsidRDefault="00272EBB" w:rsidP="002C7FBE">
            <w:pPr>
              <w:wordWrap w:val="0"/>
              <w:rPr>
                <w:rFonts w:ascii="MS Mincho" w:hAnsi="MS Mincho"/>
                <w:position w:val="4"/>
                <w:szCs w:val="21"/>
              </w:rPr>
            </w:pPr>
            <w:r w:rsidRPr="00280A4F">
              <w:rPr>
                <w:rFonts w:ascii="MS Mincho" w:hAnsi="MS Mincho" w:hint="eastAsia"/>
                <w:position w:val="4"/>
                <w:szCs w:val="21"/>
              </w:rPr>
              <w:t>連絡先</w:t>
            </w:r>
          </w:p>
        </w:tc>
        <w:tc>
          <w:tcPr>
            <w:tcW w:w="6040" w:type="dxa"/>
            <w:gridSpan w:val="3"/>
            <w:vMerge w:val="restart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E2B56F3" w14:textId="77777777" w:rsidR="002C7FBE" w:rsidRPr="002C7FBE" w:rsidRDefault="006C3CEB" w:rsidP="006C3CEB">
            <w:pPr>
              <w:rPr>
                <w:rFonts w:ascii="MS Mincho" w:hAnsi="MS Mincho"/>
                <w:position w:val="4"/>
                <w:sz w:val="18"/>
                <w:szCs w:val="18"/>
              </w:rPr>
            </w:pPr>
            <w:r>
              <w:rPr>
                <w:rFonts w:ascii="MS Mincho" w:hAnsi="MS Mincho" w:hint="eastAsia"/>
                <w:position w:val="4"/>
              </w:rPr>
              <w:t>〒</w:t>
            </w:r>
            <w:r w:rsidR="004B39BB">
              <w:rPr>
                <w:rFonts w:ascii="MS Mincho" w:hAnsi="MS Mincho" w:hint="eastAsia"/>
                <w:position w:val="4"/>
              </w:rPr>
              <w:t xml:space="preserve">　　</w:t>
            </w:r>
            <w:r w:rsidR="002C7FBE">
              <w:rPr>
                <w:rFonts w:ascii="MS Mincho" w:hAnsi="MS Mincho" w:hint="eastAsia"/>
                <w:position w:val="4"/>
              </w:rPr>
              <w:t>－</w:t>
            </w:r>
            <w:r w:rsidR="004B39BB">
              <w:rPr>
                <w:rFonts w:ascii="MS Mincho" w:hAnsi="MS Mincho" w:hint="eastAsia"/>
                <w:position w:val="4"/>
              </w:rPr>
              <w:t xml:space="preserve">　　</w:t>
            </w:r>
            <w:r>
              <w:rPr>
                <w:rFonts w:ascii="MS Mincho" w:hAnsi="MS Mincho" w:hint="eastAsia"/>
                <w:position w:val="4"/>
              </w:rPr>
              <w:t xml:space="preserve">　</w:t>
            </w:r>
            <w:r w:rsidRPr="006C3CEB">
              <w:rPr>
                <w:rFonts w:ascii="MS Mincho" w:hAnsi="MS Mincho" w:hint="eastAsia"/>
                <w:position w:val="4"/>
                <w:sz w:val="18"/>
                <w:szCs w:val="18"/>
              </w:rPr>
              <w:t>（現住所以外に連絡を必要とする場合のみ記入）</w:t>
            </w:r>
          </w:p>
          <w:p w14:paraId="6FB376CD" w14:textId="77777777" w:rsidR="006964F6" w:rsidRPr="002C7FBE" w:rsidRDefault="006964F6" w:rsidP="006964F6">
            <w:pPr>
              <w:jc w:val="right"/>
              <w:rPr>
                <w:rFonts w:ascii="MS Mincho" w:hAnsi="MS Mincho"/>
                <w:position w:val="4"/>
                <w:szCs w:val="21"/>
              </w:rPr>
            </w:pPr>
            <w:r>
              <w:rPr>
                <w:rFonts w:ascii="MS Mincho" w:hAnsi="MS Mincho" w:hint="eastAsia"/>
                <w:position w:val="4"/>
                <w:szCs w:val="21"/>
              </w:rPr>
              <w:t>方</w:t>
            </w:r>
          </w:p>
        </w:tc>
        <w:tc>
          <w:tcPr>
            <w:tcW w:w="2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E1951A" w14:textId="77777777" w:rsidR="00272EBB" w:rsidRDefault="00035BA2" w:rsidP="002726BC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</w:rPr>
              <w:t xml:space="preserve">携帯　</w:t>
            </w:r>
          </w:p>
        </w:tc>
      </w:tr>
      <w:tr w:rsidR="00272EBB" w14:paraId="364FB0DE" w14:textId="77777777">
        <w:trPr>
          <w:trHeight w:hRule="exact" w:val="420"/>
        </w:trPr>
        <w:tc>
          <w:tcPr>
            <w:tcW w:w="113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583A3BF" w14:textId="77777777" w:rsidR="00272EBB" w:rsidRPr="00280A4F" w:rsidRDefault="00272EBB" w:rsidP="00280A4F">
            <w:pPr>
              <w:wordWrap w:val="0"/>
              <w:jc w:val="center"/>
              <w:rPr>
                <w:rFonts w:ascii="MS Mincho" w:hAnsi="MS Mincho"/>
                <w:position w:val="4"/>
                <w:szCs w:val="21"/>
              </w:rPr>
            </w:pPr>
          </w:p>
        </w:tc>
        <w:tc>
          <w:tcPr>
            <w:tcW w:w="6040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14:paraId="162D9481" w14:textId="77777777" w:rsidR="00272EBB" w:rsidRDefault="00272EBB" w:rsidP="009112C8">
            <w:pPr>
              <w:rPr>
                <w:rFonts w:ascii="MS Mincho" w:hAnsi="MS Mincho"/>
                <w:position w:val="4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6E297" w14:textId="77777777" w:rsidR="00272EBB" w:rsidRDefault="00272EBB" w:rsidP="00AC5F18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</w:rPr>
              <w:t>FAX.</w:t>
            </w:r>
          </w:p>
        </w:tc>
      </w:tr>
    </w:tbl>
    <w:p w14:paraId="2A4111C9" w14:textId="77777777" w:rsidR="00280A4F" w:rsidRDefault="00280A4F" w:rsidP="00EC7E79">
      <w:pPr>
        <w:wordWrap w:val="0"/>
        <w:spacing w:line="240" w:lineRule="exact"/>
        <w:rPr>
          <w:rFonts w:ascii="MS Mincho" w:hAnsi="MS Mincho"/>
          <w:position w:val="4"/>
        </w:rPr>
      </w:pP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735"/>
        <w:gridCol w:w="8115"/>
      </w:tblGrid>
      <w:tr w:rsidR="001F1BA6" w14:paraId="360A71FC" w14:textId="77777777">
        <w:trPr>
          <w:trHeight w:hRule="exact" w:val="420"/>
        </w:trPr>
        <w:tc>
          <w:tcPr>
            <w:tcW w:w="1050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1D541D65" w14:textId="77777777" w:rsidR="001F1BA6" w:rsidRDefault="001F1BA6">
            <w:pPr>
              <w:ind w:left="36" w:right="62"/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年</w:t>
            </w:r>
          </w:p>
        </w:tc>
        <w:tc>
          <w:tcPr>
            <w:tcW w:w="735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3EF86935" w14:textId="77777777" w:rsidR="001F1BA6" w:rsidRDefault="001F1BA6">
            <w:pPr>
              <w:pStyle w:val="Date"/>
              <w:ind w:left="36" w:right="62"/>
              <w:jc w:val="center"/>
              <w:rPr>
                <w:rFonts w:ascii="MS Mincho" w:hAnsi="MS Mincho"/>
                <w:b w:val="0"/>
                <w:szCs w:val="21"/>
              </w:rPr>
            </w:pPr>
            <w:r>
              <w:rPr>
                <w:rFonts w:ascii="MS Mincho" w:hAnsi="MS Mincho" w:hint="eastAsia"/>
                <w:b w:val="0"/>
                <w:szCs w:val="21"/>
              </w:rPr>
              <w:t>月</w:t>
            </w:r>
          </w:p>
        </w:tc>
        <w:tc>
          <w:tcPr>
            <w:tcW w:w="811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AE8F4F6" w14:textId="77777777" w:rsidR="001F1BA6" w:rsidRDefault="001F1BA6">
            <w:pPr>
              <w:ind w:right="62"/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学歴</w:t>
            </w:r>
            <w:r w:rsidR="00B8089F">
              <w:rPr>
                <w:rFonts w:ascii="MS Mincho" w:hAnsi="MS Mincho" w:hint="eastAsia"/>
                <w:szCs w:val="21"/>
              </w:rPr>
              <w:t>・職歴</w:t>
            </w:r>
            <w:r w:rsidR="006C3CEB" w:rsidRPr="006C3CEB">
              <w:rPr>
                <w:rFonts w:ascii="MS Mincho" w:hAnsi="MS Mincho" w:hint="eastAsia"/>
                <w:sz w:val="20"/>
              </w:rPr>
              <w:t>（各別にまとめて書く）</w:t>
            </w:r>
          </w:p>
        </w:tc>
      </w:tr>
      <w:tr w:rsidR="0018705E" w14:paraId="419AD824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49C3AA9C" w14:textId="77777777" w:rsidR="0018705E" w:rsidRDefault="0018705E" w:rsidP="008044F1">
            <w:pPr>
              <w:ind w:right="62"/>
              <w:jc w:val="left"/>
              <w:rPr>
                <w:rFonts w:ascii="MS Mincho" w:hAnsi="MS Mincho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7275093F" w14:textId="77777777" w:rsidR="0018705E" w:rsidRDefault="0018705E" w:rsidP="00961ABB">
            <w:pPr>
              <w:ind w:leftChars="17" w:left="36" w:right="62" w:firstLineChars="50" w:firstLine="105"/>
              <w:jc w:val="right"/>
              <w:rPr>
                <w:rFonts w:ascii="MS Mincho" w:hAnsi="MS Mincho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  <w:vAlign w:val="center"/>
          </w:tcPr>
          <w:p w14:paraId="0EF0A948" w14:textId="2296D829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cs="MS Mincho" w:hint="eastAsia"/>
              </w:rPr>
              <w:t>学歴</w:t>
            </w:r>
          </w:p>
        </w:tc>
      </w:tr>
      <w:tr w:rsidR="0018705E" w14:paraId="36439B2B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6C62C4A0" w14:textId="0FEF6474" w:rsidR="0018705E" w:rsidRDefault="0018705E" w:rsidP="0018705E">
            <w:pPr>
              <w:ind w:right="62"/>
              <w:jc w:val="center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平成</w:t>
            </w:r>
            <w:r>
              <w:t>14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241E2F61" w14:textId="6DED7B86" w:rsidR="0018705E" w:rsidRDefault="0018705E" w:rsidP="0018705E">
            <w:pPr>
              <w:ind w:leftChars="17" w:left="36" w:right="62" w:firstLineChars="50" w:firstLine="105"/>
              <w:jc w:val="center"/>
              <w:rPr>
                <w:rFonts w:ascii="MS Mincho" w:hAnsi="MS Mincho"/>
              </w:rPr>
            </w:pPr>
            <w:r>
              <w:t>9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</w:tcPr>
          <w:p w14:paraId="350C5C74" w14:textId="4AA8A529" w:rsidR="0018705E" w:rsidRDefault="0018705E" w:rsidP="0018705E">
            <w:pPr>
              <w:ind w:left="36" w:right="62"/>
              <w:jc w:val="left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ベトナムタイビン市タイビン高等学校　入学</w:t>
            </w:r>
          </w:p>
        </w:tc>
      </w:tr>
      <w:tr w:rsidR="0018705E" w14:paraId="3D969398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5AA48FF8" w14:textId="42D4FBDF" w:rsidR="0018705E" w:rsidRDefault="0018705E" w:rsidP="0018705E">
            <w:pPr>
              <w:ind w:right="62"/>
              <w:jc w:val="center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平成</w:t>
            </w:r>
            <w:r>
              <w:t>17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763404A4" w14:textId="7FCF7C04" w:rsidR="0018705E" w:rsidRDefault="0018705E" w:rsidP="0018705E">
            <w:pPr>
              <w:ind w:leftChars="17" w:left="36" w:right="62" w:firstLineChars="50" w:firstLine="105"/>
              <w:jc w:val="center"/>
              <w:rPr>
                <w:rFonts w:ascii="MS Mincho" w:hAnsi="MS Mincho"/>
              </w:rPr>
            </w:pPr>
            <w:r>
              <w:t>8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</w:tcPr>
          <w:p w14:paraId="44A308D4" w14:textId="55D595C5" w:rsidR="0018705E" w:rsidRDefault="0018705E" w:rsidP="0018705E">
            <w:pPr>
              <w:ind w:left="36" w:right="62"/>
              <w:jc w:val="left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ベトナムタイビン市タイビン高等学校　卒業</w:t>
            </w:r>
          </w:p>
        </w:tc>
      </w:tr>
      <w:tr w:rsidR="0018705E" w14:paraId="3029895F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54A8FB3E" w14:textId="7DDF8B31" w:rsidR="0018705E" w:rsidRDefault="0018705E" w:rsidP="0018705E">
            <w:pPr>
              <w:ind w:right="62"/>
              <w:jc w:val="center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平成</w:t>
            </w:r>
            <w:r>
              <w:t>17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71BB6F3C" w14:textId="03EBD4D6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>
              <w:t>9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</w:tcPr>
          <w:p w14:paraId="3EA73859" w14:textId="0950B6F0" w:rsidR="0018705E" w:rsidRDefault="0018705E" w:rsidP="0018705E">
            <w:pPr>
              <w:ind w:left="36" w:right="62"/>
              <w:jc w:val="left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ベトナムホーチミン市ドンズ日本語学校　入学</w:t>
            </w:r>
          </w:p>
        </w:tc>
      </w:tr>
      <w:tr w:rsidR="0018705E" w14:paraId="4D93A486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4487CF96" w14:textId="7886DA91" w:rsidR="0018705E" w:rsidRDefault="0018705E" w:rsidP="0018705E">
            <w:pPr>
              <w:ind w:right="62"/>
              <w:jc w:val="center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平成</w:t>
            </w:r>
            <w:r>
              <w:t>18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293391AC" w14:textId="687BF485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>
              <w:t>3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</w:tcPr>
          <w:p w14:paraId="3A6847B4" w14:textId="7660784A" w:rsidR="0018705E" w:rsidRDefault="0018705E" w:rsidP="0018705E">
            <w:pPr>
              <w:ind w:left="36" w:right="62"/>
              <w:jc w:val="left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ベトナムホーチミン市ドンズ日本語学校　卒業</w:t>
            </w:r>
          </w:p>
        </w:tc>
      </w:tr>
      <w:tr w:rsidR="0018705E" w14:paraId="7428E4DC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341B843E" w14:textId="6DF3B740" w:rsidR="0018705E" w:rsidRDefault="0018705E" w:rsidP="0018705E">
            <w:pPr>
              <w:ind w:right="62"/>
              <w:jc w:val="center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平成</w:t>
            </w:r>
            <w:r>
              <w:t>18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1EAD1704" w14:textId="39CA0291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>
              <w:t>4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</w:tcPr>
          <w:p w14:paraId="7158BBC8" w14:textId="15D1594F" w:rsidR="0018705E" w:rsidRDefault="0018705E" w:rsidP="0018705E">
            <w:pPr>
              <w:ind w:left="36" w:right="62"/>
              <w:jc w:val="left"/>
              <w:rPr>
                <w:rFonts w:ascii="MS Mincho" w:hAnsi="MS Mincho"/>
                <w:lang w:eastAsia="zh-CN"/>
              </w:rPr>
            </w:pPr>
            <w:r>
              <w:rPr>
                <w:rFonts w:cs="MS Mincho" w:hint="eastAsia"/>
              </w:rPr>
              <w:t>岩手県盛岡市盛岡情報ビジネス専門学校日本語学科　入学</w:t>
            </w:r>
          </w:p>
        </w:tc>
      </w:tr>
      <w:tr w:rsidR="0018705E" w14:paraId="5CF430A4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5FE0B9D7" w14:textId="1B5BDD01" w:rsidR="0018705E" w:rsidRDefault="0018705E" w:rsidP="0018705E">
            <w:pPr>
              <w:ind w:right="62"/>
              <w:jc w:val="center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平成</w:t>
            </w:r>
            <w:r>
              <w:t>20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4B4658ED" w14:textId="2E3A36C5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>
              <w:t>3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</w:tcPr>
          <w:p w14:paraId="64CE648C" w14:textId="0A540161" w:rsidR="0018705E" w:rsidRDefault="0018705E" w:rsidP="0018705E">
            <w:pPr>
              <w:ind w:left="36" w:right="62"/>
              <w:jc w:val="left"/>
              <w:rPr>
                <w:rFonts w:ascii="MS Mincho" w:hAnsi="MS Mincho"/>
                <w:lang w:eastAsia="zh-CN"/>
              </w:rPr>
            </w:pPr>
            <w:r>
              <w:rPr>
                <w:rFonts w:cs="MS Mincho" w:hint="eastAsia"/>
              </w:rPr>
              <w:t>岩手県盛岡市盛岡情報ビジネス専門学校日本語学科　卒業</w:t>
            </w:r>
          </w:p>
        </w:tc>
      </w:tr>
      <w:tr w:rsidR="0018705E" w14:paraId="3682BAF3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1EFADEFE" w14:textId="53C5A999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平成</w:t>
            </w:r>
            <w:r>
              <w:t>20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194980D4" w14:textId="610837BC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>
              <w:t>4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</w:tcPr>
          <w:p w14:paraId="33E01497" w14:textId="134F0962" w:rsidR="0018705E" w:rsidRDefault="0018705E" w:rsidP="0018705E">
            <w:pPr>
              <w:ind w:left="36" w:right="62"/>
              <w:jc w:val="left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東京都東京農工大学工学部情報工学科　入学</w:t>
            </w:r>
          </w:p>
        </w:tc>
      </w:tr>
      <w:tr w:rsidR="0018705E" w14:paraId="4FA18B91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504ACACD" w14:textId="5A279F29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平成</w:t>
            </w:r>
            <w:r>
              <w:t>24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60530219" w14:textId="3D11C854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>
              <w:t>3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</w:tcPr>
          <w:p w14:paraId="6B845AF0" w14:textId="6E3F0F96" w:rsidR="0018705E" w:rsidRDefault="0018705E" w:rsidP="0018705E">
            <w:pPr>
              <w:ind w:left="36" w:right="62"/>
              <w:jc w:val="left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東京都東京農工大学工学部情報工学科　卒業</w:t>
            </w:r>
          </w:p>
        </w:tc>
      </w:tr>
      <w:tr w:rsidR="0018705E" w14:paraId="223450AF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0374268D" w14:textId="77777777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19F79FC7" w14:textId="77777777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</w:tcPr>
          <w:p w14:paraId="4BB963BE" w14:textId="77777777" w:rsidR="0018705E" w:rsidRDefault="0018705E" w:rsidP="0018705E">
            <w:pPr>
              <w:ind w:left="36" w:right="62"/>
              <w:jc w:val="left"/>
              <w:rPr>
                <w:rFonts w:ascii="MS Mincho" w:hAnsi="MS Mincho"/>
              </w:rPr>
            </w:pPr>
          </w:p>
        </w:tc>
      </w:tr>
      <w:tr w:rsidR="0018705E" w14:paraId="540915C7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4C080930" w14:textId="77777777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6B555871" w14:textId="77777777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  <w:vAlign w:val="center"/>
          </w:tcPr>
          <w:p w14:paraId="442ED75E" w14:textId="0445DBDE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cs="MS Mincho" w:hint="eastAsia"/>
                <w:sz w:val="24"/>
              </w:rPr>
              <w:t>職歴</w:t>
            </w:r>
          </w:p>
        </w:tc>
      </w:tr>
      <w:tr w:rsidR="0018705E" w14:paraId="2FBE1742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7B954AF5" w14:textId="07107632" w:rsidR="0018705E" w:rsidRPr="00846AE8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平成</w:t>
            </w:r>
            <w:r>
              <w:t>24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296986C7" w14:textId="1D930587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>
              <w:t>4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</w:tcPr>
          <w:p w14:paraId="506437D0" w14:textId="2C47C9B6" w:rsidR="0018705E" w:rsidRDefault="0018705E" w:rsidP="0018705E">
            <w:pPr>
              <w:ind w:left="36" w:right="62"/>
              <w:jc w:val="left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株式会社システムエグゼ　入社</w:t>
            </w:r>
          </w:p>
        </w:tc>
      </w:tr>
      <w:tr w:rsidR="0018705E" w14:paraId="5A9CAB54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2A8EF9A6" w14:textId="77777777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4A0C1166" w14:textId="77777777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</w:tcPr>
          <w:p w14:paraId="4C044375" w14:textId="59121166" w:rsidR="0018705E" w:rsidRDefault="0018705E" w:rsidP="0018705E">
            <w:pPr>
              <w:ind w:left="36" w:right="62"/>
              <w:jc w:val="left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財務会計コンサルティング部</w:t>
            </w:r>
            <w:r>
              <w:rPr>
                <w:rFonts w:cs="MS Mincho" w:hint="eastAsia"/>
                <w:color w:val="000000"/>
              </w:rPr>
              <w:t>に従事</w:t>
            </w:r>
          </w:p>
        </w:tc>
      </w:tr>
      <w:tr w:rsidR="0018705E" w14:paraId="685CB58A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4765AED3" w14:textId="25325E6F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 w:rsidRPr="00800BEB">
              <w:rPr>
                <w:rFonts w:ascii="MS Mincho" w:hAnsi="MS Mincho" w:cs="MS Mincho" w:hint="eastAsia"/>
                <w:sz w:val="20"/>
              </w:rPr>
              <w:t>平成2</w:t>
            </w:r>
            <w:r>
              <w:rPr>
                <w:rFonts w:ascii="MS Mincho" w:hAnsi="MS Mincho" w:cs="MS Mincho"/>
                <w:sz w:val="20"/>
                <w:lang w:val="vi-VN"/>
              </w:rPr>
              <w:t>5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22F0B16A" w14:textId="185D7CC7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</w:tcPr>
          <w:p w14:paraId="06D30468" w14:textId="55889776" w:rsidR="0018705E" w:rsidRDefault="0018705E" w:rsidP="0018705E">
            <w:pPr>
              <w:ind w:left="36" w:right="62"/>
              <w:jc w:val="left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株式会社システムエグゼ　退社</w:t>
            </w:r>
          </w:p>
        </w:tc>
      </w:tr>
      <w:tr w:rsidR="0018705E" w14:paraId="72B9B892" w14:textId="77777777" w:rsidTr="00D6081C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</w:tcPr>
          <w:p w14:paraId="47AD4BF8" w14:textId="74277A68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 w:rsidRPr="00800BEB">
              <w:rPr>
                <w:rFonts w:ascii="MS Mincho" w:hAnsi="MS Mincho" w:cs="MS Mincho" w:hint="eastAsia"/>
                <w:sz w:val="20"/>
              </w:rPr>
              <w:t>平成25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</w:tcPr>
          <w:p w14:paraId="5E4844F4" w14:textId="298FE13E" w:rsidR="0018705E" w:rsidRDefault="0018705E" w:rsidP="0018705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158A3902" w14:textId="5D5FDB2A" w:rsidR="0018705E" w:rsidRDefault="0018705E" w:rsidP="0018705E">
            <w:pPr>
              <w:ind w:left="36" w:right="62"/>
              <w:jc w:val="left"/>
              <w:rPr>
                <w:rFonts w:ascii="MS Mincho" w:hAnsi="MS Mincho"/>
              </w:rPr>
            </w:pPr>
            <w:r>
              <w:rPr>
                <w:rFonts w:ascii="MS Mincho" w:hAnsi="MS Mincho" w:cs="MS Mincho" w:hint="eastAsia"/>
                <w:szCs w:val="21"/>
              </w:rPr>
              <w:t>株式会社NAL</w:t>
            </w:r>
            <w:r>
              <w:rPr>
                <w:rFonts w:ascii="MS Mincho" w:hAnsi="MS Mincho" w:cs="MS Mincho"/>
                <w:szCs w:val="21"/>
                <w:lang w:val="vi-VN"/>
              </w:rPr>
              <w:t xml:space="preserve"> Nadia</w:t>
            </w:r>
            <w:r>
              <w:rPr>
                <w:rFonts w:ascii="MS Mincho" w:hAnsi="MS Mincho" w:cs="MS Mincho" w:hint="eastAsia"/>
                <w:szCs w:val="21"/>
              </w:rPr>
              <w:t>ベトナム　入社</w:t>
            </w:r>
          </w:p>
        </w:tc>
      </w:tr>
    </w:tbl>
    <w:p w14:paraId="0EF8F924" w14:textId="77777777" w:rsidR="00775B56" w:rsidRDefault="00775B56">
      <w:pPr>
        <w:rPr>
          <w:rFonts w:ascii="MS Mincho" w:hAnsi="MS Mincho"/>
        </w:rPr>
      </w:pPr>
    </w:p>
    <w:p w14:paraId="450383A5" w14:textId="77777777" w:rsidR="00775B56" w:rsidRDefault="00775B56">
      <w:pPr>
        <w:rPr>
          <w:rFonts w:ascii="MS Mincho" w:hAnsi="MS Mincho"/>
        </w:rPr>
      </w:pP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735"/>
        <w:gridCol w:w="8115"/>
      </w:tblGrid>
      <w:tr w:rsidR="00820DCF" w14:paraId="337D2B7B" w14:textId="77777777">
        <w:trPr>
          <w:trHeight w:hRule="exact" w:val="420"/>
        </w:trPr>
        <w:tc>
          <w:tcPr>
            <w:tcW w:w="1050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2DE3A4B" w14:textId="77777777" w:rsidR="00820DCF" w:rsidRDefault="00820DCF" w:rsidP="00D97E88">
            <w:pPr>
              <w:ind w:left="36" w:right="62"/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lastRenderedPageBreak/>
              <w:t>年</w:t>
            </w:r>
          </w:p>
        </w:tc>
        <w:tc>
          <w:tcPr>
            <w:tcW w:w="735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126F1190" w14:textId="77777777" w:rsidR="00820DCF" w:rsidRDefault="00820DCF" w:rsidP="00D97E88">
            <w:pPr>
              <w:pStyle w:val="Date"/>
              <w:ind w:left="36" w:right="62"/>
              <w:jc w:val="center"/>
              <w:rPr>
                <w:rFonts w:ascii="MS Mincho" w:hAnsi="MS Mincho"/>
                <w:b w:val="0"/>
                <w:szCs w:val="21"/>
              </w:rPr>
            </w:pPr>
            <w:r>
              <w:rPr>
                <w:rFonts w:ascii="MS Mincho" w:hAnsi="MS Mincho" w:hint="eastAsia"/>
                <w:b w:val="0"/>
                <w:szCs w:val="21"/>
              </w:rPr>
              <w:t>月</w:t>
            </w:r>
          </w:p>
        </w:tc>
        <w:tc>
          <w:tcPr>
            <w:tcW w:w="811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A016B46" w14:textId="77777777" w:rsidR="00820DCF" w:rsidRDefault="00820DCF" w:rsidP="00D97E88">
            <w:pPr>
              <w:ind w:right="62"/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免許・資格</w:t>
            </w:r>
          </w:p>
        </w:tc>
      </w:tr>
      <w:tr w:rsidR="00C64521" w14:paraId="330A3AE6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63F9D95C" w14:textId="7BBF3353" w:rsidR="00C64521" w:rsidRDefault="00C64521" w:rsidP="00D6081C">
            <w:pPr>
              <w:ind w:leftChars="17" w:left="36" w:right="62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平成</w:t>
            </w:r>
            <w:r>
              <w:t>19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031489CC" w14:textId="7120EDE9" w:rsidR="00C64521" w:rsidRDefault="00C64521" w:rsidP="009E4206">
            <w:pPr>
              <w:ind w:leftChars="17" w:left="36" w:right="62" w:firstLineChars="50" w:firstLine="105"/>
              <w:rPr>
                <w:rFonts w:ascii="MS Mincho" w:hAnsi="MS Mincho"/>
              </w:rPr>
            </w:pPr>
            <w:r>
              <w:t>12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</w:tcPr>
          <w:p w14:paraId="45F715C0" w14:textId="1754001A" w:rsidR="00C64521" w:rsidRDefault="00C64521" w:rsidP="00D97E88">
            <w:pPr>
              <w:ind w:left="36" w:right="62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日本語能力試験　一級合格</w:t>
            </w:r>
          </w:p>
        </w:tc>
      </w:tr>
      <w:tr w:rsidR="00C64521" w14:paraId="6ED4092E" w14:textId="77777777" w:rsidTr="00D6081C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</w:tcPr>
          <w:p w14:paraId="2A82535C" w14:textId="0C94B40C" w:rsidR="00C64521" w:rsidRDefault="00C64521" w:rsidP="00D97E88">
            <w:pPr>
              <w:ind w:left="36" w:right="62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平成</w:t>
            </w:r>
            <w:r>
              <w:t>24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</w:tcPr>
          <w:p w14:paraId="64C4C709" w14:textId="3FCBF897" w:rsidR="00C64521" w:rsidRDefault="00C64521" w:rsidP="000F5E10">
            <w:pPr>
              <w:ind w:leftChars="17" w:left="36" w:right="62" w:firstLineChars="50" w:firstLine="105"/>
              <w:rPr>
                <w:rFonts w:ascii="MS Mincho" w:hAnsi="MS Mincho"/>
              </w:rPr>
            </w:pPr>
            <w:r>
              <w:t>12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</w:tcPr>
          <w:p w14:paraId="6C14A392" w14:textId="0F0C9698" w:rsidR="00C64521" w:rsidRDefault="00C64521" w:rsidP="00D97E88">
            <w:pPr>
              <w:ind w:left="36" w:right="62"/>
              <w:rPr>
                <w:rFonts w:ascii="MS Mincho" w:hAnsi="MS Mincho"/>
              </w:rPr>
            </w:pPr>
            <w:r>
              <w:rPr>
                <w:rFonts w:cs="MS Mincho" w:hint="eastAsia"/>
              </w:rPr>
              <w:t>基本情報処理技術者試験（</w:t>
            </w:r>
            <w:r>
              <w:rPr>
                <w:rFonts w:cs="MS Mincho"/>
              </w:rPr>
              <w:t>FE</w:t>
            </w:r>
            <w:r>
              <w:rPr>
                <w:rFonts w:cs="MS Mincho" w:hint="eastAsia"/>
              </w:rPr>
              <w:t>）　合格</w:t>
            </w:r>
          </w:p>
        </w:tc>
      </w:tr>
      <w:tr w:rsidR="00C64521" w14:paraId="2892FC72" w14:textId="77777777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7710E57" w14:textId="77777777" w:rsidR="00C64521" w:rsidRDefault="00C64521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  <w:vAlign w:val="center"/>
          </w:tcPr>
          <w:p w14:paraId="273FF759" w14:textId="77777777" w:rsidR="00C64521" w:rsidRDefault="00C64521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  <w:vAlign w:val="center"/>
          </w:tcPr>
          <w:p w14:paraId="5C00DFB5" w14:textId="77777777" w:rsidR="00C64521" w:rsidRDefault="00C64521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C64521" w14:paraId="75B4000D" w14:textId="77777777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9EB6527" w14:textId="77777777" w:rsidR="00C64521" w:rsidRDefault="00C64521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  <w:vAlign w:val="center"/>
          </w:tcPr>
          <w:p w14:paraId="46944470" w14:textId="77777777" w:rsidR="00C64521" w:rsidRDefault="00C64521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  <w:vAlign w:val="center"/>
          </w:tcPr>
          <w:p w14:paraId="41124A2A" w14:textId="77777777" w:rsidR="00C64521" w:rsidRDefault="00C64521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C64521" w14:paraId="7FBA1492" w14:textId="77777777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572E7EA" w14:textId="77777777" w:rsidR="00C64521" w:rsidRDefault="00C64521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  <w:vAlign w:val="center"/>
          </w:tcPr>
          <w:p w14:paraId="7437B2C7" w14:textId="77777777" w:rsidR="00C64521" w:rsidRDefault="00C64521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  <w:vAlign w:val="center"/>
          </w:tcPr>
          <w:p w14:paraId="17D27408" w14:textId="77777777" w:rsidR="00C64521" w:rsidRDefault="00C64521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C64521" w14:paraId="50A374AB" w14:textId="77777777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0B411B0" w14:textId="77777777" w:rsidR="00C64521" w:rsidRDefault="00C64521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37174F1A" w14:textId="77777777" w:rsidR="00C64521" w:rsidRDefault="00C64521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425AD6" w14:textId="77777777" w:rsidR="00C64521" w:rsidRPr="002525A3" w:rsidRDefault="00C64521" w:rsidP="00D97E88">
            <w:pPr>
              <w:ind w:left="36" w:right="62"/>
              <w:rPr>
                <w:rFonts w:ascii="MS Mincho" w:hAnsi="MS Mincho"/>
              </w:rPr>
            </w:pPr>
          </w:p>
        </w:tc>
      </w:tr>
    </w:tbl>
    <w:p w14:paraId="29BFB56A" w14:textId="77777777" w:rsidR="00820DCF" w:rsidRDefault="00820DCF">
      <w:pPr>
        <w:rPr>
          <w:rFonts w:ascii="MS Mincho" w:hAnsi="MS Mincho"/>
        </w:rPr>
      </w:pPr>
    </w:p>
    <w:tbl>
      <w:tblPr>
        <w:tblStyle w:val="TableGrid"/>
        <w:tblW w:w="0" w:type="auto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A0" w:firstRow="1" w:lastRow="0" w:firstColumn="1" w:lastColumn="0" w:noHBand="0" w:noVBand="0"/>
      </w:tblPr>
      <w:tblGrid>
        <w:gridCol w:w="6360"/>
        <w:gridCol w:w="1515"/>
        <w:gridCol w:w="2036"/>
      </w:tblGrid>
      <w:tr w:rsidR="00606A86" w14:paraId="13FDA777" w14:textId="77777777" w:rsidTr="00253531">
        <w:trPr>
          <w:trHeight w:hRule="exact" w:val="760"/>
        </w:trPr>
        <w:tc>
          <w:tcPr>
            <w:tcW w:w="6360" w:type="dxa"/>
            <w:vMerge w:val="restart"/>
          </w:tcPr>
          <w:p w14:paraId="3A9F6F90" w14:textId="77777777" w:rsidR="00606A86" w:rsidRDefault="00606A86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志望の動機、特技、好きな学科など</w:t>
            </w:r>
          </w:p>
          <w:p w14:paraId="1187A8CE" w14:textId="77777777" w:rsidR="00606A86" w:rsidRPr="00253531" w:rsidRDefault="00606A86" w:rsidP="0025353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551" w:type="dxa"/>
            <w:gridSpan w:val="2"/>
          </w:tcPr>
          <w:p w14:paraId="1C6390E0" w14:textId="77777777" w:rsidR="00606A86" w:rsidRDefault="00606A86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通勤時間</w:t>
            </w:r>
          </w:p>
          <w:p w14:paraId="32B99108" w14:textId="308C4F14" w:rsidR="00606A86" w:rsidRDefault="00606A86" w:rsidP="00C64521">
            <w:pPr>
              <w:jc w:val="right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 xml:space="preserve">約　</w:t>
            </w:r>
            <w:r w:rsidR="00C64521">
              <w:rPr>
                <w:rFonts w:ascii="MS Mincho" w:hAnsi="MS Mincho"/>
                <w:lang w:val="vi-VN"/>
              </w:rPr>
              <w:t>0</w:t>
            </w:r>
            <w:r>
              <w:rPr>
                <w:rFonts w:ascii="MS Mincho" w:hAnsi="MS Mincho" w:hint="eastAsia"/>
              </w:rPr>
              <w:t xml:space="preserve">　　時間　</w:t>
            </w:r>
            <w:r w:rsidR="00C64521">
              <w:rPr>
                <w:rFonts w:ascii="MS Mincho" w:hAnsi="MS Mincho"/>
                <w:lang w:val="vi-VN"/>
              </w:rPr>
              <w:t>3</w:t>
            </w:r>
            <w:r w:rsidR="002726BC">
              <w:rPr>
                <w:rFonts w:ascii="MS Mincho" w:hAnsi="MS Mincho" w:hint="eastAsia"/>
              </w:rPr>
              <w:t>0</w:t>
            </w:r>
            <w:r>
              <w:rPr>
                <w:rFonts w:ascii="MS Mincho" w:hAnsi="MS Mincho" w:hint="eastAsia"/>
              </w:rPr>
              <w:t xml:space="preserve">　分</w:t>
            </w:r>
          </w:p>
        </w:tc>
      </w:tr>
      <w:tr w:rsidR="00606A86" w14:paraId="36478699" w14:textId="77777777" w:rsidTr="00253531">
        <w:trPr>
          <w:trHeight w:hRule="exact" w:val="714"/>
        </w:trPr>
        <w:tc>
          <w:tcPr>
            <w:tcW w:w="6360" w:type="dxa"/>
            <w:vMerge/>
          </w:tcPr>
          <w:p w14:paraId="050E459E" w14:textId="77777777" w:rsidR="00606A86" w:rsidRDefault="00606A86">
            <w:pPr>
              <w:rPr>
                <w:rFonts w:ascii="MS Mincho" w:hAnsi="MS Mincho"/>
              </w:rPr>
            </w:pPr>
          </w:p>
        </w:tc>
        <w:tc>
          <w:tcPr>
            <w:tcW w:w="3551" w:type="dxa"/>
            <w:gridSpan w:val="2"/>
          </w:tcPr>
          <w:p w14:paraId="0F917985" w14:textId="77777777" w:rsidR="00606A86" w:rsidRDefault="00606A86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扶養家族(配偶者を除く)</w:t>
            </w:r>
          </w:p>
          <w:p w14:paraId="5AEFA2DB" w14:textId="77777777" w:rsidR="00606A86" w:rsidRPr="00606A86" w:rsidRDefault="008D38D7" w:rsidP="00606A86">
            <w:pPr>
              <w:jc w:val="right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0</w:t>
            </w:r>
            <w:r w:rsidR="00606A86">
              <w:rPr>
                <w:rFonts w:ascii="MS Mincho" w:hAnsi="MS Mincho" w:hint="eastAsia"/>
              </w:rPr>
              <w:t>人</w:t>
            </w:r>
          </w:p>
        </w:tc>
      </w:tr>
      <w:tr w:rsidR="00606A86" w14:paraId="5FC841E1" w14:textId="77777777" w:rsidTr="00253531">
        <w:trPr>
          <w:trHeight w:hRule="exact" w:val="1823"/>
        </w:trPr>
        <w:tc>
          <w:tcPr>
            <w:tcW w:w="6360" w:type="dxa"/>
            <w:vMerge/>
          </w:tcPr>
          <w:p w14:paraId="710369A8" w14:textId="77777777" w:rsidR="00606A86" w:rsidRDefault="00606A86">
            <w:pPr>
              <w:rPr>
                <w:rFonts w:ascii="MS Mincho" w:hAnsi="MS Mincho"/>
              </w:rPr>
            </w:pPr>
          </w:p>
        </w:tc>
        <w:tc>
          <w:tcPr>
            <w:tcW w:w="1515" w:type="dxa"/>
          </w:tcPr>
          <w:p w14:paraId="2AF93636" w14:textId="77777777" w:rsidR="00606A86" w:rsidRDefault="00606A86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配偶者</w:t>
            </w:r>
          </w:p>
          <w:p w14:paraId="35A189EA" w14:textId="77777777" w:rsidR="00606A86" w:rsidRDefault="00606A86" w:rsidP="008D38D7">
            <w:pPr>
              <w:jc w:val="center"/>
              <w:rPr>
                <w:rFonts w:ascii="MS Mincho" w:hAnsi="MS Mincho"/>
              </w:rPr>
            </w:pPr>
            <w:r w:rsidRPr="008D38D7">
              <w:rPr>
                <w:rFonts w:ascii="MS Mincho" w:hAnsi="MS Mincho" w:hint="eastAsia"/>
              </w:rPr>
              <w:t>有</w:t>
            </w:r>
            <w:r>
              <w:rPr>
                <w:rFonts w:ascii="MS Mincho" w:hAnsi="MS Mincho" w:hint="eastAsia"/>
              </w:rPr>
              <w:t xml:space="preserve">　　</w:t>
            </w:r>
            <w:r w:rsidR="00C774A6">
              <w:rPr>
                <w:rFonts w:ascii="MS Mincho" w:hAnsi="MS Mincho"/>
              </w:rPr>
              <w:fldChar w:fldCharType="begin"/>
            </w:r>
            <w:r w:rsidR="008D38D7">
              <w:rPr>
                <w:rFonts w:ascii="MS Mincho" w:hAnsi="MS Mincho" w:hint="eastAsia"/>
              </w:rPr>
              <w:instrText>eq \o\ac(</w:instrText>
            </w:r>
            <w:r w:rsidR="008D38D7" w:rsidRPr="008D38D7">
              <w:rPr>
                <w:rFonts w:ascii="MS Mincho" w:hAnsi="MS Mincho" w:hint="eastAsia"/>
                <w:position w:val="-4"/>
                <w:sz w:val="31"/>
              </w:rPr>
              <w:instrText>○</w:instrText>
            </w:r>
            <w:r w:rsidR="008D38D7">
              <w:rPr>
                <w:rFonts w:ascii="MS Mincho" w:hAnsi="MS Mincho" w:hint="eastAsia"/>
              </w:rPr>
              <w:instrText>,無)</w:instrText>
            </w:r>
            <w:r w:rsidR="00C774A6">
              <w:rPr>
                <w:rFonts w:ascii="MS Mincho" w:hAnsi="MS Mincho"/>
              </w:rPr>
              <w:fldChar w:fldCharType="end"/>
            </w:r>
          </w:p>
        </w:tc>
        <w:tc>
          <w:tcPr>
            <w:tcW w:w="2036" w:type="dxa"/>
          </w:tcPr>
          <w:p w14:paraId="113496C0" w14:textId="77777777" w:rsidR="00606A86" w:rsidRDefault="00606A86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配偶者の扶養義務</w:t>
            </w:r>
          </w:p>
          <w:p w14:paraId="2987F4D4" w14:textId="77777777" w:rsidR="00606A86" w:rsidRDefault="00606A86" w:rsidP="008D38D7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 xml:space="preserve">有　　</w:t>
            </w:r>
            <w:r w:rsidR="00C774A6">
              <w:rPr>
                <w:rFonts w:ascii="MS Mincho" w:hAnsi="MS Mincho"/>
              </w:rPr>
              <w:fldChar w:fldCharType="begin"/>
            </w:r>
            <w:r w:rsidR="008D38D7">
              <w:rPr>
                <w:rFonts w:ascii="MS Mincho" w:hAnsi="MS Mincho" w:hint="eastAsia"/>
              </w:rPr>
              <w:instrText>eq \o\ac(</w:instrText>
            </w:r>
            <w:r w:rsidR="008D38D7" w:rsidRPr="008D38D7">
              <w:rPr>
                <w:rFonts w:ascii="MS Mincho" w:hAnsi="MS Mincho" w:hint="eastAsia"/>
                <w:position w:val="-4"/>
                <w:sz w:val="31"/>
              </w:rPr>
              <w:instrText>○</w:instrText>
            </w:r>
            <w:r w:rsidR="008D38D7">
              <w:rPr>
                <w:rFonts w:ascii="MS Mincho" w:hAnsi="MS Mincho" w:hint="eastAsia"/>
              </w:rPr>
              <w:instrText>,無)</w:instrText>
            </w:r>
            <w:r w:rsidR="00C774A6">
              <w:rPr>
                <w:rFonts w:ascii="MS Mincho" w:hAnsi="MS Mincho"/>
              </w:rPr>
              <w:fldChar w:fldCharType="end"/>
            </w:r>
          </w:p>
        </w:tc>
      </w:tr>
    </w:tbl>
    <w:p w14:paraId="20943EEA" w14:textId="77777777" w:rsidR="001F1BA6" w:rsidRDefault="001F1BA6">
      <w:pPr>
        <w:rPr>
          <w:rFonts w:ascii="MS Mincho" w:hAnsi="MS Mincho"/>
        </w:rPr>
      </w:pPr>
    </w:p>
    <w:tbl>
      <w:tblPr>
        <w:tblW w:w="0" w:type="auto"/>
        <w:tblInd w:w="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424A2B" w14:paraId="5CF28F3D" w14:textId="77777777">
        <w:trPr>
          <w:trHeight w:hRule="exact" w:val="403"/>
        </w:trPr>
        <w:tc>
          <w:tcPr>
            <w:tcW w:w="9900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723E593E" w14:textId="77777777" w:rsidR="00424A2B" w:rsidRDefault="00424A2B" w:rsidP="006337D0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本人希望記入欄</w:t>
            </w:r>
            <w:r w:rsidRPr="00424A2B">
              <w:rPr>
                <w:rFonts w:ascii="MS Mincho" w:hAnsi="MS Mincho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14:paraId="798627D6" w14:textId="77777777">
        <w:trPr>
          <w:trHeight w:hRule="exact" w:val="403"/>
        </w:trPr>
        <w:tc>
          <w:tcPr>
            <w:tcW w:w="9900" w:type="dxa"/>
            <w:tcBorders>
              <w:top w:val="dotted" w:sz="4" w:space="0" w:color="auto"/>
            </w:tcBorders>
            <w:vAlign w:val="center"/>
          </w:tcPr>
          <w:p w14:paraId="606E10C4" w14:textId="77777777" w:rsidR="00424A2B" w:rsidRDefault="00424A2B" w:rsidP="00787126">
            <w:pPr>
              <w:ind w:left="36" w:right="62"/>
              <w:rPr>
                <w:rFonts w:ascii="MS Mincho" w:hAnsi="MS Mincho"/>
              </w:rPr>
            </w:pPr>
          </w:p>
        </w:tc>
      </w:tr>
      <w:tr w:rsidR="00424A2B" w14:paraId="35FFC6A6" w14:textId="77777777">
        <w:trPr>
          <w:trHeight w:hRule="exact" w:val="403"/>
        </w:trPr>
        <w:tc>
          <w:tcPr>
            <w:tcW w:w="9900" w:type="dxa"/>
            <w:vAlign w:val="center"/>
          </w:tcPr>
          <w:p w14:paraId="2AB32784" w14:textId="77777777" w:rsidR="00424A2B" w:rsidRDefault="00424A2B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424A2B" w14:paraId="05C54C3B" w14:textId="77777777">
        <w:trPr>
          <w:trHeight w:hRule="exact" w:val="403"/>
        </w:trPr>
        <w:tc>
          <w:tcPr>
            <w:tcW w:w="9900" w:type="dxa"/>
            <w:vAlign w:val="center"/>
          </w:tcPr>
          <w:p w14:paraId="3074A406" w14:textId="77777777" w:rsidR="00424A2B" w:rsidRDefault="00424A2B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424A2B" w14:paraId="08EB312D" w14:textId="77777777">
        <w:trPr>
          <w:trHeight w:hRule="exact" w:val="403"/>
        </w:trPr>
        <w:tc>
          <w:tcPr>
            <w:tcW w:w="9900" w:type="dxa"/>
            <w:vAlign w:val="center"/>
          </w:tcPr>
          <w:p w14:paraId="7D0A22EF" w14:textId="77777777" w:rsidR="00424A2B" w:rsidRDefault="00424A2B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424A2B" w14:paraId="05074B47" w14:textId="77777777">
        <w:trPr>
          <w:trHeight w:hRule="exact" w:val="403"/>
        </w:trPr>
        <w:tc>
          <w:tcPr>
            <w:tcW w:w="9900" w:type="dxa"/>
            <w:vAlign w:val="center"/>
          </w:tcPr>
          <w:p w14:paraId="41CA32AF" w14:textId="77777777" w:rsidR="00424A2B" w:rsidRDefault="00424A2B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424A2B" w14:paraId="35D38CE0" w14:textId="77777777">
        <w:trPr>
          <w:trHeight w:hRule="exact" w:val="403"/>
        </w:trPr>
        <w:tc>
          <w:tcPr>
            <w:tcW w:w="9900" w:type="dxa"/>
            <w:vAlign w:val="center"/>
          </w:tcPr>
          <w:p w14:paraId="03DFA542" w14:textId="77777777" w:rsidR="00424A2B" w:rsidRDefault="00424A2B" w:rsidP="006337D0">
            <w:pPr>
              <w:ind w:left="36" w:right="62"/>
              <w:rPr>
                <w:rFonts w:ascii="MS Mincho" w:hAnsi="MS Mincho"/>
              </w:rPr>
            </w:pPr>
          </w:p>
        </w:tc>
      </w:tr>
    </w:tbl>
    <w:p w14:paraId="0FD0342F" w14:textId="77777777" w:rsidR="001F1BA6" w:rsidRDefault="001F1BA6" w:rsidP="009A3632">
      <w:pPr>
        <w:ind w:firstLine="284"/>
        <w:rPr>
          <w:rFonts w:ascii="MS Mincho" w:hAnsi="MS Mincho"/>
        </w:rPr>
      </w:pPr>
    </w:p>
    <w:p w14:paraId="08CECFB2" w14:textId="6923D5EF" w:rsidR="00EB3448" w:rsidRDefault="002E57BA" w:rsidP="002E57BA">
      <w:pPr>
        <w:rPr>
          <w:rFonts w:ascii="MS Mincho" w:hAnsi="MS Mincho"/>
        </w:rPr>
      </w:pPr>
      <w:r w:rsidRPr="00606379">
        <w:rPr>
          <w:rFonts w:ascii="MS Mincho" w:hAnsi="MS Mincho" w:hint="eastAsia"/>
          <w:szCs w:val="21"/>
        </w:rPr>
        <w:t xml:space="preserve">▼担当業務  </w:t>
      </w:r>
    </w:p>
    <w:tbl>
      <w:tblPr>
        <w:tblW w:w="0" w:type="auto"/>
        <w:tblInd w:w="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4"/>
        <w:gridCol w:w="3009"/>
        <w:gridCol w:w="3488"/>
        <w:gridCol w:w="1840"/>
      </w:tblGrid>
      <w:tr w:rsidR="00EB3448" w:rsidRPr="00DB08BB" w14:paraId="1F102700" w14:textId="77777777" w:rsidTr="002E57BA">
        <w:tc>
          <w:tcPr>
            <w:tcW w:w="10001" w:type="dxa"/>
            <w:gridSpan w:val="4"/>
          </w:tcPr>
          <w:p w14:paraId="59EAC839" w14:textId="77777777" w:rsidR="00EB3448" w:rsidRPr="00CD2CE7" w:rsidRDefault="00EB3448" w:rsidP="00EB3448">
            <w:pPr>
              <w:ind w:left="-500" w:firstLine="500"/>
              <w:rPr>
                <w:rFonts w:ascii="MS Mincho" w:hAnsi="MS Mincho" w:cs="MS Mincho"/>
                <w:szCs w:val="21"/>
                <w:lang w:val="vi-VN"/>
              </w:rPr>
            </w:pPr>
            <w:r>
              <w:rPr>
                <w:rFonts w:cs="MS Mincho" w:hint="eastAsia"/>
              </w:rPr>
              <w:t>株式会社システムエグゼ</w:t>
            </w:r>
          </w:p>
        </w:tc>
      </w:tr>
      <w:tr w:rsidR="00EB3448" w:rsidRPr="00DB08BB" w14:paraId="46B95C0B" w14:textId="77777777" w:rsidTr="002E57BA">
        <w:tc>
          <w:tcPr>
            <w:tcW w:w="1664" w:type="dxa"/>
          </w:tcPr>
          <w:p w14:paraId="49B4E658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期間</w:t>
            </w:r>
          </w:p>
        </w:tc>
        <w:tc>
          <w:tcPr>
            <w:tcW w:w="3009" w:type="dxa"/>
          </w:tcPr>
          <w:p w14:paraId="3BF5926A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プロジェクト及び設備概要</w:t>
            </w:r>
          </w:p>
        </w:tc>
        <w:tc>
          <w:tcPr>
            <w:tcW w:w="3488" w:type="dxa"/>
          </w:tcPr>
          <w:p w14:paraId="56FEBB2E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担当業務</w:t>
            </w:r>
          </w:p>
        </w:tc>
        <w:tc>
          <w:tcPr>
            <w:tcW w:w="1840" w:type="dxa"/>
          </w:tcPr>
          <w:p w14:paraId="055FC947" w14:textId="77777777" w:rsidR="00EB3448" w:rsidRPr="00CD2CE7" w:rsidRDefault="00EB3448" w:rsidP="00D6081C">
            <w:pPr>
              <w:rPr>
                <w:rFonts w:ascii="MS Mincho" w:hAnsi="MS Mincho" w:cs="MS Mincho"/>
                <w:szCs w:val="21"/>
                <w:lang w:val="vi-VN"/>
              </w:rPr>
            </w:pPr>
            <w:r>
              <w:rPr>
                <w:rFonts w:ascii="MS Mincho" w:hAnsi="MS Mincho" w:cs="MS Mincho" w:hint="eastAsia"/>
                <w:szCs w:val="21"/>
                <w:lang w:val="vi-VN"/>
              </w:rPr>
              <w:t>開発</w:t>
            </w:r>
            <w:r>
              <w:rPr>
                <w:rFonts w:ascii="Damascus" w:hAnsi="Damascus" w:cs="Damascus" w:hint="eastAsia"/>
                <w:szCs w:val="21"/>
                <w:lang w:val="vi-VN"/>
              </w:rPr>
              <w:t>言語</w:t>
            </w:r>
          </w:p>
        </w:tc>
      </w:tr>
      <w:tr w:rsidR="00EB3448" w:rsidRPr="00DB08BB" w14:paraId="70398624" w14:textId="77777777" w:rsidTr="002E57BA">
        <w:tc>
          <w:tcPr>
            <w:tcW w:w="1664" w:type="dxa"/>
          </w:tcPr>
          <w:p w14:paraId="500CF520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2ヶ月</w:t>
            </w:r>
          </w:p>
        </w:tc>
        <w:tc>
          <w:tcPr>
            <w:tcW w:w="3009" w:type="dxa"/>
          </w:tcPr>
          <w:p w14:paraId="1C24B261" w14:textId="77777777" w:rsidR="00EB3448" w:rsidRDefault="00EB3448" w:rsidP="00D6081C">
            <w:pPr>
              <w:rPr>
                <w:rFonts w:ascii="MS Mincho" w:hAnsi="MS Mincho"/>
                <w:szCs w:val="21"/>
              </w:rPr>
            </w:pPr>
            <w:r w:rsidRPr="002B6551">
              <w:rPr>
                <w:rFonts w:ascii="MS Mincho" w:hAnsi="MS Mincho" w:hint="eastAsia"/>
                <w:szCs w:val="21"/>
              </w:rPr>
              <w:t>不動産</w:t>
            </w:r>
            <w:r w:rsidRPr="00DA3299">
              <w:rPr>
                <w:rFonts w:ascii="MS Mincho" w:hAnsi="MS Mincho" w:hint="eastAsia"/>
                <w:szCs w:val="21"/>
              </w:rPr>
              <w:t>会社向</w:t>
            </w:r>
            <w:r>
              <w:rPr>
                <w:rFonts w:ascii="MS Mincho" w:hAnsi="MS Mincho" w:hint="eastAsia"/>
                <w:szCs w:val="21"/>
              </w:rPr>
              <w:t>け</w:t>
            </w:r>
          </w:p>
          <w:p w14:paraId="46DC0057" w14:textId="77777777" w:rsidR="00EB3448" w:rsidRPr="00DA3299" w:rsidRDefault="00EB3448" w:rsidP="00D6081C">
            <w:pPr>
              <w:rPr>
                <w:rFonts w:ascii="MS Mincho" w:hAnsi="MS Mincho"/>
                <w:szCs w:val="21"/>
              </w:rPr>
            </w:pPr>
            <w:r w:rsidRPr="00DA3299">
              <w:rPr>
                <w:rFonts w:ascii="MS Mincho" w:hAnsi="MS Mincho" w:hint="eastAsia"/>
                <w:szCs w:val="21"/>
              </w:rPr>
              <w:t xml:space="preserve">会計業務システム構築 </w:t>
            </w:r>
          </w:p>
          <w:p w14:paraId="0105DFED" w14:textId="77777777" w:rsidR="00EB3448" w:rsidRPr="00F47B6B" w:rsidRDefault="00EB3448" w:rsidP="00D6081C">
            <w:pPr>
              <w:rPr>
                <w:rFonts w:ascii="MS Mincho" w:hAnsi="MS Mincho"/>
                <w:szCs w:val="21"/>
              </w:rPr>
            </w:pPr>
          </w:p>
        </w:tc>
        <w:tc>
          <w:tcPr>
            <w:tcW w:w="3488" w:type="dxa"/>
          </w:tcPr>
          <w:p w14:paraId="596C442A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◆</w:t>
            </w:r>
            <w:r>
              <w:rPr>
                <w:rFonts w:ascii="MS Mincho" w:hAnsi="MS Mincho" w:hint="eastAsia"/>
                <w:szCs w:val="21"/>
              </w:rPr>
              <w:t>マスタ画面製造と単体テスト</w:t>
            </w:r>
          </w:p>
          <w:p w14:paraId="297FDA86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</w:p>
          <w:p w14:paraId="28EF0EC3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</w:p>
        </w:tc>
        <w:tc>
          <w:tcPr>
            <w:tcW w:w="1840" w:type="dxa"/>
          </w:tcPr>
          <w:p w14:paraId="76161EA3" w14:textId="77777777" w:rsidR="00EB3448" w:rsidRDefault="00EB3448" w:rsidP="00D6081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MS Mincho" w:hAnsi="MS Mincho"/>
                <w:szCs w:val="21"/>
                <w:lang w:val="vi-VN"/>
              </w:rPr>
              <w:t>ASP</w:t>
            </w:r>
            <w:r>
              <w:rPr>
                <w:rFonts w:ascii="Damascus" w:hAnsi="Damascus" w:cs="Damascus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NET</w:t>
            </w:r>
          </w:p>
          <w:p w14:paraId="49A23E36" w14:textId="77777777" w:rsidR="00EB3448" w:rsidRPr="00F67C10" w:rsidRDefault="00EB3448" w:rsidP="00D6081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Oracle</w:t>
            </w:r>
          </w:p>
        </w:tc>
      </w:tr>
      <w:tr w:rsidR="00EB3448" w:rsidRPr="00DB08BB" w14:paraId="72E45165" w14:textId="77777777" w:rsidTr="002E57BA">
        <w:tc>
          <w:tcPr>
            <w:tcW w:w="1664" w:type="dxa"/>
          </w:tcPr>
          <w:p w14:paraId="69DBFBD3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5ヶ月</w:t>
            </w:r>
          </w:p>
        </w:tc>
        <w:tc>
          <w:tcPr>
            <w:tcW w:w="3009" w:type="dxa"/>
          </w:tcPr>
          <w:p w14:paraId="3758CB75" w14:textId="77777777" w:rsidR="00EB3448" w:rsidRDefault="00EB3448" w:rsidP="00D6081C">
            <w:pPr>
              <w:rPr>
                <w:rFonts w:ascii="MS Mincho" w:hAnsi="MS Mincho"/>
                <w:szCs w:val="21"/>
              </w:rPr>
            </w:pPr>
            <w:r w:rsidRPr="00DA3299">
              <w:rPr>
                <w:rFonts w:ascii="MS Mincho" w:hAnsi="MS Mincho" w:hint="eastAsia"/>
                <w:szCs w:val="21"/>
              </w:rPr>
              <w:t xml:space="preserve">不動産会社（住宅販売業）向け </w:t>
            </w:r>
          </w:p>
          <w:p w14:paraId="6482205E" w14:textId="77777777" w:rsidR="00EB3448" w:rsidRPr="00DA3299" w:rsidRDefault="00EB3448" w:rsidP="00D6081C">
            <w:pPr>
              <w:rPr>
                <w:rFonts w:ascii="MS Mincho" w:hAnsi="MS Mincho"/>
                <w:szCs w:val="21"/>
              </w:rPr>
            </w:pPr>
            <w:r w:rsidRPr="00DA3299">
              <w:rPr>
                <w:rFonts w:ascii="MS Mincho" w:hAnsi="MS Mincho" w:hint="eastAsia"/>
                <w:szCs w:val="21"/>
              </w:rPr>
              <w:t xml:space="preserve">会計業務システム構築 </w:t>
            </w:r>
          </w:p>
          <w:p w14:paraId="6F20A052" w14:textId="77777777" w:rsidR="00EB3448" w:rsidRPr="00DA3299" w:rsidRDefault="00EB3448" w:rsidP="00D6081C">
            <w:pPr>
              <w:rPr>
                <w:rFonts w:ascii="MS Mincho" w:hAnsi="MS Mincho"/>
                <w:szCs w:val="21"/>
              </w:rPr>
            </w:pPr>
          </w:p>
        </w:tc>
        <w:tc>
          <w:tcPr>
            <w:tcW w:w="3488" w:type="dxa"/>
          </w:tcPr>
          <w:p w14:paraId="51B35263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◆</w:t>
            </w:r>
            <w:r>
              <w:rPr>
                <w:rFonts w:ascii="MS Mincho" w:hAnsi="MS Mincho" w:hint="eastAsia"/>
                <w:szCs w:val="21"/>
              </w:rPr>
              <w:t>画面開発：基本設計から単体テストまで</w:t>
            </w:r>
          </w:p>
          <w:p w14:paraId="676C8FAE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</w:p>
          <w:p w14:paraId="4AD0FFBF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</w:p>
        </w:tc>
        <w:tc>
          <w:tcPr>
            <w:tcW w:w="1840" w:type="dxa"/>
          </w:tcPr>
          <w:p w14:paraId="4EF00DB0" w14:textId="77777777" w:rsidR="00EB3448" w:rsidRDefault="00EB3448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>C#</w:t>
            </w:r>
          </w:p>
          <w:p w14:paraId="6A4A07D4" w14:textId="77777777" w:rsidR="00EB3448" w:rsidRDefault="00EB3448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>Windows Form</w:t>
            </w:r>
          </w:p>
          <w:p w14:paraId="351B49A0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>Oracle</w:t>
            </w:r>
          </w:p>
        </w:tc>
      </w:tr>
      <w:tr w:rsidR="00EB3448" w:rsidRPr="00DB08BB" w14:paraId="0CA56E44" w14:textId="77777777" w:rsidTr="002E57BA">
        <w:tc>
          <w:tcPr>
            <w:tcW w:w="1664" w:type="dxa"/>
          </w:tcPr>
          <w:p w14:paraId="3C137A77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4ヶ月</w:t>
            </w:r>
          </w:p>
        </w:tc>
        <w:tc>
          <w:tcPr>
            <w:tcW w:w="3009" w:type="dxa"/>
          </w:tcPr>
          <w:p w14:paraId="524DFAED" w14:textId="77777777" w:rsidR="00EB3448" w:rsidRDefault="00EB3448" w:rsidP="00D6081C">
            <w:pPr>
              <w:rPr>
                <w:rFonts w:ascii="MS Mincho" w:hAnsi="MS Mincho"/>
                <w:szCs w:val="21"/>
              </w:rPr>
            </w:pPr>
            <w:r w:rsidRPr="00DA3299">
              <w:rPr>
                <w:rFonts w:ascii="MS Mincho" w:hAnsi="MS Mincho" w:hint="eastAsia"/>
                <w:szCs w:val="21"/>
              </w:rPr>
              <w:t>不動産会社向</w:t>
            </w:r>
            <w:r>
              <w:rPr>
                <w:rFonts w:ascii="MS Mincho" w:hAnsi="MS Mincho" w:hint="eastAsia"/>
                <w:szCs w:val="21"/>
              </w:rPr>
              <w:t>け</w:t>
            </w:r>
          </w:p>
          <w:p w14:paraId="14A02BD2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  <w:r w:rsidRPr="00DA3299">
              <w:rPr>
                <w:rFonts w:ascii="MS Mincho" w:hAnsi="MS Mincho" w:hint="eastAsia"/>
                <w:szCs w:val="21"/>
              </w:rPr>
              <w:t>会計業務システム</w:t>
            </w:r>
            <w:r>
              <w:rPr>
                <w:rFonts w:ascii="MS Mincho" w:hAnsi="MS Mincho" w:hint="eastAsia"/>
                <w:szCs w:val="21"/>
              </w:rPr>
              <w:t>保守・運用</w:t>
            </w:r>
          </w:p>
        </w:tc>
        <w:tc>
          <w:tcPr>
            <w:tcW w:w="3488" w:type="dxa"/>
          </w:tcPr>
          <w:p w14:paraId="5FBDC2F8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◆</w:t>
            </w:r>
            <w:r>
              <w:rPr>
                <w:rFonts w:ascii="MS Mincho" w:hAnsi="MS Mincho" w:hint="eastAsia"/>
                <w:szCs w:val="21"/>
              </w:rPr>
              <w:t>既存システムの運用・保守</w:t>
            </w:r>
          </w:p>
          <w:p w14:paraId="0DEDA054" w14:textId="77777777" w:rsidR="00EB3448" w:rsidRPr="00DB08BB" w:rsidRDefault="00EB3448" w:rsidP="00D6081C">
            <w:pPr>
              <w:ind w:firstLineChars="100" w:firstLine="210"/>
              <w:rPr>
                <w:rFonts w:ascii="MS Mincho" w:hAnsi="MS Mincho"/>
                <w:szCs w:val="21"/>
              </w:rPr>
            </w:pPr>
          </w:p>
          <w:p w14:paraId="702C7022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</w:p>
        </w:tc>
        <w:tc>
          <w:tcPr>
            <w:tcW w:w="1840" w:type="dxa"/>
          </w:tcPr>
          <w:p w14:paraId="73D6BC56" w14:textId="77777777" w:rsidR="00EB3448" w:rsidRDefault="00EB3448" w:rsidP="00D6081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MS Mincho" w:hAnsi="MS Mincho"/>
                <w:szCs w:val="21"/>
                <w:lang w:val="vi-VN"/>
              </w:rPr>
              <w:t>ASP</w:t>
            </w:r>
            <w:r>
              <w:rPr>
                <w:rFonts w:ascii="Damascus" w:hAnsi="Damascus" w:cs="Damascus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NET</w:t>
            </w:r>
          </w:p>
          <w:p w14:paraId="10043657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>Oracle PL/SQL</w:t>
            </w:r>
          </w:p>
        </w:tc>
      </w:tr>
      <w:tr w:rsidR="00EB3448" w:rsidRPr="00DB08BB" w14:paraId="7ACECCFC" w14:textId="77777777" w:rsidTr="002E57BA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E532" w14:textId="77777777" w:rsidR="00EB3448" w:rsidRPr="008D7B83" w:rsidRDefault="00EB3448" w:rsidP="00D6081C">
            <w:pPr>
              <w:rPr>
                <w:rFonts w:ascii="MS Mincho" w:hAnsi="MS Mincho"/>
                <w:szCs w:val="21"/>
                <w:lang w:val="vi-VN"/>
              </w:rPr>
            </w:pPr>
            <w:r>
              <w:rPr>
                <w:rFonts w:ascii="MS Mincho" w:hAnsi="MS Mincho"/>
                <w:szCs w:val="21"/>
                <w:lang w:val="vi-VN"/>
              </w:rPr>
              <w:t>4</w:t>
            </w:r>
            <w:r w:rsidRPr="008D7B83">
              <w:rPr>
                <w:rFonts w:ascii="MS Mincho" w:hAnsi="MS Mincho" w:hint="eastAsia"/>
                <w:szCs w:val="21"/>
                <w:lang w:val="vi-VN"/>
              </w:rPr>
              <w:t>ヶ月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755E" w14:textId="77777777" w:rsidR="00EB3448" w:rsidRDefault="00EB3448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水道施設工事業</w:t>
            </w:r>
            <w:r w:rsidRPr="00DA3299">
              <w:rPr>
                <w:rFonts w:ascii="MS Mincho" w:hAnsi="MS Mincho" w:hint="eastAsia"/>
                <w:szCs w:val="21"/>
              </w:rPr>
              <w:t>会社向</w:t>
            </w:r>
            <w:r>
              <w:rPr>
                <w:rFonts w:ascii="MS Mincho" w:hAnsi="MS Mincho" w:hint="eastAsia"/>
                <w:szCs w:val="21"/>
              </w:rPr>
              <w:t>け</w:t>
            </w:r>
          </w:p>
          <w:p w14:paraId="1F2F9EEC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帳票開発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7C4F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◆</w:t>
            </w:r>
            <w:r>
              <w:rPr>
                <w:rFonts w:ascii="MS Mincho" w:hAnsi="MS Mincho" w:hint="eastAsia"/>
                <w:szCs w:val="21"/>
              </w:rPr>
              <w:t>詳細設計書と開発</w:t>
            </w:r>
          </w:p>
          <w:p w14:paraId="24DD9B7F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</w:p>
          <w:p w14:paraId="64A324D6" w14:textId="77777777" w:rsidR="00EB3448" w:rsidRPr="00DB08BB" w:rsidRDefault="00EB3448" w:rsidP="00D6081C">
            <w:pPr>
              <w:rPr>
                <w:rFonts w:ascii="MS Mincho" w:hAnsi="MS Mincho"/>
                <w:szCs w:val="21"/>
              </w:rPr>
            </w:pPr>
          </w:p>
        </w:tc>
        <w:tc>
          <w:tcPr>
            <w:tcW w:w="1840" w:type="dxa"/>
          </w:tcPr>
          <w:p w14:paraId="61C918F1" w14:textId="77777777" w:rsidR="00EB3448" w:rsidRPr="000D1ADA" w:rsidRDefault="00EB3448" w:rsidP="00D6081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lastRenderedPageBreak/>
              <w:t>帳票開発</w:t>
            </w:r>
            <w:r>
              <w:rPr>
                <w:rFonts w:ascii="MS Mincho" w:hAnsi="MS Mincho" w:cs="MS Mincho" w:hint="eastAsia"/>
                <w:szCs w:val="21"/>
              </w:rPr>
              <w:t>フレーム</w:t>
            </w:r>
            <w:r>
              <w:rPr>
                <w:rFonts w:ascii="Damascus" w:hAnsi="Damascus" w:cs="Damascus" w:hint="eastAsia"/>
                <w:szCs w:val="21"/>
              </w:rPr>
              <w:t>ワーク：</w:t>
            </w:r>
            <w:r>
              <w:rPr>
                <w:rFonts w:ascii="Times New Roman" w:hAnsi="Times New Roman"/>
                <w:szCs w:val="21"/>
              </w:rPr>
              <w:lastRenderedPageBreak/>
              <w:t>Webfocus</w:t>
            </w:r>
          </w:p>
        </w:tc>
      </w:tr>
      <w:tr w:rsidR="002E57BA" w:rsidRPr="00DB08BB" w14:paraId="4D898DB3" w14:textId="77777777" w:rsidTr="002E57BA">
        <w:tc>
          <w:tcPr>
            <w:tcW w:w="10001" w:type="dxa"/>
            <w:gridSpan w:val="4"/>
          </w:tcPr>
          <w:p w14:paraId="36C20D6B" w14:textId="64E0095E" w:rsidR="002E57BA" w:rsidRPr="002E57BA" w:rsidRDefault="002E57BA" w:rsidP="002E57BA">
            <w:pPr>
              <w:ind w:left="-500" w:firstLine="500"/>
              <w:rPr>
                <w:rFonts w:ascii="MS Mincho" w:hAnsi="MS Mincho" w:cs="MS Mincho"/>
                <w:szCs w:val="21"/>
                <w:lang w:val="vi-VN"/>
              </w:rPr>
            </w:pPr>
            <w:r>
              <w:rPr>
                <w:rFonts w:cs="MS Mincho" w:hint="eastAsia"/>
              </w:rPr>
              <w:lastRenderedPageBreak/>
              <w:t>株式会社</w:t>
            </w:r>
            <w:r>
              <w:rPr>
                <w:rFonts w:cs="MS Mincho"/>
                <w:lang w:val="vi-VN"/>
              </w:rPr>
              <w:t>Nal/Nadia</w:t>
            </w:r>
          </w:p>
        </w:tc>
      </w:tr>
      <w:tr w:rsidR="002E57BA" w:rsidRPr="00DB08BB" w14:paraId="5D1EC4DD" w14:textId="77777777" w:rsidTr="002E57BA">
        <w:tc>
          <w:tcPr>
            <w:tcW w:w="1664" w:type="dxa"/>
          </w:tcPr>
          <w:p w14:paraId="310DDEF9" w14:textId="77777777" w:rsidR="002E57BA" w:rsidRPr="00DB08BB" w:rsidRDefault="002E57BA" w:rsidP="00D6081C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期間</w:t>
            </w:r>
          </w:p>
        </w:tc>
        <w:tc>
          <w:tcPr>
            <w:tcW w:w="3009" w:type="dxa"/>
          </w:tcPr>
          <w:p w14:paraId="7C2FD337" w14:textId="77777777" w:rsidR="002E57BA" w:rsidRPr="00DB08BB" w:rsidRDefault="002E57BA" w:rsidP="00D6081C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プロジェクト及び設備概要</w:t>
            </w:r>
          </w:p>
        </w:tc>
        <w:tc>
          <w:tcPr>
            <w:tcW w:w="3488" w:type="dxa"/>
          </w:tcPr>
          <w:p w14:paraId="51C6E03D" w14:textId="77777777" w:rsidR="002E57BA" w:rsidRPr="00DB08BB" w:rsidRDefault="002E57BA" w:rsidP="00D6081C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担当業務</w:t>
            </w:r>
          </w:p>
        </w:tc>
        <w:tc>
          <w:tcPr>
            <w:tcW w:w="1840" w:type="dxa"/>
          </w:tcPr>
          <w:p w14:paraId="5595565B" w14:textId="77777777" w:rsidR="002E57BA" w:rsidRPr="00CD2CE7" w:rsidRDefault="002E57BA" w:rsidP="00D6081C">
            <w:pPr>
              <w:rPr>
                <w:rFonts w:ascii="MS Mincho" w:hAnsi="MS Mincho" w:cs="MS Mincho"/>
                <w:szCs w:val="21"/>
                <w:lang w:val="vi-VN"/>
              </w:rPr>
            </w:pPr>
            <w:r>
              <w:rPr>
                <w:rFonts w:ascii="MS Mincho" w:hAnsi="MS Mincho" w:cs="MS Mincho" w:hint="eastAsia"/>
                <w:szCs w:val="21"/>
                <w:lang w:val="vi-VN"/>
              </w:rPr>
              <w:t>開発</w:t>
            </w:r>
            <w:r>
              <w:rPr>
                <w:rFonts w:ascii="Damascus" w:hAnsi="Damascus" w:cs="Damascus" w:hint="eastAsia"/>
                <w:szCs w:val="21"/>
                <w:lang w:val="vi-VN"/>
              </w:rPr>
              <w:t>言語</w:t>
            </w:r>
          </w:p>
        </w:tc>
      </w:tr>
      <w:tr w:rsidR="002E57BA" w:rsidRPr="00DB08BB" w14:paraId="65D72E67" w14:textId="77777777" w:rsidTr="002E57BA">
        <w:tc>
          <w:tcPr>
            <w:tcW w:w="1664" w:type="dxa"/>
          </w:tcPr>
          <w:p w14:paraId="00732A08" w14:textId="77777777" w:rsidR="002E57BA" w:rsidRPr="00DB08BB" w:rsidRDefault="002E57BA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2ヶ月</w:t>
            </w:r>
          </w:p>
        </w:tc>
        <w:tc>
          <w:tcPr>
            <w:tcW w:w="3009" w:type="dxa"/>
          </w:tcPr>
          <w:p w14:paraId="54ED5E03" w14:textId="72DC9D6C" w:rsidR="002E57BA" w:rsidRPr="00F47B6B" w:rsidRDefault="00597419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ブックリーダー</w:t>
            </w:r>
            <w:r w:rsidR="00765734">
              <w:rPr>
                <w:rFonts w:ascii="Lucida Grande" w:hAnsi="Lucida Grande" w:cs="Lucida Grande" w:hint="eastAsia"/>
                <w:color w:val="000000"/>
              </w:rPr>
              <w:t>ビューア</w:t>
            </w:r>
            <w:r w:rsidR="00765734" w:rsidRPr="00DA75FE">
              <w:rPr>
                <w:rFonts w:ascii="Lucida Grande" w:hAnsi="Lucida Grande" w:cs="Lucida Grande" w:hint="eastAsia"/>
                <w:color w:val="000000"/>
              </w:rPr>
              <w:t>iOS7</w:t>
            </w:r>
            <w:r w:rsidR="00765734" w:rsidRPr="00DA75FE">
              <w:rPr>
                <w:rFonts w:ascii="Lantinghei SC Heavy" w:hAnsi="Lantinghei SC Heavy" w:hint="eastAsia"/>
                <w:color w:val="000000"/>
              </w:rPr>
              <w:t>対応</w:t>
            </w:r>
          </w:p>
        </w:tc>
        <w:tc>
          <w:tcPr>
            <w:tcW w:w="3488" w:type="dxa"/>
          </w:tcPr>
          <w:p w14:paraId="313C72B5" w14:textId="4D6CEDAD" w:rsidR="002E57BA" w:rsidRPr="00DB08BB" w:rsidRDefault="002E57BA" w:rsidP="00D6081C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◆</w:t>
            </w:r>
            <w:r w:rsidR="00922FAC">
              <w:rPr>
                <w:rFonts w:ascii="MS Mincho" w:hAnsi="MS Mincho" w:hint="eastAsia"/>
                <w:szCs w:val="21"/>
              </w:rPr>
              <w:t>B</w:t>
            </w:r>
            <w:r w:rsidR="00597419">
              <w:rPr>
                <w:rFonts w:ascii="MS Mincho" w:hAnsi="MS Mincho"/>
                <w:szCs w:val="21"/>
              </w:rPr>
              <w:t>SE</w:t>
            </w:r>
          </w:p>
          <w:p w14:paraId="77094685" w14:textId="77777777" w:rsidR="002E57BA" w:rsidRPr="00DB08BB" w:rsidRDefault="002E57BA" w:rsidP="00D6081C">
            <w:pPr>
              <w:rPr>
                <w:rFonts w:ascii="MS Mincho" w:hAnsi="MS Mincho"/>
                <w:szCs w:val="21"/>
              </w:rPr>
            </w:pPr>
          </w:p>
          <w:p w14:paraId="39E34212" w14:textId="77777777" w:rsidR="002E57BA" w:rsidRPr="00DB08BB" w:rsidRDefault="002E57BA" w:rsidP="00D6081C">
            <w:pPr>
              <w:rPr>
                <w:rFonts w:ascii="MS Mincho" w:hAnsi="MS Mincho"/>
                <w:szCs w:val="21"/>
              </w:rPr>
            </w:pPr>
          </w:p>
        </w:tc>
        <w:tc>
          <w:tcPr>
            <w:tcW w:w="1840" w:type="dxa"/>
          </w:tcPr>
          <w:p w14:paraId="35CF1EA3" w14:textId="717D664A" w:rsidR="002E57BA" w:rsidRPr="00F67C10" w:rsidRDefault="000336FC" w:rsidP="00D6081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MS Mincho" w:hAnsi="MS Mincho"/>
                <w:szCs w:val="21"/>
              </w:rPr>
              <w:t>iOS</w:t>
            </w:r>
          </w:p>
        </w:tc>
      </w:tr>
      <w:tr w:rsidR="002E57BA" w:rsidRPr="00DB08BB" w14:paraId="2780783E" w14:textId="77777777" w:rsidTr="002E57BA">
        <w:tc>
          <w:tcPr>
            <w:tcW w:w="1664" w:type="dxa"/>
          </w:tcPr>
          <w:p w14:paraId="0B1C016F" w14:textId="7E00AEC6" w:rsidR="002E57BA" w:rsidRPr="00DB08BB" w:rsidRDefault="00597419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>2</w:t>
            </w:r>
            <w:r w:rsidR="002E57BA">
              <w:rPr>
                <w:rFonts w:ascii="MS Mincho" w:hAnsi="MS Mincho" w:hint="eastAsia"/>
                <w:szCs w:val="21"/>
              </w:rPr>
              <w:t>ヶ月</w:t>
            </w:r>
          </w:p>
        </w:tc>
        <w:tc>
          <w:tcPr>
            <w:tcW w:w="3009" w:type="dxa"/>
          </w:tcPr>
          <w:p w14:paraId="482FDDC5" w14:textId="43DFC870" w:rsidR="002E57BA" w:rsidRPr="00DA3299" w:rsidRDefault="00D6081C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>Fitness</w:t>
            </w:r>
            <w:r>
              <w:rPr>
                <w:rFonts w:ascii="MS Mincho" w:hAnsi="MS Mincho" w:hint="eastAsia"/>
                <w:szCs w:val="21"/>
              </w:rPr>
              <w:t>アプリ</w:t>
            </w:r>
          </w:p>
        </w:tc>
        <w:tc>
          <w:tcPr>
            <w:tcW w:w="3488" w:type="dxa"/>
          </w:tcPr>
          <w:p w14:paraId="7C9DF85D" w14:textId="77777777" w:rsidR="00D6081C" w:rsidRPr="00DB08BB" w:rsidRDefault="002E57BA" w:rsidP="00D6081C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◆</w:t>
            </w:r>
            <w:r w:rsidR="00D6081C">
              <w:rPr>
                <w:rFonts w:ascii="MS Mincho" w:hAnsi="MS Mincho" w:hint="eastAsia"/>
                <w:szCs w:val="21"/>
              </w:rPr>
              <w:t>B</w:t>
            </w:r>
            <w:r w:rsidR="00D6081C">
              <w:rPr>
                <w:rFonts w:ascii="MS Mincho" w:hAnsi="MS Mincho"/>
                <w:szCs w:val="21"/>
              </w:rPr>
              <w:t>SE</w:t>
            </w:r>
          </w:p>
          <w:p w14:paraId="6F5BA75B" w14:textId="560AEFCA" w:rsidR="002E57BA" w:rsidRPr="00DB08BB" w:rsidRDefault="002E57BA" w:rsidP="00D6081C">
            <w:pPr>
              <w:rPr>
                <w:rFonts w:ascii="MS Mincho" w:hAnsi="MS Mincho"/>
                <w:szCs w:val="21"/>
              </w:rPr>
            </w:pPr>
          </w:p>
          <w:p w14:paraId="2A303144" w14:textId="77777777" w:rsidR="002E57BA" w:rsidRPr="00DB08BB" w:rsidRDefault="002E57BA" w:rsidP="00D6081C">
            <w:pPr>
              <w:rPr>
                <w:rFonts w:ascii="MS Mincho" w:hAnsi="MS Mincho"/>
                <w:szCs w:val="21"/>
              </w:rPr>
            </w:pPr>
          </w:p>
          <w:p w14:paraId="15DEC410" w14:textId="77777777" w:rsidR="002E57BA" w:rsidRPr="00DB08BB" w:rsidRDefault="002E57BA" w:rsidP="00D6081C">
            <w:pPr>
              <w:rPr>
                <w:rFonts w:ascii="MS Mincho" w:hAnsi="MS Mincho"/>
                <w:szCs w:val="21"/>
              </w:rPr>
            </w:pPr>
          </w:p>
        </w:tc>
        <w:tc>
          <w:tcPr>
            <w:tcW w:w="1840" w:type="dxa"/>
          </w:tcPr>
          <w:p w14:paraId="2DFB9499" w14:textId="05F19989" w:rsidR="002E57BA" w:rsidRPr="000336FC" w:rsidRDefault="000336FC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>iOS</w:t>
            </w:r>
          </w:p>
        </w:tc>
      </w:tr>
      <w:tr w:rsidR="00890405" w:rsidRPr="00DB08BB" w14:paraId="3F6FE3FF" w14:textId="77777777" w:rsidTr="002E57BA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FCB6" w14:textId="77777777" w:rsidR="00890405" w:rsidRPr="008D7B83" w:rsidRDefault="00890405" w:rsidP="00D6081C">
            <w:pPr>
              <w:rPr>
                <w:rFonts w:ascii="MS Mincho" w:hAnsi="MS Mincho"/>
                <w:szCs w:val="21"/>
                <w:lang w:val="vi-VN"/>
              </w:rPr>
            </w:pPr>
            <w:r>
              <w:rPr>
                <w:rFonts w:ascii="MS Mincho" w:hAnsi="MS Mincho"/>
                <w:szCs w:val="21"/>
                <w:lang w:val="vi-VN"/>
              </w:rPr>
              <w:t>4</w:t>
            </w:r>
            <w:r w:rsidRPr="008D7B83">
              <w:rPr>
                <w:rFonts w:ascii="MS Mincho" w:hAnsi="MS Mincho" w:hint="eastAsia"/>
                <w:szCs w:val="21"/>
                <w:lang w:val="vi-VN"/>
              </w:rPr>
              <w:t>ヶ月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C6C6" w14:textId="34C7DBAD" w:rsidR="00890405" w:rsidRPr="00DB08BB" w:rsidRDefault="00890405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求人サイト構築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567A" w14:textId="7EDB721E" w:rsidR="00890405" w:rsidRPr="00DB08BB" w:rsidRDefault="00890405" w:rsidP="00D6081C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◆</w:t>
            </w:r>
            <w:r>
              <w:rPr>
                <w:rFonts w:ascii="MS Mincho" w:hAnsi="MS Mincho"/>
                <w:szCs w:val="21"/>
              </w:rPr>
              <w:t>BSE,Leader</w:t>
            </w:r>
          </w:p>
          <w:p w14:paraId="6DBE30CD" w14:textId="77777777" w:rsidR="00890405" w:rsidRPr="00DB08BB" w:rsidRDefault="00890405" w:rsidP="00D6081C">
            <w:pPr>
              <w:rPr>
                <w:rFonts w:ascii="MS Mincho" w:hAnsi="MS Mincho"/>
                <w:szCs w:val="21"/>
              </w:rPr>
            </w:pPr>
          </w:p>
          <w:p w14:paraId="3463284D" w14:textId="77777777" w:rsidR="00890405" w:rsidRPr="00DB08BB" w:rsidRDefault="00890405" w:rsidP="00D6081C">
            <w:pPr>
              <w:rPr>
                <w:rFonts w:ascii="MS Mincho" w:hAnsi="MS Mincho"/>
                <w:szCs w:val="21"/>
              </w:rPr>
            </w:pPr>
          </w:p>
        </w:tc>
        <w:tc>
          <w:tcPr>
            <w:tcW w:w="1840" w:type="dxa"/>
          </w:tcPr>
          <w:p w14:paraId="5A595CBF" w14:textId="77777777" w:rsidR="00890405" w:rsidRDefault="00890405" w:rsidP="00D6081C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>PHP</w:t>
            </w:r>
          </w:p>
          <w:p w14:paraId="5B0DE751" w14:textId="183F9FEC" w:rsidR="00D462FA" w:rsidRPr="000D1ADA" w:rsidRDefault="00D462FA" w:rsidP="00D6081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MS Mincho" w:hAnsi="MS Mincho"/>
                <w:szCs w:val="21"/>
              </w:rPr>
              <w:t>MySQL</w:t>
            </w:r>
          </w:p>
        </w:tc>
      </w:tr>
      <w:tr w:rsidR="0037325F" w:rsidRPr="000D1ADA" w14:paraId="6276E0AE" w14:textId="77777777" w:rsidTr="00BA2616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0EFD" w14:textId="57AE5E20" w:rsidR="0037325F" w:rsidRPr="008D7B83" w:rsidRDefault="0037325F" w:rsidP="00890405">
            <w:pPr>
              <w:rPr>
                <w:rFonts w:ascii="MS Mincho" w:hAnsi="MS Mincho"/>
                <w:szCs w:val="21"/>
                <w:lang w:val="vi-VN"/>
              </w:rPr>
            </w:pPr>
            <w:r>
              <w:rPr>
                <w:rFonts w:ascii="MS Mincho" w:hAnsi="MS Mincho"/>
                <w:szCs w:val="21"/>
              </w:rPr>
              <w:t>3</w:t>
            </w:r>
            <w:r>
              <w:rPr>
                <w:rFonts w:ascii="MS Mincho" w:hAnsi="MS Mincho" w:hint="eastAsia"/>
                <w:szCs w:val="21"/>
              </w:rPr>
              <w:t>ヶ月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C9CA" w14:textId="4589D7EF" w:rsidR="0037325F" w:rsidRPr="00DB08BB" w:rsidRDefault="0037325F" w:rsidP="00890405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金融機関向け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D480" w14:textId="77777777" w:rsidR="0037325F" w:rsidRPr="00DB08BB" w:rsidRDefault="0037325F" w:rsidP="002E6BA0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◆</w:t>
            </w:r>
            <w:r>
              <w:rPr>
                <w:rFonts w:ascii="MS Mincho" w:hAnsi="MS Mincho"/>
                <w:szCs w:val="21"/>
              </w:rPr>
              <w:t>BSE, Leader</w:t>
            </w:r>
          </w:p>
          <w:p w14:paraId="7D3E02D2" w14:textId="77777777" w:rsidR="0037325F" w:rsidRPr="00DB08BB" w:rsidRDefault="0037325F" w:rsidP="002E6BA0">
            <w:pPr>
              <w:ind w:firstLineChars="100" w:firstLine="210"/>
              <w:rPr>
                <w:rFonts w:ascii="MS Mincho" w:hAnsi="MS Mincho"/>
                <w:szCs w:val="21"/>
              </w:rPr>
            </w:pPr>
          </w:p>
          <w:p w14:paraId="3B1EC129" w14:textId="77777777" w:rsidR="0037325F" w:rsidRPr="00DB08BB" w:rsidRDefault="0037325F" w:rsidP="00890405">
            <w:pPr>
              <w:rPr>
                <w:rFonts w:ascii="MS Mincho" w:hAnsi="MS Mincho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22DB" w14:textId="2DA2F025" w:rsidR="0037325F" w:rsidRPr="00BA2616" w:rsidRDefault="0037325F" w:rsidP="00890405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  <w:lang w:val="vi-VN"/>
              </w:rPr>
              <w:t>Cobol</w:t>
            </w:r>
          </w:p>
        </w:tc>
      </w:tr>
      <w:tr w:rsidR="0037325F" w:rsidRPr="00BA2616" w14:paraId="5B657991" w14:textId="77777777" w:rsidTr="00196486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988B" w14:textId="19E44EA0" w:rsidR="0037325F" w:rsidRPr="008D7B83" w:rsidRDefault="0037325F" w:rsidP="00890405">
            <w:pPr>
              <w:rPr>
                <w:rFonts w:ascii="MS Mincho" w:hAnsi="MS Mincho"/>
                <w:szCs w:val="21"/>
                <w:lang w:val="vi-VN"/>
              </w:rPr>
            </w:pPr>
            <w:r>
              <w:rPr>
                <w:rFonts w:ascii="MS Mincho" w:hAnsi="MS Mincho"/>
                <w:szCs w:val="21"/>
              </w:rPr>
              <w:t>3</w:t>
            </w:r>
            <w:r w:rsidRPr="008D7B83">
              <w:rPr>
                <w:rFonts w:ascii="MS Mincho" w:hAnsi="MS Mincho" w:hint="eastAsia"/>
                <w:szCs w:val="21"/>
                <w:lang w:val="vi-VN"/>
              </w:rPr>
              <w:t>ヶ月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AE37" w14:textId="7EBF484F" w:rsidR="0037325F" w:rsidRPr="00DB08BB" w:rsidRDefault="0037325F" w:rsidP="00890405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>LED</w:t>
            </w:r>
            <w:r>
              <w:rPr>
                <w:rFonts w:ascii="MS Mincho" w:hAnsi="MS Mincho" w:hint="eastAsia"/>
                <w:szCs w:val="21"/>
              </w:rPr>
              <w:t>管理システム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03A0" w14:textId="77777777" w:rsidR="0037325F" w:rsidRPr="00DB08BB" w:rsidRDefault="0037325F" w:rsidP="002E6BA0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◆</w:t>
            </w:r>
            <w:r>
              <w:rPr>
                <w:rFonts w:ascii="MS Mincho" w:hAnsi="MS Mincho"/>
                <w:szCs w:val="21"/>
              </w:rPr>
              <w:t>BSE,Leader</w:t>
            </w:r>
          </w:p>
          <w:p w14:paraId="1805CD98" w14:textId="77777777" w:rsidR="0037325F" w:rsidRPr="00DB08BB" w:rsidRDefault="0037325F" w:rsidP="002E6BA0">
            <w:pPr>
              <w:rPr>
                <w:rFonts w:ascii="MS Mincho" w:hAnsi="MS Mincho"/>
                <w:szCs w:val="21"/>
              </w:rPr>
            </w:pPr>
          </w:p>
          <w:p w14:paraId="35484369" w14:textId="77777777" w:rsidR="0037325F" w:rsidRPr="00DB08BB" w:rsidRDefault="0037325F" w:rsidP="00890405">
            <w:pPr>
              <w:rPr>
                <w:rFonts w:ascii="MS Mincho" w:hAnsi="MS Mincho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FA20" w14:textId="77777777" w:rsidR="0037325F" w:rsidRDefault="0037325F" w:rsidP="00890405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>PHP Lavavel</w:t>
            </w:r>
          </w:p>
          <w:p w14:paraId="304ED59B" w14:textId="4B38089E" w:rsidR="00064EAA" w:rsidRPr="00BA2616" w:rsidRDefault="00064EAA" w:rsidP="00890405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>MySQL</w:t>
            </w:r>
          </w:p>
        </w:tc>
      </w:tr>
      <w:tr w:rsidR="00890405" w:rsidRPr="00BA2616" w14:paraId="54B7CCC6" w14:textId="77777777" w:rsidTr="00890405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7BB2" w14:textId="77777777" w:rsidR="00890405" w:rsidRPr="008D7B83" w:rsidRDefault="00890405" w:rsidP="00890405">
            <w:pPr>
              <w:rPr>
                <w:rFonts w:ascii="MS Mincho" w:hAnsi="MS Mincho"/>
                <w:szCs w:val="21"/>
                <w:lang w:val="vi-VN"/>
              </w:rPr>
            </w:pPr>
            <w:r>
              <w:rPr>
                <w:rFonts w:ascii="MS Mincho" w:hAnsi="MS Mincho"/>
                <w:szCs w:val="21"/>
                <w:lang w:val="vi-VN"/>
              </w:rPr>
              <w:t>4</w:t>
            </w:r>
            <w:r w:rsidRPr="008D7B83">
              <w:rPr>
                <w:rFonts w:ascii="MS Mincho" w:hAnsi="MS Mincho" w:hint="eastAsia"/>
                <w:szCs w:val="21"/>
                <w:lang w:val="vi-VN"/>
              </w:rPr>
              <w:t>ヶ月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2EFB" w14:textId="77777777" w:rsidR="00890405" w:rsidRPr="00DB08BB" w:rsidRDefault="00890405" w:rsidP="00890405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広告管理・分析システム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52CA" w14:textId="77777777" w:rsidR="00890405" w:rsidRPr="00DB08BB" w:rsidRDefault="00890405" w:rsidP="00890405">
            <w:pPr>
              <w:rPr>
                <w:rFonts w:ascii="MS Mincho" w:hAnsi="MS Mincho"/>
                <w:szCs w:val="21"/>
              </w:rPr>
            </w:pPr>
            <w:r w:rsidRPr="00DB08BB">
              <w:rPr>
                <w:rFonts w:ascii="MS Mincho" w:hAnsi="MS Mincho" w:hint="eastAsia"/>
                <w:szCs w:val="21"/>
              </w:rPr>
              <w:t>◆</w:t>
            </w:r>
            <w:r>
              <w:rPr>
                <w:rFonts w:ascii="MS Mincho" w:hAnsi="MS Mincho"/>
                <w:szCs w:val="21"/>
              </w:rPr>
              <w:t>BSE,Leader</w:t>
            </w:r>
          </w:p>
          <w:p w14:paraId="38BDCFBF" w14:textId="77777777" w:rsidR="00890405" w:rsidRPr="00DB08BB" w:rsidRDefault="00890405" w:rsidP="00890405">
            <w:pPr>
              <w:rPr>
                <w:rFonts w:ascii="MS Mincho" w:hAnsi="MS Mincho"/>
                <w:szCs w:val="21"/>
              </w:rPr>
            </w:pPr>
          </w:p>
          <w:p w14:paraId="64D7AD59" w14:textId="77777777" w:rsidR="00890405" w:rsidRPr="00DB08BB" w:rsidRDefault="00890405" w:rsidP="00890405">
            <w:pPr>
              <w:rPr>
                <w:rFonts w:ascii="MS Mincho" w:hAnsi="MS Mincho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7E26" w14:textId="77777777" w:rsidR="00890405" w:rsidRDefault="00890405" w:rsidP="00890405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>PHP Zend</w:t>
            </w:r>
          </w:p>
          <w:p w14:paraId="41221CCD" w14:textId="086ABEDD" w:rsidR="00064EAA" w:rsidRPr="00BA2616" w:rsidRDefault="00064EAA" w:rsidP="00890405">
            <w:pPr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>MySQL</w:t>
            </w:r>
          </w:p>
        </w:tc>
      </w:tr>
    </w:tbl>
    <w:p w14:paraId="01028D13" w14:textId="77777777" w:rsidR="00EB3448" w:rsidRDefault="00EB3448">
      <w:pPr>
        <w:ind w:firstLine="851"/>
        <w:rPr>
          <w:rFonts w:ascii="MS Mincho" w:hAnsi="MS Mincho"/>
        </w:rPr>
      </w:pPr>
    </w:p>
    <w:p w14:paraId="6F307A24" w14:textId="77777777" w:rsidR="001F1BA6" w:rsidRDefault="001F1BA6" w:rsidP="002525A3">
      <w:pPr>
        <w:rPr>
          <w:rFonts w:ascii="MS Mincho" w:hAnsi="MS Mincho"/>
        </w:rPr>
      </w:pPr>
    </w:p>
    <w:p w14:paraId="31CAA766" w14:textId="77777777" w:rsidR="00EA02FB" w:rsidRDefault="00EA02FB" w:rsidP="00EA02FB">
      <w:pPr>
        <w:spacing w:line="280" w:lineRule="atLeast"/>
        <w:rPr>
          <w:rFonts w:eastAsia="MS Gothic" w:hAnsi="MS Gothic"/>
          <w:vanish/>
          <w:sz w:val="20"/>
        </w:rPr>
      </w:pPr>
    </w:p>
    <w:p w14:paraId="0B8E839B" w14:textId="77777777" w:rsidR="00EA02FB" w:rsidRDefault="00EA02FB" w:rsidP="002525A3">
      <w:pPr>
        <w:rPr>
          <w:rFonts w:ascii="MS Mincho" w:hAnsi="MS Mincho"/>
        </w:rPr>
      </w:pPr>
    </w:p>
    <w:p w14:paraId="2976E52E" w14:textId="77777777" w:rsidR="00DE72D9" w:rsidRDefault="00DE72D9" w:rsidP="002525A3">
      <w:pPr>
        <w:rPr>
          <w:rFonts w:ascii="MS Mincho" w:hAnsi="MS Mincho"/>
        </w:rPr>
      </w:pPr>
    </w:p>
    <w:sectPr w:rsidR="00DE72D9" w:rsidSect="00EB3448">
      <w:pgSz w:w="11906" w:h="16838" w:code="9"/>
      <w:pgMar w:top="851" w:right="964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amascus">
    <w:altName w:val="Helvetica Neue Light"/>
    <w:charset w:val="00"/>
    <w:family w:val="auto"/>
    <w:pitch w:val="variable"/>
    <w:sig w:usb0="80002003" w:usb1="88000000" w:usb2="14000008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antinghei SC Heavy">
    <w:charset w:val="00"/>
    <w:family w:val="auto"/>
    <w:pitch w:val="variable"/>
    <w:sig w:usb0="00000003" w:usb1="08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MS Mincho" w:eastAsia="MS Mincho" w:hAnsi="Century" w:hint="eastAsia"/>
      </w:rPr>
    </w:lvl>
  </w:abstractNum>
  <w:abstractNum w:abstractNumId="1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MS Mincho" w:eastAsia="MS Mincho" w:hAnsi="Century"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4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C54"/>
    <w:rsid w:val="0000289C"/>
    <w:rsid w:val="000267A9"/>
    <w:rsid w:val="000336FC"/>
    <w:rsid w:val="00035BA2"/>
    <w:rsid w:val="00064EAA"/>
    <w:rsid w:val="00091436"/>
    <w:rsid w:val="000A56B9"/>
    <w:rsid w:val="000A7D02"/>
    <w:rsid w:val="000B6532"/>
    <w:rsid w:val="000C1048"/>
    <w:rsid w:val="000D7076"/>
    <w:rsid w:val="000E1A47"/>
    <w:rsid w:val="000E3317"/>
    <w:rsid w:val="000F5E10"/>
    <w:rsid w:val="00104239"/>
    <w:rsid w:val="00121AAF"/>
    <w:rsid w:val="001264E3"/>
    <w:rsid w:val="001271C1"/>
    <w:rsid w:val="0018705E"/>
    <w:rsid w:val="00192404"/>
    <w:rsid w:val="00196486"/>
    <w:rsid w:val="001A779D"/>
    <w:rsid w:val="001B1465"/>
    <w:rsid w:val="001B489E"/>
    <w:rsid w:val="001E04F8"/>
    <w:rsid w:val="001F1BA6"/>
    <w:rsid w:val="001F6A45"/>
    <w:rsid w:val="00214D4E"/>
    <w:rsid w:val="0023494D"/>
    <w:rsid w:val="002525A3"/>
    <w:rsid w:val="00253531"/>
    <w:rsid w:val="002726BC"/>
    <w:rsid w:val="00272EBB"/>
    <w:rsid w:val="00280A4F"/>
    <w:rsid w:val="002869B1"/>
    <w:rsid w:val="002B6551"/>
    <w:rsid w:val="002C7FBE"/>
    <w:rsid w:val="002D2FB8"/>
    <w:rsid w:val="002E17C4"/>
    <w:rsid w:val="002E57BA"/>
    <w:rsid w:val="002E6BA0"/>
    <w:rsid w:val="00327069"/>
    <w:rsid w:val="0037325F"/>
    <w:rsid w:val="003A42AA"/>
    <w:rsid w:val="003B2E37"/>
    <w:rsid w:val="003B5FDD"/>
    <w:rsid w:val="003D158A"/>
    <w:rsid w:val="003E68C1"/>
    <w:rsid w:val="00402B22"/>
    <w:rsid w:val="00406C85"/>
    <w:rsid w:val="00421541"/>
    <w:rsid w:val="00424A2B"/>
    <w:rsid w:val="00427B4B"/>
    <w:rsid w:val="004B39BB"/>
    <w:rsid w:val="004C4737"/>
    <w:rsid w:val="00547234"/>
    <w:rsid w:val="00575946"/>
    <w:rsid w:val="00587ECF"/>
    <w:rsid w:val="00597419"/>
    <w:rsid w:val="00606A86"/>
    <w:rsid w:val="00623E74"/>
    <w:rsid w:val="006337D0"/>
    <w:rsid w:val="0064304C"/>
    <w:rsid w:val="006964F6"/>
    <w:rsid w:val="006B0838"/>
    <w:rsid w:val="006C2EC0"/>
    <w:rsid w:val="006C3CEB"/>
    <w:rsid w:val="006D37F6"/>
    <w:rsid w:val="006D710D"/>
    <w:rsid w:val="00710249"/>
    <w:rsid w:val="007228B7"/>
    <w:rsid w:val="00725317"/>
    <w:rsid w:val="00726EC4"/>
    <w:rsid w:val="00763D95"/>
    <w:rsid w:val="00765734"/>
    <w:rsid w:val="00775B56"/>
    <w:rsid w:val="00777C4E"/>
    <w:rsid w:val="007856EB"/>
    <w:rsid w:val="00787126"/>
    <w:rsid w:val="00797A4D"/>
    <w:rsid w:val="007B6C83"/>
    <w:rsid w:val="007F2C16"/>
    <w:rsid w:val="007F7A23"/>
    <w:rsid w:val="008044F1"/>
    <w:rsid w:val="00820DCF"/>
    <w:rsid w:val="00844011"/>
    <w:rsid w:val="00846AE8"/>
    <w:rsid w:val="0086271C"/>
    <w:rsid w:val="00890405"/>
    <w:rsid w:val="008C5D77"/>
    <w:rsid w:val="008D38D7"/>
    <w:rsid w:val="008D7ED1"/>
    <w:rsid w:val="008F7707"/>
    <w:rsid w:val="009112C8"/>
    <w:rsid w:val="00922FAC"/>
    <w:rsid w:val="00926D59"/>
    <w:rsid w:val="00927BED"/>
    <w:rsid w:val="00953565"/>
    <w:rsid w:val="00961ABB"/>
    <w:rsid w:val="00971424"/>
    <w:rsid w:val="009923DA"/>
    <w:rsid w:val="009A3632"/>
    <w:rsid w:val="009E4206"/>
    <w:rsid w:val="009F021E"/>
    <w:rsid w:val="009F2B2A"/>
    <w:rsid w:val="00A05584"/>
    <w:rsid w:val="00A13F6C"/>
    <w:rsid w:val="00A2118B"/>
    <w:rsid w:val="00A2371F"/>
    <w:rsid w:val="00A572AF"/>
    <w:rsid w:val="00AC5F18"/>
    <w:rsid w:val="00AD2200"/>
    <w:rsid w:val="00B10DA0"/>
    <w:rsid w:val="00B17D79"/>
    <w:rsid w:val="00B345EF"/>
    <w:rsid w:val="00B37933"/>
    <w:rsid w:val="00B4019A"/>
    <w:rsid w:val="00B8089F"/>
    <w:rsid w:val="00B92FC1"/>
    <w:rsid w:val="00B97B65"/>
    <w:rsid w:val="00BA2616"/>
    <w:rsid w:val="00BA7879"/>
    <w:rsid w:val="00BB6377"/>
    <w:rsid w:val="00BF6EB3"/>
    <w:rsid w:val="00C02B9E"/>
    <w:rsid w:val="00C3175D"/>
    <w:rsid w:val="00C32D78"/>
    <w:rsid w:val="00C36CC4"/>
    <w:rsid w:val="00C64521"/>
    <w:rsid w:val="00C675AA"/>
    <w:rsid w:val="00C72F86"/>
    <w:rsid w:val="00C774A6"/>
    <w:rsid w:val="00CA0398"/>
    <w:rsid w:val="00CC1528"/>
    <w:rsid w:val="00CC62BF"/>
    <w:rsid w:val="00D40CD8"/>
    <w:rsid w:val="00D462FA"/>
    <w:rsid w:val="00D6081C"/>
    <w:rsid w:val="00D8596F"/>
    <w:rsid w:val="00D97E88"/>
    <w:rsid w:val="00DD4807"/>
    <w:rsid w:val="00DE72D9"/>
    <w:rsid w:val="00E72B3F"/>
    <w:rsid w:val="00EA02FB"/>
    <w:rsid w:val="00EB3448"/>
    <w:rsid w:val="00EC19E5"/>
    <w:rsid w:val="00EC29C7"/>
    <w:rsid w:val="00EC7E79"/>
    <w:rsid w:val="00ED183A"/>
    <w:rsid w:val="00EE2484"/>
    <w:rsid w:val="00F0097F"/>
    <w:rsid w:val="00F15F53"/>
    <w:rsid w:val="00F424AD"/>
    <w:rsid w:val="00F60C54"/>
    <w:rsid w:val="00F83247"/>
    <w:rsid w:val="00F97E1C"/>
    <w:rsid w:val="00FC6E84"/>
    <w:rsid w:val="00FF2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,"/>
  <w14:docId w14:val="2BCDD882"/>
  <w15:docId w15:val="{7EAF1899-4A5A-42E5-8359-00DA35BB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DCF"/>
    <w:pPr>
      <w:widowControl w:val="0"/>
      <w:jc w:val="both"/>
    </w:pPr>
    <w:rPr>
      <w:kern w:val="2"/>
      <w:sz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2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A02FB"/>
    <w:pPr>
      <w:keepNext/>
      <w:widowControl/>
      <w:numPr>
        <w:ilvl w:val="2"/>
      </w:numPr>
      <w:tabs>
        <w:tab w:val="num" w:pos="0"/>
      </w:tabs>
      <w:suppressAutoHyphens/>
      <w:spacing w:before="120" w:after="120"/>
      <w:jc w:val="left"/>
      <w:outlineLvl w:val="2"/>
    </w:pPr>
    <w:rPr>
      <w:rFonts w:ascii="MS Gothic" w:hAnsi="Arial" w:cs="Arial"/>
      <w:b/>
      <w:bCs/>
      <w:kern w:val="1"/>
      <w:sz w:val="20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Arial" w:eastAsia="MS Gothic" w:hAnsi="Arial"/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280A4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EA02FB"/>
    <w:rPr>
      <w:rFonts w:ascii="MS Gothic" w:eastAsia="MS Mincho" w:hAnsi="Arial" w:cs="Arial"/>
      <w:b/>
      <w:bCs/>
      <w:kern w:val="1"/>
      <w:szCs w:val="2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2FB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A0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02FB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Xin%20viec\&#23653;&#27508;&#2636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8986-52CB-47B9-B231-86CD5DB0D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履歴書</Template>
  <TotalTime>5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GAU</cp:lastModifiedBy>
  <cp:revision>6</cp:revision>
  <cp:lastPrinted>2002-12-20T13:03:00Z</cp:lastPrinted>
  <dcterms:created xsi:type="dcterms:W3CDTF">2015-01-27T15:59:00Z</dcterms:created>
  <dcterms:modified xsi:type="dcterms:W3CDTF">2019-12-12T01:00:00Z</dcterms:modified>
</cp:coreProperties>
</file>