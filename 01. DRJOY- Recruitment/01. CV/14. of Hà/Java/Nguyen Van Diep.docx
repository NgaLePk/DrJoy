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082A1" w14:textId="4CB2F14D" w:rsidR="00816216" w:rsidRPr="00731EF7" w:rsidRDefault="00CB44F8" w:rsidP="00141A4C">
      <w:pPr>
        <w:pStyle w:val="Title"/>
      </w:pPr>
      <w:r>
        <w:t>DIEP NGUYEN VAN</w:t>
      </w:r>
      <w:r w:rsidR="001048DE" w:rsidRPr="00731EF7">
        <w:tab/>
      </w:r>
      <w:r w:rsidR="001048DE" w:rsidRPr="00731EF7">
        <w:tab/>
      </w:r>
    </w:p>
    <w:p w14:paraId="510032AE" w14:textId="20B372D4" w:rsidR="001706D4" w:rsidRPr="00731EF7" w:rsidRDefault="00A869CE" w:rsidP="00A34303">
      <w:pPr>
        <w:pStyle w:val="Heading1"/>
        <w:spacing w:after="240"/>
        <w:ind w:right="140"/>
      </w:pPr>
      <w:r w:rsidRPr="00731EF7">
        <w:rPr>
          <w:i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AB283A3" wp14:editId="691232E3">
            <wp:simplePos x="0" y="0"/>
            <wp:positionH relativeFrom="column">
              <wp:posOffset>4877710</wp:posOffset>
            </wp:positionH>
            <wp:positionV relativeFrom="paragraph">
              <wp:posOffset>55586</wp:posOffset>
            </wp:positionV>
            <wp:extent cx="1473827" cy="2047164"/>
            <wp:effectExtent l="0" t="0" r="0" b="0"/>
            <wp:wrapNone/>
            <wp:docPr id="3" name="Picture 3" descr="3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_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27" cy="204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303" w:rsidRPr="00731EF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7C57E4" wp14:editId="1B916597">
                <wp:simplePos x="0" y="0"/>
                <wp:positionH relativeFrom="column">
                  <wp:posOffset>4884276</wp:posOffset>
                </wp:positionH>
                <wp:positionV relativeFrom="paragraph">
                  <wp:posOffset>261848</wp:posOffset>
                </wp:positionV>
                <wp:extent cx="1388853" cy="1686284"/>
                <wp:effectExtent l="0" t="0" r="2095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16862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D63AD" id="Rectangle 1" o:spid="_x0000_s1026" style="position:absolute;margin-left:384.6pt;margin-top:20.6pt;width:109.35pt;height:13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" fillcolor="white [3212]" strokecolor="#2a7b88 [2404]" strokeweight="1pt"/>
            </w:pict>
          </mc:Fallback>
        </mc:AlternateContent>
      </w:r>
      <w:r w:rsidR="001D00F2" w:rsidRPr="00731EF7">
        <w:t>P</w:t>
      </w:r>
      <w:r w:rsidR="00737A61" w:rsidRPr="00731EF7">
        <w:t>ersonal detail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381"/>
      </w:tblGrid>
      <w:tr w:rsidR="00FD6346" w:rsidRPr="00731EF7" w14:paraId="4A0D8E70" w14:textId="77777777" w:rsidTr="00A03870">
        <w:trPr>
          <w:trHeight w:val="283"/>
        </w:trPr>
        <w:tc>
          <w:tcPr>
            <w:tcW w:w="1990" w:type="dxa"/>
          </w:tcPr>
          <w:p w14:paraId="3A82241A" w14:textId="77777777" w:rsidR="00FD6346" w:rsidRPr="00731EF7" w:rsidRDefault="00FD6346" w:rsidP="003700EA">
            <w:pPr>
              <w:pStyle w:val="ListBullet"/>
              <w:rPr>
                <w:rFonts w:asciiTheme="majorHAnsi" w:hAnsiTheme="majorHAnsi"/>
                <w:b/>
              </w:rPr>
            </w:pPr>
            <w:r w:rsidRPr="00731EF7">
              <w:rPr>
                <w:rFonts w:asciiTheme="majorHAnsi" w:hAnsiTheme="majorHAnsi"/>
                <w:b/>
              </w:rPr>
              <w:t>F</w:t>
            </w:r>
            <w:r w:rsidR="003700EA" w:rsidRPr="00731EF7">
              <w:rPr>
                <w:rFonts w:asciiTheme="majorHAnsi" w:hAnsiTheme="majorHAnsi"/>
                <w:b/>
              </w:rPr>
              <w:t>ull name:</w:t>
            </w:r>
          </w:p>
        </w:tc>
        <w:tc>
          <w:tcPr>
            <w:tcW w:w="5381" w:type="dxa"/>
          </w:tcPr>
          <w:p w14:paraId="2DAFBDB5" w14:textId="2AB8CA79" w:rsidR="00FD6346" w:rsidRPr="00731EF7" w:rsidRDefault="004B4087" w:rsidP="004B408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Nguyễn Văn Điệp</w:t>
            </w:r>
          </w:p>
        </w:tc>
      </w:tr>
      <w:tr w:rsidR="00FD6346" w:rsidRPr="00731EF7" w14:paraId="1B8FE207" w14:textId="77777777" w:rsidTr="00A03870">
        <w:trPr>
          <w:trHeight w:val="283"/>
        </w:trPr>
        <w:tc>
          <w:tcPr>
            <w:tcW w:w="1990" w:type="dxa"/>
          </w:tcPr>
          <w:p w14:paraId="051E35AF" w14:textId="77777777" w:rsidR="00FD6346" w:rsidRPr="00731EF7" w:rsidRDefault="00FD6346" w:rsidP="003700EA">
            <w:pPr>
              <w:pStyle w:val="ListBullet"/>
              <w:rPr>
                <w:rFonts w:asciiTheme="majorHAnsi" w:hAnsiTheme="majorHAnsi"/>
                <w:b/>
              </w:rPr>
            </w:pPr>
            <w:r w:rsidRPr="00731EF7">
              <w:rPr>
                <w:rFonts w:asciiTheme="majorHAnsi" w:hAnsiTheme="majorHAnsi"/>
                <w:b/>
              </w:rPr>
              <w:t xml:space="preserve">Date of birth: </w:t>
            </w:r>
          </w:p>
        </w:tc>
        <w:tc>
          <w:tcPr>
            <w:tcW w:w="5381" w:type="dxa"/>
          </w:tcPr>
          <w:p w14:paraId="72FE29A0" w14:textId="13863388" w:rsidR="00FD6346" w:rsidRPr="00731EF7" w:rsidRDefault="00A869CE" w:rsidP="001706D4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May 14, 1985</w:t>
            </w:r>
          </w:p>
        </w:tc>
      </w:tr>
      <w:tr w:rsidR="000111D8" w:rsidRPr="00731EF7" w14:paraId="23277F37" w14:textId="77777777" w:rsidTr="00A03870">
        <w:trPr>
          <w:trHeight w:val="283"/>
        </w:trPr>
        <w:tc>
          <w:tcPr>
            <w:tcW w:w="1990" w:type="dxa"/>
          </w:tcPr>
          <w:p w14:paraId="35AB7B23" w14:textId="3AB77537" w:rsidR="000111D8" w:rsidRPr="00731EF7" w:rsidRDefault="000111D8" w:rsidP="003700EA">
            <w:pPr>
              <w:pStyle w:val="ListBullet"/>
              <w:rPr>
                <w:rFonts w:asciiTheme="majorHAnsi" w:hAnsiTheme="majorHAnsi"/>
                <w:b/>
              </w:rPr>
            </w:pPr>
            <w:r w:rsidRPr="00731EF7">
              <w:rPr>
                <w:rFonts w:asciiTheme="majorHAnsi" w:hAnsiTheme="majorHAnsi"/>
                <w:b/>
              </w:rPr>
              <w:t>Gender:</w:t>
            </w:r>
          </w:p>
        </w:tc>
        <w:tc>
          <w:tcPr>
            <w:tcW w:w="5381" w:type="dxa"/>
          </w:tcPr>
          <w:p w14:paraId="0E9FCA7B" w14:textId="4C03EBFA" w:rsidR="000111D8" w:rsidRPr="00731EF7" w:rsidRDefault="000111D8" w:rsidP="001706D4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Male</w:t>
            </w:r>
          </w:p>
        </w:tc>
      </w:tr>
      <w:tr w:rsidR="00FD6346" w:rsidRPr="00731EF7" w14:paraId="2DB3E995" w14:textId="77777777" w:rsidTr="00A03870">
        <w:trPr>
          <w:trHeight w:val="283"/>
        </w:trPr>
        <w:tc>
          <w:tcPr>
            <w:tcW w:w="1990" w:type="dxa"/>
          </w:tcPr>
          <w:p w14:paraId="79DEE69A" w14:textId="77777777" w:rsidR="00FD6346" w:rsidRPr="00731EF7" w:rsidRDefault="00FD6346" w:rsidP="003700EA">
            <w:pPr>
              <w:pStyle w:val="ListBullet"/>
              <w:rPr>
                <w:rFonts w:asciiTheme="majorHAnsi" w:hAnsiTheme="majorHAnsi"/>
                <w:b/>
              </w:rPr>
            </w:pPr>
            <w:r w:rsidRPr="00731EF7">
              <w:rPr>
                <w:rFonts w:asciiTheme="majorHAnsi" w:hAnsiTheme="majorHAnsi"/>
                <w:b/>
              </w:rPr>
              <w:t>Address</w:t>
            </w:r>
            <w:r w:rsidRPr="00731EF7">
              <w:rPr>
                <w:rFonts w:asciiTheme="majorHAnsi" w:hAnsiTheme="majorHAnsi"/>
                <w:b/>
                <w:color w:val="4D4D4D" w:themeColor="text2"/>
              </w:rPr>
              <w:t xml:space="preserve">: </w:t>
            </w:r>
          </w:p>
        </w:tc>
        <w:tc>
          <w:tcPr>
            <w:tcW w:w="5381" w:type="dxa"/>
          </w:tcPr>
          <w:p w14:paraId="7741ADC2" w14:textId="3E48CDCF" w:rsidR="00FD6346" w:rsidRPr="00731EF7" w:rsidRDefault="009F080B" w:rsidP="009F080B">
            <w:pPr>
              <w:autoSpaceDE w:val="0"/>
              <w:autoSpaceDN w:val="0"/>
              <w:adjustRightInd w:val="0"/>
              <w:rPr>
                <w:rFonts w:asciiTheme="majorHAnsi" w:eastAsia="ArialUnicodeMS" w:hAnsiTheme="majorHAnsi" w:cs="ArialUnicodeMS"/>
                <w:color w:val="555555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Dai  Dong – Dai Mach –Dong Anh</w:t>
            </w:r>
            <w:r w:rsidRPr="00731EF7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 </w:t>
            </w:r>
            <w:r w:rsidR="00A869CE" w:rsidRPr="00731EF7">
              <w:rPr>
                <w:rFonts w:asciiTheme="majorHAnsi" w:eastAsia="Times New Roman" w:hAnsiTheme="majorHAnsi" w:cs="Tahoma"/>
                <w:sz w:val="20"/>
                <w:szCs w:val="20"/>
              </w:rPr>
              <w:t>-Ha Noi</w:t>
            </w:r>
          </w:p>
        </w:tc>
      </w:tr>
      <w:tr w:rsidR="00A03870" w:rsidRPr="00731EF7" w14:paraId="6E8AF6F9" w14:textId="77777777" w:rsidTr="00A038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7882FAA6" w14:textId="715CFA40" w:rsidR="00A03870" w:rsidRPr="00731EF7" w:rsidRDefault="00A03870" w:rsidP="00BA4BDB">
            <w:pPr>
              <w:pStyle w:val="ListBulle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Phone</w:t>
            </w:r>
            <w:r w:rsidRPr="00731EF7">
              <w:rPr>
                <w:rFonts w:asciiTheme="majorHAnsi" w:hAnsiTheme="majorHAnsi"/>
                <w:b/>
                <w:color w:val="4D4D4D" w:themeColor="text2"/>
              </w:rPr>
              <w:t xml:space="preserve">: 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53D6B282" w14:textId="6C2CA111" w:rsidR="00A03870" w:rsidRPr="006C2161" w:rsidRDefault="00A03870" w:rsidP="00BA4BDB">
            <w:pPr>
              <w:autoSpaceDE w:val="0"/>
              <w:autoSpaceDN w:val="0"/>
              <w:adjustRightInd w:val="0"/>
              <w:rPr>
                <w:rFonts w:asciiTheme="majorHAnsi" w:eastAsia="ArialUnicodeMS" w:hAnsiTheme="majorHAnsi" w:cs="ArialUnicodeMS"/>
                <w:b/>
                <w:color w:val="555555"/>
              </w:rPr>
            </w:pPr>
            <w:r w:rsidRPr="006C216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038.9313.828</w:t>
            </w:r>
          </w:p>
        </w:tc>
      </w:tr>
      <w:tr w:rsidR="00A03870" w:rsidRPr="00731EF7" w14:paraId="390068C7" w14:textId="77777777" w:rsidTr="00A038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64318ED0" w14:textId="77BCEAFD" w:rsidR="00A03870" w:rsidRPr="00731EF7" w:rsidRDefault="00A03870" w:rsidP="00BA4BDB">
            <w:pPr>
              <w:pStyle w:val="ListBulle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Email</w:t>
            </w:r>
            <w:r w:rsidRPr="00731EF7">
              <w:rPr>
                <w:rFonts w:asciiTheme="majorHAnsi" w:hAnsiTheme="majorHAnsi"/>
                <w:b/>
                <w:color w:val="4D4D4D" w:themeColor="text2"/>
              </w:rPr>
              <w:t xml:space="preserve">: 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5C40B22E" w14:textId="5A4F499C" w:rsidR="00A03870" w:rsidRPr="006C2161" w:rsidRDefault="00D11A7B" w:rsidP="00A03870">
            <w:pPr>
              <w:autoSpaceDE w:val="0"/>
              <w:autoSpaceDN w:val="0"/>
              <w:adjustRightInd w:val="0"/>
              <w:rPr>
                <w:rFonts w:asciiTheme="majorHAnsi" w:eastAsia="ArialUnicodeMS" w:hAnsiTheme="majorHAnsi" w:cs="ArialUnicodeMS"/>
                <w:b/>
                <w:color w:val="555555"/>
              </w:rPr>
            </w:pPr>
            <w:r w:rsidRPr="006C216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d</w:t>
            </w:r>
            <w:r w:rsidR="00A03870" w:rsidRPr="006C216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iepnv0585@gmail.com</w:t>
            </w:r>
          </w:p>
        </w:tc>
      </w:tr>
    </w:tbl>
    <w:p w14:paraId="1D715771" w14:textId="2AEBE308" w:rsidR="006270A9" w:rsidRPr="00731EF7" w:rsidRDefault="00300B76" w:rsidP="00141A4C">
      <w:pPr>
        <w:pStyle w:val="Heading1"/>
      </w:pPr>
      <w:r w:rsidRPr="00731EF7">
        <w:t>Overview</w:t>
      </w:r>
    </w:p>
    <w:p w14:paraId="337E7A2F" w14:textId="075ADFC2" w:rsidR="00DC7BCC" w:rsidRPr="00731EF7" w:rsidRDefault="00DC7BCC" w:rsidP="00DC7BCC">
      <w:pPr>
        <w:pStyle w:val="Heading2"/>
      </w:pPr>
      <w:r w:rsidRPr="00731EF7">
        <w:t>PROFESSIONAL SUMMARY</w:t>
      </w:r>
    </w:p>
    <w:p w14:paraId="10C0D4BF" w14:textId="2D5C7429" w:rsidR="004D0B86" w:rsidRPr="004D0B86" w:rsidRDefault="004D0B86" w:rsidP="004D0B86">
      <w:pPr>
        <w:rPr>
          <w:rFonts w:asciiTheme="majorHAnsi" w:hAnsiTheme="majorHAnsi"/>
        </w:rPr>
      </w:pPr>
      <w:r w:rsidRPr="004D0B86">
        <w:rPr>
          <w:rFonts w:asciiTheme="majorHAnsi" w:hAnsiTheme="majorHAnsi"/>
        </w:rPr>
        <w:t>•I have experience in java programming or android platform</w:t>
      </w:r>
      <w:r w:rsidR="00513361">
        <w:rPr>
          <w:rFonts w:asciiTheme="majorHAnsi" w:hAnsiTheme="majorHAnsi"/>
        </w:rPr>
        <w:t>.</w:t>
      </w:r>
    </w:p>
    <w:p w14:paraId="50AE4EC5" w14:textId="31AF4E52" w:rsidR="004D0B86" w:rsidRPr="004D0B86" w:rsidRDefault="004D0B86" w:rsidP="004D0B86">
      <w:pPr>
        <w:rPr>
          <w:rFonts w:asciiTheme="majorHAnsi" w:hAnsiTheme="majorHAnsi"/>
        </w:rPr>
      </w:pPr>
      <w:r w:rsidRPr="004D0B86">
        <w:rPr>
          <w:rFonts w:asciiTheme="majorHAnsi" w:hAnsiTheme="majorHAnsi"/>
        </w:rPr>
        <w:t>•I have experience proficient use Mysql, Oracle, SQLServer</w:t>
      </w:r>
      <w:r w:rsidR="00513361">
        <w:rPr>
          <w:rFonts w:asciiTheme="majorHAnsi" w:hAnsiTheme="majorHAnsi"/>
        </w:rPr>
        <w:t>.</w:t>
      </w:r>
    </w:p>
    <w:p w14:paraId="4A10BBED" w14:textId="1B088A53" w:rsidR="004D0B86" w:rsidRPr="004D0B86" w:rsidRDefault="004D0B86" w:rsidP="004D0B86">
      <w:pPr>
        <w:rPr>
          <w:rFonts w:asciiTheme="majorHAnsi" w:hAnsiTheme="majorHAnsi"/>
        </w:rPr>
      </w:pPr>
      <w:r w:rsidRPr="004D0B86">
        <w:rPr>
          <w:rFonts w:asciiTheme="majorHAnsi" w:hAnsiTheme="majorHAnsi"/>
        </w:rPr>
        <w:t>•I always support the people in teamwork</w:t>
      </w:r>
      <w:r w:rsidR="00513361">
        <w:rPr>
          <w:rFonts w:asciiTheme="majorHAnsi" w:hAnsiTheme="majorHAnsi"/>
        </w:rPr>
        <w:t>.</w:t>
      </w:r>
    </w:p>
    <w:p w14:paraId="7F063D33" w14:textId="2831D6C2" w:rsidR="004D0B86" w:rsidRPr="004D0B86" w:rsidRDefault="004D0B86" w:rsidP="004D0B86">
      <w:pPr>
        <w:rPr>
          <w:rFonts w:asciiTheme="majorHAnsi" w:hAnsiTheme="majorHAnsi"/>
        </w:rPr>
      </w:pPr>
      <w:r w:rsidRPr="004D0B86">
        <w:rPr>
          <w:rFonts w:asciiTheme="majorHAnsi" w:hAnsiTheme="majorHAnsi"/>
        </w:rPr>
        <w:t>•I always planned to work during the day according posed dealine</w:t>
      </w:r>
      <w:r w:rsidR="00513361">
        <w:rPr>
          <w:rFonts w:asciiTheme="majorHAnsi" w:hAnsiTheme="majorHAnsi"/>
        </w:rPr>
        <w:t>.</w:t>
      </w:r>
    </w:p>
    <w:p w14:paraId="4446D9F6" w14:textId="502EA30C" w:rsidR="00E6688D" w:rsidRPr="00731EF7" w:rsidRDefault="004D0B86" w:rsidP="004D0B86">
      <w:pPr>
        <w:rPr>
          <w:rFonts w:asciiTheme="majorHAnsi" w:hAnsiTheme="majorHAnsi"/>
        </w:rPr>
      </w:pPr>
      <w:r w:rsidRPr="004D0B86">
        <w:rPr>
          <w:rFonts w:asciiTheme="majorHAnsi" w:hAnsiTheme="majorHAnsi"/>
        </w:rPr>
        <w:t>•I like to learn new technology</w:t>
      </w:r>
      <w:r w:rsidR="00513361">
        <w:rPr>
          <w:rFonts w:asciiTheme="majorHAnsi" w:hAnsiTheme="majorHAnsi"/>
        </w:rPr>
        <w:t>.</w:t>
      </w:r>
    </w:p>
    <w:p w14:paraId="5708139C" w14:textId="602D7540" w:rsidR="008D7E39" w:rsidRDefault="008D7E39" w:rsidP="008D7E39">
      <w:pPr>
        <w:pStyle w:val="Heading2"/>
      </w:pPr>
      <w:r w:rsidRPr="00731EF7">
        <w:t>OBJECTIVE</w:t>
      </w:r>
    </w:p>
    <w:p w14:paraId="382CF559" w14:textId="77777777" w:rsidR="00467EEE" w:rsidRDefault="00467EEE" w:rsidP="00467EEE">
      <w:r>
        <w:t>•To be a good staff.</w:t>
      </w:r>
    </w:p>
    <w:p w14:paraId="2FCD3166" w14:textId="77777777" w:rsidR="00467EEE" w:rsidRDefault="00467EEE" w:rsidP="00467EEE">
      <w:r>
        <w:t>•Try to learning as much as possible and doing my best in order to accompish my task.</w:t>
      </w:r>
    </w:p>
    <w:p w14:paraId="6DECD644" w14:textId="77777777" w:rsidR="00467EEE" w:rsidRDefault="00467EEE" w:rsidP="00467EEE">
      <w:r>
        <w:t>•To have good opportunities to get promotion in my job.</w:t>
      </w:r>
    </w:p>
    <w:p w14:paraId="6A6E646A" w14:textId="31E4E218" w:rsidR="00467EEE" w:rsidRDefault="00467EEE" w:rsidP="00467EEE">
      <w:r>
        <w:t>•Develop my skills with development of company,I want to prove myself.</w:t>
      </w:r>
    </w:p>
    <w:p w14:paraId="24C30BF2" w14:textId="0FFB04A2" w:rsidR="00467EEE" w:rsidRPr="00467EEE" w:rsidRDefault="00467EEE" w:rsidP="00467EEE">
      <w:r w:rsidRPr="00467EEE">
        <w:t>•I want to become a Technical leader</w:t>
      </w:r>
      <w:r w:rsidR="00AC5E1F">
        <w:t>.</w:t>
      </w:r>
    </w:p>
    <w:p w14:paraId="3BF78865" w14:textId="168B0D95" w:rsidR="00940597" w:rsidRPr="00731EF7" w:rsidRDefault="00940597" w:rsidP="00970CCA">
      <w:pPr>
        <w:pStyle w:val="Heading1"/>
      </w:pPr>
      <w:r w:rsidRPr="00731EF7">
        <w:t>Education</w:t>
      </w:r>
    </w:p>
    <w:p w14:paraId="22386176" w14:textId="59BEDC64" w:rsidR="006270A9" w:rsidRPr="00731EF7" w:rsidRDefault="00E77C13">
      <w:pPr>
        <w:pStyle w:val="Heading2"/>
      </w:pPr>
      <w:r w:rsidRPr="00731EF7">
        <w:t>200</w:t>
      </w:r>
      <w:r w:rsidR="00E6688D" w:rsidRPr="00731EF7">
        <w:t>5 - 2009</w:t>
      </w:r>
      <w:r w:rsidR="009D5933" w:rsidRPr="00731EF7">
        <w:t> | </w:t>
      </w:r>
      <w:r w:rsidR="00333FCD" w:rsidRPr="00731EF7">
        <w:t>Hanoi</w:t>
      </w:r>
      <w:r w:rsidR="00E6688D" w:rsidRPr="00731EF7">
        <w:t xml:space="preserve"> Open</w:t>
      </w:r>
      <w:r w:rsidR="00333FCD" w:rsidRPr="00731EF7">
        <w:t xml:space="preserve"> University </w:t>
      </w:r>
    </w:p>
    <w:p w14:paraId="67FFAC61" w14:textId="71CDE7EA" w:rsidR="006270A9" w:rsidRPr="00731EF7" w:rsidRDefault="009D5933" w:rsidP="001B29CF">
      <w:pPr>
        <w:pStyle w:val="ListBullet"/>
        <w:rPr>
          <w:rFonts w:asciiTheme="majorHAnsi" w:hAnsiTheme="majorHAnsi"/>
        </w:rPr>
      </w:pPr>
      <w:r w:rsidRPr="00731EF7">
        <w:rPr>
          <w:rFonts w:asciiTheme="majorHAnsi" w:hAnsiTheme="majorHAnsi"/>
        </w:rPr>
        <w:t xml:space="preserve">Major: </w:t>
      </w:r>
      <w:r w:rsidR="00E6688D" w:rsidRPr="00731EF7">
        <w:rPr>
          <w:rFonts w:asciiTheme="majorHAnsi" w:hAnsiTheme="majorHAnsi"/>
        </w:rPr>
        <w:t>Information Technology</w:t>
      </w:r>
    </w:p>
    <w:p w14:paraId="6A404E84" w14:textId="65D65C28" w:rsidR="00E6688D" w:rsidRPr="00731EF7" w:rsidRDefault="00A93B79" w:rsidP="00E6688D">
      <w:pPr>
        <w:pStyle w:val="ListBullet"/>
        <w:rPr>
          <w:rFonts w:asciiTheme="majorHAnsi" w:hAnsiTheme="majorHAnsi"/>
        </w:rPr>
      </w:pPr>
      <w:r w:rsidRPr="00731EF7">
        <w:rPr>
          <w:rFonts w:asciiTheme="majorHAnsi" w:hAnsiTheme="majorHAnsi"/>
        </w:rPr>
        <w:t xml:space="preserve">Certificate: </w:t>
      </w:r>
      <w:r w:rsidR="00E6688D" w:rsidRPr="00731EF7">
        <w:rPr>
          <w:rFonts w:asciiTheme="majorHAnsi" w:hAnsiTheme="majorHAnsi"/>
        </w:rPr>
        <w:t>Bachelor</w:t>
      </w:r>
    </w:p>
    <w:p w14:paraId="53FBBC3D" w14:textId="58027642" w:rsidR="00E6688D" w:rsidRPr="00731EF7" w:rsidRDefault="00E6688D" w:rsidP="00E6688D">
      <w:pPr>
        <w:pStyle w:val="Heading2"/>
      </w:pPr>
      <w:r w:rsidRPr="00731EF7">
        <w:t>2001 - 2004 | </w:t>
      </w:r>
      <w:r w:rsidR="00E332EE" w:rsidRPr="00731EF7">
        <w:t xml:space="preserve">Gia Binh high school </w:t>
      </w:r>
      <w:r w:rsidRPr="00731EF7">
        <w:t xml:space="preserve"> </w:t>
      </w:r>
    </w:p>
    <w:p w14:paraId="7A15B651" w14:textId="03E2C0AA" w:rsidR="00F15FEE" w:rsidRPr="00731EF7" w:rsidRDefault="00E332EE" w:rsidP="00F15FEE">
      <w:pPr>
        <w:pStyle w:val="ListBullet"/>
        <w:rPr>
          <w:rFonts w:asciiTheme="majorHAnsi" w:hAnsiTheme="majorHAnsi"/>
        </w:rPr>
      </w:pPr>
      <w:r w:rsidRPr="00731EF7">
        <w:rPr>
          <w:rFonts w:asciiTheme="majorHAnsi" w:hAnsiTheme="majorHAnsi"/>
        </w:rPr>
        <w:t>Major: Math</w:t>
      </w:r>
    </w:p>
    <w:p w14:paraId="010C4B8D" w14:textId="54EE51AC" w:rsidR="00F15FEE" w:rsidRPr="00731EF7" w:rsidRDefault="00F15FEE" w:rsidP="00F15FEE">
      <w:pPr>
        <w:pStyle w:val="Heading1"/>
      </w:pPr>
      <w:r w:rsidRPr="00731EF7">
        <w:t>ACHIVEMENT</w:t>
      </w:r>
    </w:p>
    <w:p w14:paraId="4FBB1319" w14:textId="16D00D39" w:rsidR="00F15FEE" w:rsidRPr="00731EF7" w:rsidRDefault="00F15FEE" w:rsidP="00F15FEE">
      <w:pPr>
        <w:pStyle w:val="Heading2"/>
      </w:pPr>
      <w:r w:rsidRPr="00731EF7">
        <w:t xml:space="preserve">2007 - 2008 |  </w:t>
      </w:r>
    </w:p>
    <w:p w14:paraId="56D88CBC" w14:textId="4AF08000" w:rsidR="00F15FEE" w:rsidRPr="00731EF7" w:rsidRDefault="003F333C" w:rsidP="00F15FEE">
      <w:pPr>
        <w:pStyle w:val="ListBullet"/>
        <w:rPr>
          <w:rFonts w:asciiTheme="majorHAnsi" w:hAnsiTheme="majorHAnsi"/>
        </w:rPr>
      </w:pPr>
      <w:r w:rsidRPr="00731EF7">
        <w:rPr>
          <w:rFonts w:asciiTheme="majorHAnsi" w:hAnsiTheme="majorHAnsi"/>
        </w:rPr>
        <w:t>Students good academic year 2007-2008</w:t>
      </w:r>
    </w:p>
    <w:p w14:paraId="076B4E27" w14:textId="38793A98" w:rsidR="003F333C" w:rsidRPr="00731EF7" w:rsidRDefault="003F333C" w:rsidP="00F15FEE">
      <w:pPr>
        <w:pStyle w:val="ListBullet"/>
        <w:rPr>
          <w:rFonts w:asciiTheme="majorHAnsi" w:hAnsiTheme="majorHAnsi"/>
        </w:rPr>
      </w:pPr>
      <w:r w:rsidRPr="00731EF7">
        <w:rPr>
          <w:rFonts w:asciiTheme="majorHAnsi" w:hAnsiTheme="majorHAnsi"/>
        </w:rPr>
        <w:lastRenderedPageBreak/>
        <w:t>Participate in the Olympic Informatics student and programmer exam Asia ACM / ICPC</w:t>
      </w:r>
    </w:p>
    <w:p w14:paraId="1DC99E01" w14:textId="1754FF73" w:rsidR="003F333C" w:rsidRPr="00731EF7" w:rsidRDefault="003F333C" w:rsidP="00F15FEE">
      <w:pPr>
        <w:pStyle w:val="ListBullet"/>
        <w:rPr>
          <w:rFonts w:asciiTheme="majorHAnsi" w:hAnsiTheme="majorHAnsi"/>
        </w:rPr>
      </w:pPr>
      <w:r w:rsidRPr="00731EF7">
        <w:rPr>
          <w:rFonts w:asciiTheme="majorHAnsi" w:hAnsiTheme="majorHAnsi"/>
        </w:rPr>
        <w:t>Certificate of ACM / ICPC</w:t>
      </w:r>
    </w:p>
    <w:p w14:paraId="723ECFF6" w14:textId="094B6AC2" w:rsidR="00690FAE" w:rsidRPr="00731EF7" w:rsidRDefault="00690FAE" w:rsidP="00690FAE">
      <w:pPr>
        <w:pStyle w:val="Heading1"/>
      </w:pPr>
      <w:r w:rsidRPr="00731EF7">
        <w:t>LANGUAGE</w:t>
      </w:r>
    </w:p>
    <w:p w14:paraId="102D5473" w14:textId="5C886CE8" w:rsidR="00690FAE" w:rsidRPr="00731EF7" w:rsidRDefault="00690FAE" w:rsidP="00690FAE">
      <w:pPr>
        <w:pStyle w:val="Heading2"/>
      </w:pPr>
      <w:r w:rsidRPr="00731EF7">
        <w:t>English</w:t>
      </w:r>
    </w:p>
    <w:p w14:paraId="7BDBE196" w14:textId="1294A68A" w:rsidR="00E77C13" w:rsidRPr="00731EF7" w:rsidRDefault="00E332EE" w:rsidP="00E77C13">
      <w:pPr>
        <w:pStyle w:val="ListBullet"/>
        <w:rPr>
          <w:rFonts w:asciiTheme="majorHAnsi" w:hAnsiTheme="majorHAnsi"/>
        </w:rPr>
      </w:pPr>
      <w:r w:rsidRPr="00731EF7">
        <w:rPr>
          <w:rFonts w:asciiTheme="majorHAnsi" w:hAnsiTheme="majorHAnsi"/>
        </w:rPr>
        <w:t>Reading &amp; Writing: Good</w:t>
      </w:r>
    </w:p>
    <w:p w14:paraId="6BC5C449" w14:textId="2EB247B5" w:rsidR="00E332EE" w:rsidRPr="00731EF7" w:rsidRDefault="00E332EE" w:rsidP="00E77C13">
      <w:pPr>
        <w:pStyle w:val="ListBullet"/>
        <w:rPr>
          <w:rFonts w:asciiTheme="majorHAnsi" w:hAnsiTheme="majorHAnsi"/>
        </w:rPr>
      </w:pPr>
      <w:r w:rsidRPr="00731EF7">
        <w:rPr>
          <w:rFonts w:asciiTheme="majorHAnsi" w:hAnsiTheme="majorHAnsi"/>
        </w:rPr>
        <w:t>Speaking &amp; Listening: Medium</w:t>
      </w:r>
    </w:p>
    <w:p w14:paraId="0875BE4D" w14:textId="2EDF2F0A" w:rsidR="00E332EE" w:rsidRPr="00731EF7" w:rsidRDefault="00E332EE" w:rsidP="00E332EE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431C4D01" w14:textId="4E7B9997" w:rsidR="00444894" w:rsidRPr="00731EF7" w:rsidRDefault="00444894" w:rsidP="00E332EE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76C009B2" w14:textId="1F74395C" w:rsidR="00444894" w:rsidRPr="00731EF7" w:rsidRDefault="00444894" w:rsidP="00E332EE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48C9489A" w14:textId="31841AAB" w:rsidR="00444894" w:rsidRPr="00731EF7" w:rsidRDefault="00444894" w:rsidP="00E332EE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21848FF0" w14:textId="2AD7C678" w:rsidR="00E154AD" w:rsidRPr="00731EF7" w:rsidRDefault="004E726B" w:rsidP="00E77C13">
      <w:pPr>
        <w:pStyle w:val="Heading1"/>
      </w:pPr>
      <w:r w:rsidRPr="00731EF7">
        <w:t>Technical Skill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553"/>
        <w:gridCol w:w="4094"/>
        <w:gridCol w:w="3279"/>
      </w:tblGrid>
      <w:tr w:rsidR="00444894" w:rsidRPr="00731EF7" w14:paraId="5E74C95C" w14:textId="77777777" w:rsidTr="00BA4BDB">
        <w:tc>
          <w:tcPr>
            <w:tcW w:w="6647" w:type="dxa"/>
            <w:gridSpan w:val="2"/>
          </w:tcPr>
          <w:p w14:paraId="30C11AA9" w14:textId="341ECC57" w:rsidR="00444894" w:rsidRPr="00731EF7" w:rsidRDefault="00444894" w:rsidP="00444894">
            <w:pPr>
              <w:pStyle w:val="Heading2"/>
              <w:jc w:val="center"/>
              <w:outlineLvl w:val="1"/>
            </w:pPr>
            <w:r w:rsidRPr="00731EF7">
              <w:t>Technical Skills</w:t>
            </w:r>
          </w:p>
        </w:tc>
        <w:tc>
          <w:tcPr>
            <w:tcW w:w="3279" w:type="dxa"/>
          </w:tcPr>
          <w:p w14:paraId="7B2891F8" w14:textId="29A6163D" w:rsidR="00444894" w:rsidRPr="00731EF7" w:rsidRDefault="00444894" w:rsidP="00444894">
            <w:pPr>
              <w:pStyle w:val="Heading2"/>
              <w:jc w:val="center"/>
              <w:outlineLvl w:val="1"/>
            </w:pPr>
            <w:r w:rsidRPr="00731EF7">
              <w:t>Year</w:t>
            </w:r>
            <w:r w:rsidR="007D0397" w:rsidRPr="00731EF7">
              <w:t>(</w:t>
            </w:r>
            <w:r w:rsidRPr="00731EF7">
              <w:t>s</w:t>
            </w:r>
            <w:r w:rsidR="007D0397" w:rsidRPr="00731EF7">
              <w:t>)</w:t>
            </w:r>
            <w:r w:rsidRPr="00731EF7">
              <w:t xml:space="preserve"> of Experience</w:t>
            </w:r>
          </w:p>
        </w:tc>
      </w:tr>
      <w:tr w:rsidR="00CE51A0" w:rsidRPr="00731EF7" w14:paraId="54F56019" w14:textId="57AD142E" w:rsidTr="00AF4A45">
        <w:tc>
          <w:tcPr>
            <w:tcW w:w="2553" w:type="dxa"/>
          </w:tcPr>
          <w:p w14:paraId="0EB85D5F" w14:textId="77777777" w:rsidR="00CE51A0" w:rsidRPr="00731EF7" w:rsidRDefault="00CE51A0" w:rsidP="00CE51A0">
            <w:pPr>
              <w:pStyle w:val="Heading2"/>
              <w:outlineLvl w:val="1"/>
            </w:pPr>
            <w:r w:rsidRPr="00731EF7">
              <w:t>Programming language</w:t>
            </w:r>
          </w:p>
        </w:tc>
        <w:tc>
          <w:tcPr>
            <w:tcW w:w="4094" w:type="dxa"/>
          </w:tcPr>
          <w:p w14:paraId="41958F3D" w14:textId="10C7BC8B" w:rsidR="0086057E" w:rsidRDefault="00CE51A0" w:rsidP="0086057E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Java</w:t>
            </w:r>
            <w:r w:rsidR="0086057E">
              <w:rPr>
                <w:rFonts w:asciiTheme="majorHAnsi" w:hAnsiTheme="majorHAnsi"/>
              </w:rPr>
              <w:t xml:space="preserve"> core, J2EE</w:t>
            </w:r>
          </w:p>
          <w:p w14:paraId="5AD98E9D" w14:textId="77777777" w:rsidR="00AD6695" w:rsidRPr="001F4041" w:rsidRDefault="00AD6695" w:rsidP="00AD6695">
            <w:pPr>
              <w:pStyle w:val="ListBullet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</w:rPr>
              <w:t>Scala</w:t>
            </w:r>
          </w:p>
          <w:p w14:paraId="7E806FA6" w14:textId="20481E01" w:rsidR="001F4041" w:rsidRPr="003B6431" w:rsidRDefault="001F4041" w:rsidP="00AD6695">
            <w:pPr>
              <w:pStyle w:val="ListBullet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</w:rPr>
              <w:t>Playframwork</w:t>
            </w:r>
          </w:p>
          <w:p w14:paraId="6740FD17" w14:textId="77777777" w:rsidR="00AD6695" w:rsidRPr="003B6431" w:rsidRDefault="00AD6695" w:rsidP="00AD6695">
            <w:pPr>
              <w:pStyle w:val="ListBullet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</w:rPr>
              <w:t>Typscript 2.5</w:t>
            </w:r>
          </w:p>
          <w:p w14:paraId="3A72A2BA" w14:textId="0488B568" w:rsidR="00AD6695" w:rsidRPr="00AD6695" w:rsidRDefault="00AD6695" w:rsidP="00AD6695">
            <w:pPr>
              <w:pStyle w:val="ListBullet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</w:rPr>
              <w:t>Angularjs verion 2-&gt;6</w:t>
            </w:r>
          </w:p>
          <w:p w14:paraId="135526D2" w14:textId="77777777" w:rsidR="00CE51A0" w:rsidRPr="00731EF7" w:rsidRDefault="00CE51A0" w:rsidP="00CE51A0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PHP (cakephp,WordPress,Zen,Yii)</w:t>
            </w:r>
          </w:p>
          <w:p w14:paraId="44BF1291" w14:textId="77777777" w:rsidR="00CE51A0" w:rsidRPr="00731EF7" w:rsidRDefault="00CE51A0" w:rsidP="00CE51A0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Andorid</w:t>
            </w:r>
          </w:p>
          <w:p w14:paraId="71381B11" w14:textId="77777777" w:rsidR="00CE51A0" w:rsidRPr="00731EF7" w:rsidRDefault="00CE51A0" w:rsidP="00CE51A0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IOS</w:t>
            </w:r>
          </w:p>
          <w:p w14:paraId="10734594" w14:textId="77777777" w:rsidR="00CE51A0" w:rsidRPr="00731EF7" w:rsidRDefault="00CE51A0" w:rsidP="00CE51A0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 xml:space="preserve">JavaScript (jQuery), Ajax  </w:t>
            </w:r>
          </w:p>
          <w:p w14:paraId="3140EF8C" w14:textId="77777777" w:rsidR="00CE51A0" w:rsidRPr="00731EF7" w:rsidRDefault="00CE51A0" w:rsidP="00CE51A0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HTML/DHTML/CSS/JSP</w:t>
            </w:r>
          </w:p>
          <w:p w14:paraId="23328ADA" w14:textId="77777777" w:rsidR="00CE51A0" w:rsidRPr="00731EF7" w:rsidRDefault="00CE51A0" w:rsidP="00CE51A0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Action script 3</w:t>
            </w:r>
          </w:p>
          <w:p w14:paraId="38588391" w14:textId="77777777" w:rsidR="00CE51A0" w:rsidRPr="00F21E9C" w:rsidRDefault="00CE51A0" w:rsidP="00CE51A0">
            <w:pPr>
              <w:pStyle w:val="ListBullet"/>
              <w:rPr>
                <w:rFonts w:asciiTheme="majorHAnsi" w:hAnsiTheme="majorHAnsi"/>
                <w:lang w:val="fr-FR"/>
              </w:rPr>
            </w:pPr>
            <w:r w:rsidRPr="00731EF7">
              <w:rPr>
                <w:rFonts w:asciiTheme="majorHAnsi" w:hAnsiTheme="majorHAnsi"/>
              </w:rPr>
              <w:t>Asp.net , C#</w:t>
            </w:r>
          </w:p>
          <w:p w14:paraId="6FC7ADBF" w14:textId="77777777" w:rsidR="003B6431" w:rsidRPr="0086057E" w:rsidRDefault="003B6431" w:rsidP="00CE51A0">
            <w:pPr>
              <w:pStyle w:val="ListBullet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</w:rPr>
              <w:t>Pug/Jade</w:t>
            </w:r>
          </w:p>
          <w:p w14:paraId="5A616003" w14:textId="77777777" w:rsidR="0086057E" w:rsidRPr="0086057E" w:rsidRDefault="0086057E" w:rsidP="00CE51A0">
            <w:pPr>
              <w:pStyle w:val="ListBullet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</w:rPr>
              <w:t>SOAP</w:t>
            </w:r>
          </w:p>
          <w:p w14:paraId="63D7EA2A" w14:textId="77777777" w:rsidR="0086057E" w:rsidRPr="0086057E" w:rsidRDefault="0086057E" w:rsidP="00CE51A0">
            <w:pPr>
              <w:pStyle w:val="ListBullet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</w:rPr>
              <w:t>JMS</w:t>
            </w:r>
          </w:p>
          <w:p w14:paraId="2D04E226" w14:textId="77777777" w:rsidR="0086057E" w:rsidRPr="0086057E" w:rsidRDefault="0086057E" w:rsidP="00CE51A0">
            <w:pPr>
              <w:pStyle w:val="ListBullet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</w:rPr>
              <w:t>Spring boot</w:t>
            </w:r>
          </w:p>
          <w:p w14:paraId="0D2B6604" w14:textId="40BE80C2" w:rsidR="0086057E" w:rsidRPr="00731EF7" w:rsidRDefault="007853FF" w:rsidP="00CE51A0">
            <w:pPr>
              <w:pStyle w:val="ListBullet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JAXB</w:t>
            </w:r>
          </w:p>
        </w:tc>
        <w:tc>
          <w:tcPr>
            <w:tcW w:w="3279" w:type="dxa"/>
          </w:tcPr>
          <w:p w14:paraId="3FF2BC08" w14:textId="6CE765C8" w:rsidR="00CE51A0" w:rsidRPr="00731EF7" w:rsidRDefault="008E34BC" w:rsidP="00CE51A0">
            <w:pPr>
              <w:pStyle w:val="ListBulle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r w:rsidR="002344C1">
              <w:rPr>
                <w:rFonts w:asciiTheme="majorHAnsi" w:hAnsiTheme="majorHAnsi"/>
              </w:rPr>
              <w:t xml:space="preserve"> </w:t>
            </w:r>
            <w:r w:rsidR="00CE51A0" w:rsidRPr="00731EF7">
              <w:rPr>
                <w:rFonts w:asciiTheme="majorHAnsi" w:hAnsiTheme="majorHAnsi"/>
              </w:rPr>
              <w:t xml:space="preserve"> year</w:t>
            </w:r>
          </w:p>
          <w:p w14:paraId="5E2457C5" w14:textId="2DC027F2" w:rsidR="00CE51A0" w:rsidRPr="00731EF7" w:rsidRDefault="00AD6695" w:rsidP="00CE51A0">
            <w:pPr>
              <w:pStyle w:val="ListBulle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CE51A0" w:rsidRPr="00731EF7">
              <w:rPr>
                <w:rFonts w:asciiTheme="majorHAnsi" w:hAnsiTheme="majorHAnsi"/>
              </w:rPr>
              <w:t xml:space="preserve"> years</w:t>
            </w:r>
          </w:p>
          <w:p w14:paraId="33480ABE" w14:textId="253B8558" w:rsidR="00CE51A0" w:rsidRPr="00731EF7" w:rsidRDefault="00AD6695" w:rsidP="00CE51A0">
            <w:pPr>
              <w:pStyle w:val="ListBulle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CE51A0" w:rsidRPr="00731EF7">
              <w:rPr>
                <w:rFonts w:asciiTheme="majorHAnsi" w:hAnsiTheme="majorHAnsi"/>
              </w:rPr>
              <w:t xml:space="preserve"> year</w:t>
            </w:r>
          </w:p>
          <w:p w14:paraId="6DD0DD42" w14:textId="09F3FAF4" w:rsidR="00CE51A0" w:rsidRPr="00731EF7" w:rsidRDefault="00AD6695" w:rsidP="00CE51A0">
            <w:pPr>
              <w:pStyle w:val="ListBulle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CE51A0" w:rsidRPr="00731EF7">
              <w:rPr>
                <w:rFonts w:asciiTheme="majorHAnsi" w:hAnsiTheme="majorHAnsi"/>
              </w:rPr>
              <w:t xml:space="preserve"> years</w:t>
            </w:r>
          </w:p>
          <w:p w14:paraId="00C51CB3" w14:textId="77777777" w:rsidR="00CE51A0" w:rsidRPr="00731EF7" w:rsidRDefault="00CE51A0" w:rsidP="00CE51A0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4 years</w:t>
            </w:r>
          </w:p>
          <w:p w14:paraId="24EAABE9" w14:textId="3627C475" w:rsidR="00CE51A0" w:rsidRPr="00731EF7" w:rsidRDefault="00CE51A0" w:rsidP="00CE51A0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4 years</w:t>
            </w:r>
          </w:p>
          <w:p w14:paraId="59D1DBEA" w14:textId="0D15EDA8" w:rsidR="00CE51A0" w:rsidRPr="00731EF7" w:rsidRDefault="00CE51A0" w:rsidP="00CE51A0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0.5 years</w:t>
            </w:r>
          </w:p>
          <w:p w14:paraId="1D2F3D89" w14:textId="77777777" w:rsidR="00CE51A0" w:rsidRPr="00F21E9C" w:rsidRDefault="00CE51A0" w:rsidP="00CE51A0">
            <w:pPr>
              <w:pStyle w:val="ListBullet"/>
              <w:rPr>
                <w:rFonts w:asciiTheme="majorHAnsi" w:hAnsiTheme="majorHAnsi"/>
                <w:lang w:val="pt-BR"/>
              </w:rPr>
            </w:pPr>
            <w:r w:rsidRPr="00731EF7">
              <w:rPr>
                <w:rFonts w:asciiTheme="majorHAnsi" w:hAnsiTheme="majorHAnsi"/>
              </w:rPr>
              <w:t>1 year</w:t>
            </w:r>
          </w:p>
          <w:p w14:paraId="7F5CF622" w14:textId="45E4BDBF" w:rsidR="00F21E9C" w:rsidRDefault="00E61078" w:rsidP="00CE51A0">
            <w:pPr>
              <w:pStyle w:val="ListBullet"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>3</w:t>
            </w:r>
            <w:r w:rsidR="00A3248C">
              <w:rPr>
                <w:rFonts w:asciiTheme="majorHAnsi" w:hAnsiTheme="majorHAnsi"/>
                <w:lang w:val="pt-BR"/>
              </w:rPr>
              <w:t xml:space="preserve"> year</w:t>
            </w:r>
          </w:p>
          <w:p w14:paraId="2C5B7B6D" w14:textId="52053976" w:rsidR="003B6431" w:rsidRDefault="00E61078" w:rsidP="00CE51A0">
            <w:pPr>
              <w:pStyle w:val="ListBullet"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>3</w:t>
            </w:r>
            <w:r w:rsidR="003B6431">
              <w:rPr>
                <w:rFonts w:asciiTheme="majorHAnsi" w:hAnsiTheme="majorHAnsi"/>
                <w:lang w:val="pt-BR"/>
              </w:rPr>
              <w:t xml:space="preserve"> year</w:t>
            </w:r>
          </w:p>
          <w:p w14:paraId="69FE5B42" w14:textId="654930B7" w:rsidR="003B6431" w:rsidRDefault="00E61078" w:rsidP="00CE51A0">
            <w:pPr>
              <w:pStyle w:val="ListBullet"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>3</w:t>
            </w:r>
            <w:r w:rsidR="003B6431">
              <w:rPr>
                <w:rFonts w:asciiTheme="majorHAnsi" w:hAnsiTheme="majorHAnsi"/>
                <w:lang w:val="pt-BR"/>
              </w:rPr>
              <w:t xml:space="preserve"> year</w:t>
            </w:r>
          </w:p>
          <w:p w14:paraId="584A519A" w14:textId="77777777" w:rsidR="003B6431" w:rsidRDefault="003B6431" w:rsidP="00CE51A0">
            <w:pPr>
              <w:pStyle w:val="ListBullet"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>2 year</w:t>
            </w:r>
          </w:p>
          <w:p w14:paraId="36297862" w14:textId="77777777" w:rsidR="007853FF" w:rsidRPr="00731EF7" w:rsidRDefault="007853FF" w:rsidP="007853FF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4 years</w:t>
            </w:r>
          </w:p>
          <w:p w14:paraId="6FFC0F9B" w14:textId="77777777" w:rsidR="007853FF" w:rsidRPr="00731EF7" w:rsidRDefault="007853FF" w:rsidP="007853FF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4 years</w:t>
            </w:r>
          </w:p>
          <w:p w14:paraId="33EF9C81" w14:textId="4B6A9A8C" w:rsidR="007853FF" w:rsidRPr="00731EF7" w:rsidRDefault="007853FF" w:rsidP="007853FF">
            <w:pPr>
              <w:pStyle w:val="ListBulle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731EF7">
              <w:rPr>
                <w:rFonts w:asciiTheme="majorHAnsi" w:hAnsiTheme="majorHAnsi"/>
              </w:rPr>
              <w:t xml:space="preserve"> years</w:t>
            </w:r>
          </w:p>
          <w:p w14:paraId="25EC1E93" w14:textId="0AA1270D" w:rsidR="007853FF" w:rsidRPr="007853FF" w:rsidRDefault="007853FF" w:rsidP="007853FF">
            <w:pPr>
              <w:pStyle w:val="ListBulle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731EF7">
              <w:rPr>
                <w:rFonts w:asciiTheme="majorHAnsi" w:hAnsiTheme="majorHAnsi"/>
              </w:rPr>
              <w:t xml:space="preserve"> years</w:t>
            </w:r>
          </w:p>
        </w:tc>
      </w:tr>
      <w:tr w:rsidR="00AF4A45" w:rsidRPr="00731EF7" w14:paraId="404594DB" w14:textId="6E5DBC86" w:rsidTr="00AF4A45">
        <w:tc>
          <w:tcPr>
            <w:tcW w:w="2553" w:type="dxa"/>
          </w:tcPr>
          <w:p w14:paraId="647492DD" w14:textId="21A4DC2C" w:rsidR="00AF4A45" w:rsidRPr="00731EF7" w:rsidRDefault="00AF4A45" w:rsidP="00AF4A45">
            <w:pPr>
              <w:pStyle w:val="BodyText"/>
              <w:snapToGrid w:val="0"/>
              <w:spacing w:before="40" w:after="40"/>
              <w:rPr>
                <w:rFonts w:asciiTheme="majorHAnsi" w:hAnsiTheme="majorHAnsi" w:cs="Tahoma"/>
                <w:b/>
                <w:sz w:val="20"/>
                <w:lang w:val="en-US"/>
              </w:rPr>
            </w:pPr>
            <w:r w:rsidRPr="00731EF7">
              <w:rPr>
                <w:rFonts w:asciiTheme="majorHAnsi" w:hAnsiTheme="majorHAnsi" w:cs="Tahoma"/>
                <w:b/>
                <w:sz w:val="20"/>
                <w:lang w:val="en-US"/>
              </w:rPr>
              <w:t>IDE/API/Programming tools</w:t>
            </w:r>
          </w:p>
        </w:tc>
        <w:tc>
          <w:tcPr>
            <w:tcW w:w="4094" w:type="dxa"/>
          </w:tcPr>
          <w:p w14:paraId="7232FEE0" w14:textId="77777777" w:rsidR="00AF4A45" w:rsidRPr="00731EF7" w:rsidRDefault="00AF4A45" w:rsidP="00AF4A45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Eclipse</w:t>
            </w:r>
          </w:p>
          <w:p w14:paraId="2968BA82" w14:textId="77777777" w:rsidR="00AF4A45" w:rsidRPr="00731EF7" w:rsidRDefault="00AF4A45" w:rsidP="00AF4A45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NetBean</w:t>
            </w:r>
          </w:p>
          <w:p w14:paraId="31C7CCB1" w14:textId="77777777" w:rsidR="00AF4A45" w:rsidRPr="00731EF7" w:rsidRDefault="00AF4A45" w:rsidP="00AF4A45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Dreamweaver 8 </w:t>
            </w:r>
          </w:p>
          <w:p w14:paraId="5904765E" w14:textId="77777777" w:rsidR="00AF4A45" w:rsidRPr="00731EF7" w:rsidRDefault="00AF4A45" w:rsidP="00AF4A45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Zend Studio</w:t>
            </w:r>
          </w:p>
          <w:p w14:paraId="1B3DECB6" w14:textId="77777777" w:rsidR="00AF4A45" w:rsidRPr="00731EF7" w:rsidRDefault="00AF4A45" w:rsidP="00AF4A45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Git</w:t>
            </w:r>
          </w:p>
          <w:p w14:paraId="53542423" w14:textId="77777777" w:rsidR="00AF4A45" w:rsidRPr="00A3248C" w:rsidRDefault="00AF4A45" w:rsidP="00AF4A45">
            <w:pPr>
              <w:pStyle w:val="ListBullet"/>
              <w:rPr>
                <w:rFonts w:asciiTheme="majorHAnsi" w:hAnsiTheme="majorHAnsi"/>
                <w:lang w:val="pt-BR"/>
              </w:rPr>
            </w:pPr>
            <w:r w:rsidRPr="00731EF7">
              <w:rPr>
                <w:rFonts w:asciiTheme="majorHAnsi" w:hAnsiTheme="majorHAnsi"/>
              </w:rPr>
              <w:t>SVN</w:t>
            </w:r>
          </w:p>
          <w:p w14:paraId="11FD5F81" w14:textId="079E2843" w:rsidR="00A3248C" w:rsidRPr="00731EF7" w:rsidRDefault="00A3248C" w:rsidP="00A3248C">
            <w:pPr>
              <w:pStyle w:val="ListBullet"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>I</w:t>
            </w:r>
            <w:r w:rsidRPr="00A3248C">
              <w:rPr>
                <w:rFonts w:asciiTheme="majorHAnsi" w:hAnsiTheme="majorHAnsi"/>
                <w:lang w:val="pt-BR"/>
              </w:rPr>
              <w:t>ntellij</w:t>
            </w:r>
          </w:p>
        </w:tc>
        <w:tc>
          <w:tcPr>
            <w:tcW w:w="3279" w:type="dxa"/>
          </w:tcPr>
          <w:p w14:paraId="130F5CAE" w14:textId="77777777" w:rsidR="00AF4A45" w:rsidRPr="00731EF7" w:rsidRDefault="00AF4A45" w:rsidP="00AF4A45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6 year</w:t>
            </w:r>
          </w:p>
          <w:p w14:paraId="4F633289" w14:textId="77777777" w:rsidR="00AF4A45" w:rsidRPr="00731EF7" w:rsidRDefault="00AF4A45" w:rsidP="00AF4A45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3 year</w:t>
            </w:r>
          </w:p>
          <w:p w14:paraId="2B969BDF" w14:textId="77777777" w:rsidR="00AF4A45" w:rsidRPr="00731EF7" w:rsidRDefault="00AF4A45" w:rsidP="00AF4A45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4 year</w:t>
            </w:r>
          </w:p>
          <w:p w14:paraId="4BE67548" w14:textId="77777777" w:rsidR="00AF4A45" w:rsidRPr="00731EF7" w:rsidRDefault="00AF4A45" w:rsidP="00AF4A45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1 year</w:t>
            </w:r>
          </w:p>
          <w:p w14:paraId="1CFEF9EB" w14:textId="77777777" w:rsidR="00AF4A45" w:rsidRPr="00A3248C" w:rsidRDefault="00AF4A45" w:rsidP="00AF4A45">
            <w:pPr>
              <w:pStyle w:val="ListBullet"/>
              <w:rPr>
                <w:rFonts w:asciiTheme="majorHAnsi" w:hAnsiTheme="majorHAnsi"/>
                <w:lang w:val="pt-BR"/>
              </w:rPr>
            </w:pPr>
            <w:r w:rsidRPr="00731EF7">
              <w:rPr>
                <w:rFonts w:asciiTheme="majorHAnsi" w:hAnsiTheme="majorHAnsi"/>
              </w:rPr>
              <w:t>4 year</w:t>
            </w:r>
          </w:p>
          <w:p w14:paraId="40783C2E" w14:textId="77777777" w:rsidR="00A3248C" w:rsidRDefault="00A3248C" w:rsidP="00A3248C">
            <w:pPr>
              <w:pStyle w:val="ListBullet"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>4 year</w:t>
            </w:r>
          </w:p>
          <w:p w14:paraId="1D1659B1" w14:textId="04D0A4EF" w:rsidR="00A3248C" w:rsidRPr="00731EF7" w:rsidRDefault="00A3248C" w:rsidP="00A3248C">
            <w:pPr>
              <w:pStyle w:val="ListBullet"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>2 year</w:t>
            </w:r>
          </w:p>
        </w:tc>
      </w:tr>
      <w:tr w:rsidR="003342A3" w:rsidRPr="00731EF7" w14:paraId="3EC7FF87" w14:textId="7D7B9C43" w:rsidTr="003342A3">
        <w:trPr>
          <w:trHeight w:val="1290"/>
        </w:trPr>
        <w:tc>
          <w:tcPr>
            <w:tcW w:w="2553" w:type="dxa"/>
          </w:tcPr>
          <w:p w14:paraId="486C69DA" w14:textId="5FA98142" w:rsidR="003342A3" w:rsidRPr="00731EF7" w:rsidRDefault="003342A3" w:rsidP="003342A3">
            <w:pPr>
              <w:pStyle w:val="Heading2"/>
              <w:outlineLvl w:val="1"/>
            </w:pPr>
            <w:r w:rsidRPr="00731EF7">
              <w:lastRenderedPageBreak/>
              <w:t>Database</w:t>
            </w:r>
          </w:p>
          <w:p w14:paraId="0225B74D" w14:textId="77777777" w:rsidR="003342A3" w:rsidRPr="00731EF7" w:rsidRDefault="003342A3" w:rsidP="003342A3">
            <w:pPr>
              <w:pStyle w:val="Heading2"/>
              <w:outlineLvl w:val="1"/>
            </w:pPr>
          </w:p>
        </w:tc>
        <w:tc>
          <w:tcPr>
            <w:tcW w:w="4094" w:type="dxa"/>
          </w:tcPr>
          <w:p w14:paraId="602B808E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My SQL</w:t>
            </w:r>
          </w:p>
          <w:p w14:paraId="7FEFC370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SQL Server</w:t>
            </w:r>
          </w:p>
          <w:p w14:paraId="2C29A98F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Oracle</w:t>
            </w:r>
          </w:p>
          <w:p w14:paraId="282A3B22" w14:textId="77777777" w:rsidR="003342A3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PostgreSQL</w:t>
            </w:r>
          </w:p>
          <w:p w14:paraId="26EF20BF" w14:textId="0B6CFC6C" w:rsidR="00D7656F" w:rsidRPr="00731EF7" w:rsidRDefault="00D7656F" w:rsidP="003342A3">
            <w:pPr>
              <w:pStyle w:val="ListBulle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Slick</w:t>
            </w:r>
            <w:r w:rsidR="002865AE">
              <w:rPr>
                <w:rFonts w:asciiTheme="majorHAnsi" w:hAnsiTheme="majorHAnsi"/>
              </w:rPr>
              <w:t xml:space="preserve"> 3.0</w:t>
            </w:r>
          </w:p>
        </w:tc>
        <w:tc>
          <w:tcPr>
            <w:tcW w:w="3279" w:type="dxa"/>
          </w:tcPr>
          <w:p w14:paraId="5A47E535" w14:textId="1C2A174D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5 years</w:t>
            </w:r>
          </w:p>
          <w:p w14:paraId="13311A71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6 years</w:t>
            </w:r>
          </w:p>
          <w:p w14:paraId="5DD02203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2  year</w:t>
            </w:r>
          </w:p>
          <w:p w14:paraId="54B29830" w14:textId="77777777" w:rsidR="003342A3" w:rsidRPr="00D7656F" w:rsidRDefault="003342A3" w:rsidP="003342A3">
            <w:pPr>
              <w:pStyle w:val="ListBullet"/>
              <w:rPr>
                <w:rFonts w:asciiTheme="majorHAnsi" w:hAnsiTheme="majorHAnsi"/>
                <w:lang w:val="pt-BR"/>
              </w:rPr>
            </w:pPr>
            <w:r w:rsidRPr="00731EF7">
              <w:rPr>
                <w:rFonts w:asciiTheme="majorHAnsi" w:hAnsiTheme="majorHAnsi"/>
              </w:rPr>
              <w:t>1  year</w:t>
            </w:r>
          </w:p>
          <w:p w14:paraId="0A26A2B1" w14:textId="62855E66" w:rsidR="00D7656F" w:rsidRPr="00731EF7" w:rsidRDefault="00D7656F" w:rsidP="003342A3">
            <w:pPr>
              <w:pStyle w:val="ListBullet"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</w:rPr>
              <w:t>2 year</w:t>
            </w:r>
          </w:p>
        </w:tc>
      </w:tr>
      <w:tr w:rsidR="003342A3" w:rsidRPr="00731EF7" w14:paraId="7B59942E" w14:textId="073C0698" w:rsidTr="00AF4A45">
        <w:trPr>
          <w:trHeight w:val="459"/>
        </w:trPr>
        <w:tc>
          <w:tcPr>
            <w:tcW w:w="2553" w:type="dxa"/>
          </w:tcPr>
          <w:p w14:paraId="19A2A41B" w14:textId="1F349C7E" w:rsidR="003342A3" w:rsidRPr="00731EF7" w:rsidRDefault="003342A3" w:rsidP="003342A3">
            <w:pPr>
              <w:pStyle w:val="BodyText"/>
              <w:snapToGrid w:val="0"/>
              <w:spacing w:before="40" w:after="40"/>
              <w:rPr>
                <w:rFonts w:asciiTheme="majorHAnsi" w:hAnsiTheme="majorHAnsi" w:cs="Tahoma"/>
                <w:b/>
                <w:sz w:val="20"/>
                <w:lang w:val="en-US"/>
              </w:rPr>
            </w:pPr>
            <w:r w:rsidRPr="00731EF7">
              <w:rPr>
                <w:rFonts w:asciiTheme="majorHAnsi" w:hAnsiTheme="majorHAnsi" w:cs="Tahoma"/>
                <w:b/>
                <w:sz w:val="20"/>
                <w:lang w:val="en-US"/>
              </w:rPr>
              <w:t>Application Server</w:t>
            </w:r>
          </w:p>
        </w:tc>
        <w:tc>
          <w:tcPr>
            <w:tcW w:w="4094" w:type="dxa"/>
          </w:tcPr>
          <w:p w14:paraId="533890FF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Apache 2</w:t>
            </w:r>
          </w:p>
          <w:p w14:paraId="3C1F74DB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 xml:space="preserve">Tomcat </w:t>
            </w:r>
          </w:p>
          <w:p w14:paraId="1DD2D6D1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IIS 6.0</w:t>
            </w:r>
          </w:p>
          <w:p w14:paraId="3C87E0EC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Wamp</w:t>
            </w:r>
          </w:p>
          <w:p w14:paraId="43CCA523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Xampp</w:t>
            </w:r>
          </w:p>
          <w:p w14:paraId="2EE891F5" w14:textId="77777777" w:rsidR="003342A3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Manage share hosting(Centos)</w:t>
            </w:r>
          </w:p>
          <w:p w14:paraId="0F7E4CEB" w14:textId="7876CFF7" w:rsidR="00F21E9C" w:rsidRPr="00731EF7" w:rsidRDefault="00F21E9C" w:rsidP="003342A3">
            <w:pPr>
              <w:pStyle w:val="ListBulle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Playframwork</w:t>
            </w:r>
          </w:p>
        </w:tc>
        <w:tc>
          <w:tcPr>
            <w:tcW w:w="3279" w:type="dxa"/>
          </w:tcPr>
          <w:p w14:paraId="26B4BE2C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4 year</w:t>
            </w:r>
          </w:p>
          <w:p w14:paraId="7EF0787F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6 year</w:t>
            </w:r>
          </w:p>
          <w:p w14:paraId="6A4B8A28" w14:textId="7C8C16CB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2 year</w:t>
            </w:r>
          </w:p>
          <w:p w14:paraId="6F0021A1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4 year</w:t>
            </w:r>
          </w:p>
          <w:p w14:paraId="73171C6A" w14:textId="44DC2889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2 year</w:t>
            </w:r>
          </w:p>
          <w:p w14:paraId="7686DD66" w14:textId="77777777" w:rsidR="003342A3" w:rsidRPr="00F21E9C" w:rsidRDefault="003342A3" w:rsidP="003342A3">
            <w:pPr>
              <w:pStyle w:val="ListBullet"/>
              <w:rPr>
                <w:rFonts w:asciiTheme="majorHAnsi" w:hAnsiTheme="majorHAnsi"/>
                <w:lang w:val="pt-BR"/>
              </w:rPr>
            </w:pPr>
            <w:r w:rsidRPr="00731EF7">
              <w:rPr>
                <w:rFonts w:asciiTheme="majorHAnsi" w:hAnsiTheme="majorHAnsi"/>
              </w:rPr>
              <w:t>2 year</w:t>
            </w:r>
          </w:p>
          <w:p w14:paraId="24D5A1BA" w14:textId="1FE1315B" w:rsidR="00F21E9C" w:rsidRPr="00F21E9C" w:rsidRDefault="00F21E9C" w:rsidP="00F21E9C">
            <w:pPr>
              <w:pStyle w:val="ListBullet"/>
              <w:rPr>
                <w:rFonts w:asciiTheme="majorHAnsi" w:hAnsiTheme="majorHAnsi"/>
                <w:lang w:val="pt-BR"/>
              </w:rPr>
            </w:pPr>
            <w:r w:rsidRPr="00731EF7">
              <w:rPr>
                <w:rFonts w:asciiTheme="majorHAnsi" w:hAnsiTheme="majorHAnsi"/>
              </w:rPr>
              <w:t>2 year</w:t>
            </w:r>
          </w:p>
        </w:tc>
      </w:tr>
      <w:tr w:rsidR="003342A3" w:rsidRPr="00731EF7" w14:paraId="65DDAD3E" w14:textId="32AA325D" w:rsidTr="00AF4A45">
        <w:tc>
          <w:tcPr>
            <w:tcW w:w="2553" w:type="dxa"/>
          </w:tcPr>
          <w:p w14:paraId="3696AD7C" w14:textId="77777777" w:rsidR="003342A3" w:rsidRPr="00731EF7" w:rsidRDefault="003342A3" w:rsidP="003342A3">
            <w:pPr>
              <w:pStyle w:val="Heading2"/>
              <w:outlineLvl w:val="1"/>
            </w:pPr>
            <w:r w:rsidRPr="00731EF7">
              <w:t>OS</w:t>
            </w:r>
          </w:p>
        </w:tc>
        <w:tc>
          <w:tcPr>
            <w:tcW w:w="4094" w:type="dxa"/>
          </w:tcPr>
          <w:p w14:paraId="08A0570C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Windows XP</w:t>
            </w:r>
          </w:p>
          <w:p w14:paraId="0A382421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Ubuntu</w:t>
            </w:r>
          </w:p>
          <w:p w14:paraId="72B73D44" w14:textId="77777777" w:rsidR="003342A3" w:rsidRPr="008405D9" w:rsidRDefault="003342A3" w:rsidP="003342A3">
            <w:pPr>
              <w:pStyle w:val="ListBullet"/>
              <w:rPr>
                <w:rFonts w:asciiTheme="majorHAnsi" w:hAnsiTheme="majorHAnsi"/>
                <w:lang w:val="pt-BR"/>
              </w:rPr>
            </w:pPr>
            <w:r w:rsidRPr="00731EF7">
              <w:rPr>
                <w:rFonts w:asciiTheme="majorHAnsi" w:hAnsiTheme="majorHAnsi"/>
              </w:rPr>
              <w:t>Centos</w:t>
            </w:r>
          </w:p>
          <w:p w14:paraId="1522748B" w14:textId="7AB657BB" w:rsidR="008405D9" w:rsidRPr="00731EF7" w:rsidRDefault="008405D9" w:rsidP="003342A3">
            <w:pPr>
              <w:pStyle w:val="ListBullet"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</w:rPr>
              <w:t>Mac os</w:t>
            </w:r>
          </w:p>
        </w:tc>
        <w:tc>
          <w:tcPr>
            <w:tcW w:w="3279" w:type="dxa"/>
          </w:tcPr>
          <w:p w14:paraId="6576E756" w14:textId="5DC6DED5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7  years</w:t>
            </w:r>
          </w:p>
          <w:p w14:paraId="1D95CAED" w14:textId="77777777" w:rsidR="003342A3" w:rsidRPr="00731EF7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1 year</w:t>
            </w:r>
          </w:p>
          <w:p w14:paraId="0B48E494" w14:textId="77777777" w:rsidR="003342A3" w:rsidRDefault="003342A3" w:rsidP="003342A3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3 year</w:t>
            </w:r>
          </w:p>
          <w:p w14:paraId="465AF2CD" w14:textId="40508EDB" w:rsidR="008405D9" w:rsidRPr="00731EF7" w:rsidRDefault="008405D9" w:rsidP="003342A3">
            <w:pPr>
              <w:pStyle w:val="ListBulle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</w:t>
            </w:r>
          </w:p>
        </w:tc>
      </w:tr>
      <w:tr w:rsidR="00FB4421" w:rsidRPr="00731EF7" w14:paraId="26516E82" w14:textId="77777777" w:rsidTr="00AF4A45">
        <w:tc>
          <w:tcPr>
            <w:tcW w:w="2553" w:type="dxa"/>
          </w:tcPr>
          <w:p w14:paraId="7C5DDF72" w14:textId="5E017D1C" w:rsidR="00FB4421" w:rsidRPr="00731EF7" w:rsidRDefault="00FB4421" w:rsidP="003342A3">
            <w:pPr>
              <w:pStyle w:val="Heading2"/>
              <w:outlineLvl w:val="1"/>
            </w:pPr>
            <w:r w:rsidRPr="00731EF7">
              <w:t>Technical management</w:t>
            </w:r>
          </w:p>
        </w:tc>
        <w:tc>
          <w:tcPr>
            <w:tcW w:w="4094" w:type="dxa"/>
          </w:tcPr>
          <w:p w14:paraId="1388B6D6" w14:textId="10A88B6F" w:rsidR="00D72261" w:rsidRPr="00731EF7" w:rsidRDefault="00D72261" w:rsidP="00D72261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 xml:space="preserve">Application(android+IOS) </w:t>
            </w:r>
          </w:p>
          <w:p w14:paraId="7EDAFE1D" w14:textId="31BCEEBC" w:rsidR="00D72261" w:rsidRPr="00731EF7" w:rsidRDefault="00D72261" w:rsidP="00D72261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Human resource network(web(php+myql)</w:t>
            </w:r>
          </w:p>
          <w:p w14:paraId="385214CC" w14:textId="736857A5" w:rsidR="00FB4421" w:rsidRPr="00731EF7" w:rsidRDefault="00D72261" w:rsidP="00D72261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Management team three people</w:t>
            </w:r>
          </w:p>
        </w:tc>
        <w:tc>
          <w:tcPr>
            <w:tcW w:w="3279" w:type="dxa"/>
          </w:tcPr>
          <w:p w14:paraId="3FF49DAB" w14:textId="4F641C77" w:rsidR="00FB4421" w:rsidRPr="00731EF7" w:rsidRDefault="00D72261" w:rsidP="00D72261">
            <w:pPr>
              <w:pStyle w:val="ListBullet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1 year</w:t>
            </w:r>
          </w:p>
        </w:tc>
      </w:tr>
    </w:tbl>
    <w:p w14:paraId="2CBA459C" w14:textId="0842EA80" w:rsidR="00FD569D" w:rsidRPr="00731EF7" w:rsidRDefault="00FD569D" w:rsidP="00ED616B">
      <w:pPr>
        <w:rPr>
          <w:rFonts w:asciiTheme="majorHAnsi" w:eastAsiaTheme="majorEastAsia" w:hAnsiTheme="majorHAnsi" w:cstheme="majorBidi"/>
          <w:b/>
          <w:caps/>
          <w:color w:val="2A7B88" w:themeColor="accent1" w:themeShade="BF"/>
          <w:sz w:val="28"/>
          <w:szCs w:val="32"/>
        </w:rPr>
      </w:pPr>
    </w:p>
    <w:p w14:paraId="62726243" w14:textId="72E0C5AB" w:rsidR="00176753" w:rsidRPr="00731EF7" w:rsidRDefault="00176753" w:rsidP="00176753">
      <w:pPr>
        <w:pStyle w:val="Heading1"/>
        <w:spacing w:before="120" w:after="0"/>
      </w:pPr>
      <w:r w:rsidRPr="00731EF7">
        <w:lastRenderedPageBreak/>
        <w:t xml:space="preserve">Working history </w:t>
      </w:r>
    </w:p>
    <w:p w14:paraId="340C1454" w14:textId="77777777" w:rsidR="00176753" w:rsidRPr="00731EF7" w:rsidRDefault="00176753" w:rsidP="00176753">
      <w:pPr>
        <w:pStyle w:val="Heading1"/>
        <w:spacing w:before="120" w:after="0"/>
      </w:pPr>
    </w:p>
    <w:tbl>
      <w:tblPr>
        <w:tblStyle w:val="TableGrid"/>
        <w:tblW w:w="99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2"/>
        <w:gridCol w:w="3686"/>
        <w:gridCol w:w="3260"/>
      </w:tblGrid>
      <w:tr w:rsidR="00176753" w:rsidRPr="00731EF7" w14:paraId="3B82893D" w14:textId="77777777" w:rsidTr="00BA4BDB">
        <w:tc>
          <w:tcPr>
            <w:tcW w:w="2972" w:type="dxa"/>
          </w:tcPr>
          <w:p w14:paraId="29067398" w14:textId="77777777" w:rsidR="00176753" w:rsidRPr="00731EF7" w:rsidRDefault="00176753" w:rsidP="00BA4BDB">
            <w:pPr>
              <w:pStyle w:val="Heading2"/>
              <w:jc w:val="center"/>
              <w:outlineLvl w:val="1"/>
            </w:pPr>
            <w:r w:rsidRPr="00731EF7">
              <w:t>Period</w:t>
            </w:r>
          </w:p>
        </w:tc>
        <w:tc>
          <w:tcPr>
            <w:tcW w:w="3686" w:type="dxa"/>
          </w:tcPr>
          <w:p w14:paraId="778D5686" w14:textId="77777777" w:rsidR="00176753" w:rsidRPr="00731EF7" w:rsidRDefault="00176753" w:rsidP="00BA4BDB">
            <w:pPr>
              <w:pStyle w:val="Heading2"/>
              <w:jc w:val="center"/>
              <w:outlineLvl w:val="1"/>
            </w:pPr>
            <w:r w:rsidRPr="00731EF7">
              <w:t>Company</w:t>
            </w:r>
          </w:p>
        </w:tc>
        <w:tc>
          <w:tcPr>
            <w:tcW w:w="3260" w:type="dxa"/>
          </w:tcPr>
          <w:p w14:paraId="043D3763" w14:textId="77777777" w:rsidR="00176753" w:rsidRPr="00731EF7" w:rsidRDefault="00176753" w:rsidP="00BA4BDB">
            <w:pPr>
              <w:pStyle w:val="Heading2"/>
              <w:jc w:val="center"/>
              <w:outlineLvl w:val="1"/>
            </w:pPr>
            <w:r w:rsidRPr="00731EF7">
              <w:t>Job title</w:t>
            </w:r>
          </w:p>
        </w:tc>
      </w:tr>
      <w:tr w:rsidR="00106086" w:rsidRPr="00731EF7" w14:paraId="06F67C82" w14:textId="77777777" w:rsidTr="00BA4BDB">
        <w:trPr>
          <w:trHeight w:val="398"/>
        </w:trPr>
        <w:tc>
          <w:tcPr>
            <w:tcW w:w="2972" w:type="dxa"/>
            <w:vAlign w:val="center"/>
          </w:tcPr>
          <w:p w14:paraId="078A85DC" w14:textId="199CE0D0" w:rsidR="00106086" w:rsidRDefault="005742E7" w:rsidP="00FB4421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02</w:t>
            </w:r>
            <w:r w:rsidR="00106086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/2019 – Now</w:t>
            </w:r>
          </w:p>
        </w:tc>
        <w:tc>
          <w:tcPr>
            <w:tcW w:w="3686" w:type="dxa"/>
          </w:tcPr>
          <w:p w14:paraId="5268A099" w14:textId="77777777" w:rsidR="00106086" w:rsidRPr="00731EF7" w:rsidRDefault="00106086" w:rsidP="00106086">
            <w:pPr>
              <w:pStyle w:val="BodyText"/>
              <w:snapToGrid w:val="0"/>
              <w:rPr>
                <w:rFonts w:asciiTheme="majorHAnsi" w:eastAsiaTheme="minorEastAsia" w:hAnsiTheme="majorHAnsi" w:cstheme="minorBidi"/>
                <w:bCs w:val="0"/>
                <w:color w:val="404040" w:themeColor="text1" w:themeTint="BF"/>
                <w:sz w:val="22"/>
                <w:szCs w:val="22"/>
                <w:lang w:val="en-US" w:eastAsia="ja-JP"/>
              </w:rPr>
            </w:pPr>
            <w:r w:rsidRPr="00731EF7">
              <w:rPr>
                <w:rFonts w:asciiTheme="majorHAnsi" w:eastAsiaTheme="minorEastAsia" w:hAnsiTheme="majorHAnsi" w:cstheme="minorBidi"/>
                <w:bCs w:val="0"/>
                <w:color w:val="404040" w:themeColor="text1" w:themeTint="BF"/>
                <w:sz w:val="22"/>
                <w:szCs w:val="22"/>
                <w:lang w:val="en-US" w:eastAsia="ja-JP"/>
              </w:rPr>
              <w:t>FPT SoftWare</w:t>
            </w:r>
          </w:p>
          <w:p w14:paraId="683DF73A" w14:textId="77777777" w:rsidR="00106086" w:rsidRDefault="00106086" w:rsidP="00FB4421">
            <w:pPr>
              <w:pStyle w:val="BodyText"/>
              <w:snapToGrid w:val="0"/>
              <w:rPr>
                <w:rFonts w:asciiTheme="majorHAnsi" w:eastAsiaTheme="minorEastAsia" w:hAnsiTheme="majorHAnsi" w:cstheme="minorBidi"/>
                <w:bCs w:val="0"/>
                <w:color w:val="404040" w:themeColor="text1" w:themeTint="BF"/>
                <w:sz w:val="22"/>
                <w:szCs w:val="22"/>
                <w:lang w:val="en-US" w:eastAsia="ja-JP"/>
              </w:rPr>
            </w:pPr>
          </w:p>
        </w:tc>
        <w:tc>
          <w:tcPr>
            <w:tcW w:w="3260" w:type="dxa"/>
          </w:tcPr>
          <w:p w14:paraId="2C424FA7" w14:textId="60BF35F0" w:rsidR="00106086" w:rsidRDefault="00A545B2" w:rsidP="003F613F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Team Leader</w:t>
            </w:r>
          </w:p>
        </w:tc>
      </w:tr>
      <w:tr w:rsidR="002344C1" w:rsidRPr="00731EF7" w14:paraId="332BEA81" w14:textId="77777777" w:rsidTr="00BA4BDB">
        <w:trPr>
          <w:trHeight w:val="398"/>
        </w:trPr>
        <w:tc>
          <w:tcPr>
            <w:tcW w:w="2972" w:type="dxa"/>
            <w:vAlign w:val="center"/>
          </w:tcPr>
          <w:p w14:paraId="37B2AFE4" w14:textId="68E5A567" w:rsidR="002344C1" w:rsidRPr="00731EF7" w:rsidRDefault="002344C1" w:rsidP="00106086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12/2016</w:t>
            </w:r>
            <w:r w:rsidR="003F613F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</w:t>
            </w:r>
            <w:r w:rsidR="00086590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–</w:t>
            </w:r>
            <w:r w:rsidR="003F613F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</w:t>
            </w:r>
            <w:r w:rsidR="00106086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4/2019</w:t>
            </w:r>
          </w:p>
        </w:tc>
        <w:tc>
          <w:tcPr>
            <w:tcW w:w="3686" w:type="dxa"/>
          </w:tcPr>
          <w:p w14:paraId="5D128648" w14:textId="467730E9" w:rsidR="002344C1" w:rsidRPr="00731EF7" w:rsidRDefault="00D679AD" w:rsidP="00FB4421">
            <w:pPr>
              <w:pStyle w:val="BodyText"/>
              <w:snapToGrid w:val="0"/>
              <w:rPr>
                <w:rFonts w:asciiTheme="majorHAnsi" w:eastAsiaTheme="minorEastAsia" w:hAnsiTheme="majorHAnsi" w:cstheme="minorBidi"/>
                <w:bCs w:val="0"/>
                <w:color w:val="404040" w:themeColor="text1" w:themeTint="BF"/>
                <w:sz w:val="22"/>
                <w:szCs w:val="22"/>
                <w:lang w:val="en-US" w:eastAsia="ja-JP"/>
              </w:rPr>
            </w:pPr>
            <w:r>
              <w:rPr>
                <w:rFonts w:asciiTheme="majorHAnsi" w:eastAsiaTheme="minorEastAsia" w:hAnsiTheme="majorHAnsi" w:cstheme="minorBidi"/>
                <w:bCs w:val="0"/>
                <w:color w:val="404040" w:themeColor="text1" w:themeTint="BF"/>
                <w:sz w:val="22"/>
                <w:szCs w:val="22"/>
                <w:lang w:val="en-US" w:eastAsia="ja-JP"/>
              </w:rPr>
              <w:t xml:space="preserve">EVOLABLE </w:t>
            </w:r>
            <w:r w:rsidR="003F613F">
              <w:rPr>
                <w:rFonts w:asciiTheme="majorHAnsi" w:eastAsiaTheme="minorEastAsia" w:hAnsiTheme="majorHAnsi" w:cstheme="minorBidi"/>
                <w:bCs w:val="0"/>
                <w:color w:val="404040" w:themeColor="text1" w:themeTint="BF"/>
                <w:sz w:val="22"/>
                <w:szCs w:val="22"/>
                <w:lang w:val="en-US" w:eastAsia="ja-JP"/>
              </w:rPr>
              <w:t xml:space="preserve"> ASIA</w:t>
            </w:r>
          </w:p>
        </w:tc>
        <w:tc>
          <w:tcPr>
            <w:tcW w:w="3260" w:type="dxa"/>
          </w:tcPr>
          <w:p w14:paraId="2AB66ACC" w14:textId="1B8F6BAA" w:rsidR="002344C1" w:rsidRPr="00731EF7" w:rsidRDefault="00DE0035" w:rsidP="003F613F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Team Leader</w:t>
            </w:r>
          </w:p>
        </w:tc>
        <w:bookmarkStart w:id="0" w:name="_GoBack"/>
        <w:bookmarkEnd w:id="0"/>
      </w:tr>
      <w:tr w:rsidR="00FB4421" w:rsidRPr="00731EF7" w14:paraId="29E53914" w14:textId="77777777" w:rsidTr="00BA4BDB">
        <w:trPr>
          <w:trHeight w:val="398"/>
        </w:trPr>
        <w:tc>
          <w:tcPr>
            <w:tcW w:w="2972" w:type="dxa"/>
            <w:vAlign w:val="center"/>
          </w:tcPr>
          <w:p w14:paraId="2E5A2866" w14:textId="68A4C0B2" w:rsidR="00FB4421" w:rsidRPr="00731EF7" w:rsidRDefault="00FB4421" w:rsidP="002344C1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7/2014– </w:t>
            </w:r>
            <w:r w:rsidR="002344C1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11/2016</w:t>
            </w:r>
            <w:r w:rsidRPr="00731EF7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</w:t>
            </w:r>
          </w:p>
        </w:tc>
        <w:tc>
          <w:tcPr>
            <w:tcW w:w="3686" w:type="dxa"/>
          </w:tcPr>
          <w:p w14:paraId="0F5A096B" w14:textId="77777777" w:rsidR="00FB4421" w:rsidRPr="00731EF7" w:rsidRDefault="00FB4421" w:rsidP="00FB4421">
            <w:pPr>
              <w:pStyle w:val="BodyText"/>
              <w:snapToGrid w:val="0"/>
              <w:rPr>
                <w:rFonts w:asciiTheme="majorHAnsi" w:eastAsiaTheme="minorEastAsia" w:hAnsiTheme="majorHAnsi" w:cstheme="minorBidi"/>
                <w:bCs w:val="0"/>
                <w:color w:val="404040" w:themeColor="text1" w:themeTint="BF"/>
                <w:sz w:val="22"/>
                <w:szCs w:val="22"/>
                <w:lang w:val="en-US" w:eastAsia="ja-JP"/>
              </w:rPr>
            </w:pPr>
            <w:r w:rsidRPr="00731EF7">
              <w:rPr>
                <w:rFonts w:asciiTheme="majorHAnsi" w:eastAsiaTheme="minorEastAsia" w:hAnsiTheme="majorHAnsi" w:cstheme="minorBidi"/>
                <w:bCs w:val="0"/>
                <w:color w:val="404040" w:themeColor="text1" w:themeTint="BF"/>
                <w:sz w:val="22"/>
                <w:szCs w:val="22"/>
                <w:lang w:val="en-US" w:eastAsia="ja-JP"/>
              </w:rPr>
              <w:t>FPT SoftWare</w:t>
            </w:r>
          </w:p>
          <w:p w14:paraId="53CCA473" w14:textId="77777777" w:rsidR="00FB4421" w:rsidRPr="00731EF7" w:rsidRDefault="00FB4421" w:rsidP="00FB4421">
            <w:pPr>
              <w:pStyle w:val="BodyText"/>
              <w:snapToGrid w:val="0"/>
              <w:rPr>
                <w:rFonts w:asciiTheme="majorHAnsi" w:eastAsiaTheme="minorEastAsia" w:hAnsiTheme="majorHAnsi" w:cstheme="minorBidi"/>
                <w:bCs w:val="0"/>
                <w:color w:val="404040" w:themeColor="text1" w:themeTint="BF"/>
                <w:sz w:val="22"/>
                <w:szCs w:val="22"/>
                <w:lang w:val="en-US" w:eastAsia="ja-JP"/>
              </w:rPr>
            </w:pPr>
          </w:p>
        </w:tc>
        <w:tc>
          <w:tcPr>
            <w:tcW w:w="3260" w:type="dxa"/>
          </w:tcPr>
          <w:p w14:paraId="6CCDAFFC" w14:textId="1E68E936" w:rsidR="00FB4421" w:rsidRPr="00731EF7" w:rsidRDefault="003F613F" w:rsidP="00E61139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Team</w:t>
            </w:r>
            <w:r w:rsidR="00E61139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</w:t>
            </w:r>
            <w:r w:rsidR="003750DF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L</w:t>
            </w:r>
            <w:r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eader</w:t>
            </w:r>
            <w:r w:rsidR="00FB4421" w:rsidRPr="00731EF7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Java </w:t>
            </w:r>
          </w:p>
        </w:tc>
      </w:tr>
      <w:tr w:rsidR="00FB4421" w:rsidRPr="00731EF7" w14:paraId="184920C4" w14:textId="77777777" w:rsidTr="00BA4BDB">
        <w:trPr>
          <w:trHeight w:val="398"/>
        </w:trPr>
        <w:tc>
          <w:tcPr>
            <w:tcW w:w="2972" w:type="dxa"/>
            <w:vAlign w:val="center"/>
          </w:tcPr>
          <w:p w14:paraId="31BF02ED" w14:textId="487AB753" w:rsidR="00FB4421" w:rsidRPr="00731EF7" w:rsidRDefault="00FB4421" w:rsidP="00FB4421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5/2013-7/2014</w:t>
            </w:r>
          </w:p>
        </w:tc>
        <w:tc>
          <w:tcPr>
            <w:tcW w:w="3686" w:type="dxa"/>
          </w:tcPr>
          <w:p w14:paraId="07E01385" w14:textId="4C68EE97" w:rsidR="00FB4421" w:rsidRPr="00731EF7" w:rsidRDefault="00FB4421" w:rsidP="00FB4421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Multi-Application Mobile Technology Joint Stock Company </w:t>
            </w:r>
          </w:p>
        </w:tc>
        <w:tc>
          <w:tcPr>
            <w:tcW w:w="3260" w:type="dxa"/>
          </w:tcPr>
          <w:p w14:paraId="3A598B7E" w14:textId="4E6180CB" w:rsidR="00FB4421" w:rsidRPr="00731EF7" w:rsidRDefault="00FB4421" w:rsidP="00FB4421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Technical Management</w:t>
            </w:r>
          </w:p>
        </w:tc>
      </w:tr>
      <w:tr w:rsidR="00FB4421" w:rsidRPr="00731EF7" w14:paraId="0BF068EA" w14:textId="77777777" w:rsidTr="00BA4BDB">
        <w:trPr>
          <w:trHeight w:val="398"/>
        </w:trPr>
        <w:tc>
          <w:tcPr>
            <w:tcW w:w="2972" w:type="dxa"/>
            <w:vAlign w:val="center"/>
          </w:tcPr>
          <w:p w14:paraId="421859A1" w14:textId="20F59B52" w:rsidR="00FB4421" w:rsidRPr="00731EF7" w:rsidRDefault="00FB4421" w:rsidP="00FB4421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2/2011 – 4/2013</w:t>
            </w:r>
          </w:p>
        </w:tc>
        <w:tc>
          <w:tcPr>
            <w:tcW w:w="3686" w:type="dxa"/>
          </w:tcPr>
          <w:p w14:paraId="3B335C4A" w14:textId="3E1F5EA8" w:rsidR="00FB4421" w:rsidRPr="00731EF7" w:rsidRDefault="00FB4421" w:rsidP="00F9221B">
            <w:pPr>
              <w:pStyle w:val="BodyText"/>
              <w:snapToGrid w:val="0"/>
              <w:rPr>
                <w:rFonts w:asciiTheme="majorHAnsi" w:eastAsiaTheme="minorEastAsia" w:hAnsiTheme="majorHAnsi" w:cstheme="minorBidi"/>
                <w:b/>
                <w:caps/>
                <w:color w:val="404040" w:themeColor="text1" w:themeTint="BF"/>
                <w:sz w:val="22"/>
                <w:szCs w:val="22"/>
                <w:lang w:val="en-US"/>
              </w:rPr>
            </w:pPr>
            <w:r w:rsidRPr="00731EF7">
              <w:rPr>
                <w:rFonts w:asciiTheme="majorHAnsi" w:eastAsiaTheme="minorEastAsia" w:hAnsiTheme="majorHAnsi" w:cstheme="minorBidi"/>
                <w:bCs w:val="0"/>
                <w:color w:val="404040" w:themeColor="text1" w:themeTint="BF"/>
                <w:sz w:val="22"/>
                <w:szCs w:val="22"/>
                <w:lang w:val="en-US" w:eastAsia="ja-JP"/>
              </w:rPr>
              <w:t>CMC Telecommunication infrastructure JSC</w:t>
            </w:r>
          </w:p>
        </w:tc>
        <w:tc>
          <w:tcPr>
            <w:tcW w:w="3260" w:type="dxa"/>
          </w:tcPr>
          <w:p w14:paraId="3C6864D1" w14:textId="28CADBEB" w:rsidR="00FB4421" w:rsidRPr="00731EF7" w:rsidRDefault="00FB4421" w:rsidP="00FB4421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J2ME Mobile Developer</w:t>
            </w:r>
          </w:p>
        </w:tc>
      </w:tr>
      <w:tr w:rsidR="00FB4421" w:rsidRPr="00731EF7" w14:paraId="6AD5203E" w14:textId="77777777" w:rsidTr="00BA4BDB">
        <w:trPr>
          <w:trHeight w:val="398"/>
        </w:trPr>
        <w:tc>
          <w:tcPr>
            <w:tcW w:w="2972" w:type="dxa"/>
            <w:vAlign w:val="center"/>
          </w:tcPr>
          <w:p w14:paraId="623876FE" w14:textId="0D42CA96" w:rsidR="00FB4421" w:rsidRPr="00731EF7" w:rsidRDefault="00FB4421" w:rsidP="00FB4421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12/2008 – 12/2010</w:t>
            </w:r>
          </w:p>
        </w:tc>
        <w:tc>
          <w:tcPr>
            <w:tcW w:w="3686" w:type="dxa"/>
          </w:tcPr>
          <w:p w14:paraId="2B39D35A" w14:textId="206D3FD9" w:rsidR="00FB4421" w:rsidRPr="00731EF7" w:rsidRDefault="00FB4421" w:rsidP="00F9221B">
            <w:pPr>
              <w:pStyle w:val="BodyText"/>
              <w:snapToGrid w:val="0"/>
              <w:rPr>
                <w:rFonts w:asciiTheme="majorHAnsi" w:eastAsiaTheme="minorEastAsia" w:hAnsiTheme="majorHAnsi" w:cstheme="minorBidi"/>
                <w:b/>
                <w:caps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asciiTheme="majorHAnsi" w:eastAsiaTheme="minorEastAsia" w:hAnsiTheme="majorHAnsi" w:cstheme="minorBidi"/>
                <w:bCs w:val="0"/>
                <w:color w:val="404040" w:themeColor="text1" w:themeTint="BF"/>
                <w:sz w:val="22"/>
                <w:szCs w:val="22"/>
                <w:lang w:val="en-US" w:eastAsia="ja-JP"/>
              </w:rPr>
              <w:t>Viet Nhat General Joint stock Company</w:t>
            </w:r>
          </w:p>
        </w:tc>
        <w:tc>
          <w:tcPr>
            <w:tcW w:w="3260" w:type="dxa"/>
          </w:tcPr>
          <w:p w14:paraId="646DFECE" w14:textId="73A9587F" w:rsidR="00FB4421" w:rsidRPr="00731EF7" w:rsidRDefault="00FB4421" w:rsidP="00FB4421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Java </w:t>
            </w:r>
            <w:r w:rsidR="000A372D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</w:t>
            </w:r>
            <w:r w:rsidRPr="00731EF7">
              <w:rPr>
                <w:rFonts w:eastAsiaTheme="minorEastAsia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Developer</w:t>
            </w:r>
          </w:p>
        </w:tc>
      </w:tr>
    </w:tbl>
    <w:p w14:paraId="340579E6" w14:textId="11314E5F" w:rsidR="00D61C00" w:rsidRPr="00731EF7" w:rsidRDefault="00FD569D" w:rsidP="00FD569D">
      <w:pPr>
        <w:pStyle w:val="Heading1"/>
        <w:spacing w:before="120" w:after="0"/>
      </w:pPr>
      <w:r w:rsidRPr="00731EF7">
        <w:t>Attended projects</w:t>
      </w:r>
    </w:p>
    <w:p w14:paraId="2B985CEB" w14:textId="6BBC7C94" w:rsidR="003D0391" w:rsidRPr="00731EF7" w:rsidRDefault="003D0391" w:rsidP="00FD569D">
      <w:pPr>
        <w:pStyle w:val="Heading1"/>
        <w:spacing w:before="120" w:after="0"/>
      </w:pPr>
    </w:p>
    <w:tbl>
      <w:tblPr>
        <w:tblStyle w:val="TableGrid"/>
        <w:tblW w:w="1006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66"/>
        <w:gridCol w:w="1456"/>
        <w:gridCol w:w="1984"/>
        <w:gridCol w:w="5954"/>
      </w:tblGrid>
      <w:tr w:rsidR="003D0391" w:rsidRPr="00731EF7" w14:paraId="44DF3AC1" w14:textId="77777777" w:rsidTr="007364B2">
        <w:tc>
          <w:tcPr>
            <w:tcW w:w="666" w:type="dxa"/>
          </w:tcPr>
          <w:p w14:paraId="366FC3DD" w14:textId="67BA9740" w:rsidR="003D0391" w:rsidRPr="00731EF7" w:rsidRDefault="003D0391" w:rsidP="00B20F98">
            <w:pPr>
              <w:pStyle w:val="Heading2"/>
              <w:jc w:val="center"/>
              <w:outlineLvl w:val="1"/>
            </w:pPr>
            <w:r w:rsidRPr="00731EF7">
              <w:t>No.</w:t>
            </w:r>
          </w:p>
        </w:tc>
        <w:tc>
          <w:tcPr>
            <w:tcW w:w="1456" w:type="dxa"/>
          </w:tcPr>
          <w:p w14:paraId="78B9D1BF" w14:textId="7C497200" w:rsidR="003D0391" w:rsidRPr="00731EF7" w:rsidRDefault="003D0391" w:rsidP="00B20F98">
            <w:pPr>
              <w:pStyle w:val="Heading2"/>
              <w:jc w:val="center"/>
              <w:outlineLvl w:val="1"/>
            </w:pPr>
            <w:r w:rsidRPr="00731EF7">
              <w:t>Period</w:t>
            </w:r>
          </w:p>
        </w:tc>
        <w:tc>
          <w:tcPr>
            <w:tcW w:w="1984" w:type="dxa"/>
          </w:tcPr>
          <w:p w14:paraId="0BB082C7" w14:textId="28A75E97" w:rsidR="003D0391" w:rsidRPr="00731EF7" w:rsidRDefault="003D0391" w:rsidP="00B20F98">
            <w:pPr>
              <w:pStyle w:val="Heading2"/>
              <w:jc w:val="center"/>
              <w:outlineLvl w:val="1"/>
            </w:pPr>
            <w:r w:rsidRPr="00731EF7">
              <w:t>Position - Company</w:t>
            </w:r>
          </w:p>
        </w:tc>
        <w:tc>
          <w:tcPr>
            <w:tcW w:w="5954" w:type="dxa"/>
          </w:tcPr>
          <w:p w14:paraId="0D95BF79" w14:textId="37E4929C" w:rsidR="003D0391" w:rsidRPr="00731EF7" w:rsidRDefault="003D0391" w:rsidP="00B20F98">
            <w:pPr>
              <w:pStyle w:val="Heading2"/>
              <w:jc w:val="center"/>
              <w:outlineLvl w:val="1"/>
            </w:pPr>
            <w:r w:rsidRPr="00731EF7">
              <w:t>Project description</w:t>
            </w:r>
          </w:p>
        </w:tc>
      </w:tr>
      <w:tr w:rsidR="00BA4BDB" w:rsidRPr="00731EF7" w14:paraId="1206FCDC" w14:textId="77777777" w:rsidTr="007364B2">
        <w:tc>
          <w:tcPr>
            <w:tcW w:w="666" w:type="dxa"/>
          </w:tcPr>
          <w:p w14:paraId="49A2D0CB" w14:textId="241148DC" w:rsidR="00BA4BDB" w:rsidRDefault="00BA4BDB" w:rsidP="00DE0035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56" w:type="dxa"/>
          </w:tcPr>
          <w:p w14:paraId="382D2279" w14:textId="190413DC" w:rsidR="00BA4BDB" w:rsidRPr="00731EF7" w:rsidRDefault="00BA4BDB" w:rsidP="00BA4BDB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12/2019</w:t>
            </w:r>
          </w:p>
          <w:p w14:paraId="369042B1" w14:textId="77777777" w:rsidR="00BA4BDB" w:rsidRPr="00731EF7" w:rsidRDefault="00BA4BDB" w:rsidP="00BA4BDB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-</w:t>
            </w:r>
          </w:p>
          <w:p w14:paraId="0630E94C" w14:textId="575B45C2" w:rsidR="00BA4BDB" w:rsidRDefault="00BA4BDB" w:rsidP="00BA4BDB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t>Present</w:t>
            </w:r>
          </w:p>
        </w:tc>
        <w:tc>
          <w:tcPr>
            <w:tcW w:w="1984" w:type="dxa"/>
          </w:tcPr>
          <w:p w14:paraId="7B5D86A8" w14:textId="77777777" w:rsidR="00BA4BDB" w:rsidRPr="00731EF7" w:rsidRDefault="00BA4BDB" w:rsidP="00BA4BDB">
            <w:pPr>
              <w:pStyle w:val="Heading2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Senior Java</w:t>
            </w:r>
          </w:p>
          <w:p w14:paraId="4E03D683" w14:textId="0210475E" w:rsidR="00BA4BDB" w:rsidRPr="00731EF7" w:rsidRDefault="00BA4BDB" w:rsidP="00BA4BDB">
            <w:pPr>
              <w:pStyle w:val="Heading2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 xml:space="preserve">   -</w:t>
            </w: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1D72AB27" w14:textId="0449469F" w:rsidR="00BA4BDB" w:rsidRDefault="00BA4BDB" w:rsidP="00BA4BDB">
            <w:pPr>
              <w:pStyle w:val="Heading2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FPT Software</w:t>
            </w:r>
          </w:p>
        </w:tc>
        <w:tc>
          <w:tcPr>
            <w:tcW w:w="5954" w:type="dxa"/>
          </w:tcPr>
          <w:p w14:paraId="4F260123" w14:textId="481FB6F5" w:rsidR="00BA4BDB" w:rsidRPr="00731EF7" w:rsidRDefault="00BA4BDB" w:rsidP="00BA4BDB">
            <w:pPr>
              <w:pStyle w:val="ListBullet"/>
              <w:spacing w:after="240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Project:</w:t>
            </w:r>
            <w:r>
              <w:rPr>
                <w:rFonts w:asciiTheme="majorHAnsi" w:hAnsiTheme="majorHAnsi"/>
              </w:rPr>
              <w:t xml:space="preserve"> Payment wallet viettel Pay App</w:t>
            </w:r>
          </w:p>
          <w:p w14:paraId="0006751C" w14:textId="77777777" w:rsidR="00BA4BDB" w:rsidRPr="00731EF7" w:rsidRDefault="00BA4BDB" w:rsidP="00BA4BDB">
            <w:pPr>
              <w:pStyle w:val="ListBullet"/>
              <w:spacing w:after="240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Project description:  </w:t>
            </w:r>
          </w:p>
          <w:p w14:paraId="12C75B09" w14:textId="01A98332" w:rsidR="00BA4BDB" w:rsidRPr="00731EF7" w:rsidRDefault="00BA4BDB" w:rsidP="00BA4BDB">
            <w:pPr>
              <w:pStyle w:val="ListBullet"/>
              <w:numPr>
                <w:ilvl w:val="0"/>
                <w:numId w:val="3"/>
              </w:numPr>
              <w:spacing w:after="240" w:line="264" w:lineRule="auto"/>
              <w:ind w:left="187" w:hanging="187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 xml:space="preserve">Bulid application </w:t>
            </w:r>
            <w:r>
              <w:rPr>
                <w:rFonts w:asciiTheme="majorHAnsi" w:hAnsiTheme="majorHAnsi"/>
              </w:rPr>
              <w:t>system backend payment with service bank vietnam</w:t>
            </w:r>
          </w:p>
          <w:p w14:paraId="5A64A3D0" w14:textId="43443EE3" w:rsidR="00BA4BDB" w:rsidRPr="00731EF7" w:rsidRDefault="00BA4BDB" w:rsidP="00BA4BDB">
            <w:pPr>
              <w:pStyle w:val="ListBullet"/>
              <w:spacing w:after="240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 xml:space="preserve">Customer: </w:t>
            </w:r>
            <w:r>
              <w:rPr>
                <w:rFonts w:asciiTheme="majorHAnsi" w:hAnsiTheme="majorHAnsi"/>
              </w:rPr>
              <w:t>Viettel Group</w:t>
            </w:r>
          </w:p>
          <w:p w14:paraId="61ED3DD8" w14:textId="4318F6B1" w:rsidR="00BA4BDB" w:rsidRPr="00731EF7" w:rsidRDefault="00BA4BDB" w:rsidP="00BA4BDB">
            <w:pPr>
              <w:pStyle w:val="ListBullet"/>
              <w:spacing w:after="240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lang w:val="vi-VN"/>
              </w:rPr>
              <w:t>Team size:</w:t>
            </w:r>
            <w:r>
              <w:rPr>
                <w:rFonts w:asciiTheme="majorHAnsi" w:hAnsiTheme="majorHAnsi"/>
                <w:lang w:val="vi-VN"/>
              </w:rPr>
              <w:t xml:space="preserve"> </w:t>
            </w:r>
            <w:r w:rsidR="005742E7">
              <w:rPr>
                <w:rFonts w:asciiTheme="majorHAnsi" w:hAnsiTheme="majorHAnsi"/>
              </w:rPr>
              <w:t>15</w:t>
            </w:r>
            <w:r w:rsidR="005742E7">
              <w:rPr>
                <w:rFonts w:asciiTheme="majorHAnsi" w:hAnsiTheme="majorHAnsi"/>
                <w:lang w:val="vi-VN"/>
              </w:rPr>
              <w:t xml:space="preserve"> members (10</w:t>
            </w:r>
            <w:r w:rsidRPr="00731EF7">
              <w:rPr>
                <w:rFonts w:asciiTheme="majorHAnsi" w:hAnsiTheme="majorHAnsi"/>
                <w:lang w:val="vi-VN"/>
              </w:rPr>
              <w:t xml:space="preserve"> D</w:t>
            </w:r>
            <w:r>
              <w:rPr>
                <w:rFonts w:asciiTheme="majorHAnsi" w:hAnsiTheme="majorHAnsi"/>
                <w:lang w:val="vi-VN"/>
              </w:rPr>
              <w:t>evelopers</w:t>
            </w:r>
            <w:r>
              <w:rPr>
                <w:rFonts w:asciiTheme="majorHAnsi" w:hAnsiTheme="majorHAnsi"/>
              </w:rPr>
              <w:t>,</w:t>
            </w:r>
            <w:r w:rsidR="005742E7">
              <w:rPr>
                <w:rFonts w:asciiTheme="majorHAnsi" w:hAnsiTheme="majorHAnsi"/>
              </w:rPr>
              <w:t xml:space="preserve"> 2</w:t>
            </w:r>
            <w:r>
              <w:rPr>
                <w:rFonts w:asciiTheme="majorHAnsi" w:hAnsiTheme="majorHAnsi"/>
                <w:lang w:val="vi-VN"/>
              </w:rPr>
              <w:t xml:space="preserve"> test,1 QA,</w:t>
            </w:r>
            <w:r w:rsidRPr="00731EF7">
              <w:rPr>
                <w:rFonts w:asciiTheme="majorHAnsi" w:hAnsiTheme="majorHAnsi"/>
                <w:lang w:val="vi-VN"/>
              </w:rPr>
              <w:t xml:space="preserve"> </w:t>
            </w:r>
            <w:r>
              <w:rPr>
                <w:rFonts w:asciiTheme="majorHAnsi" w:hAnsiTheme="majorHAnsi"/>
              </w:rPr>
              <w:t xml:space="preserve">2 </w:t>
            </w:r>
            <w:r w:rsidRPr="00731EF7">
              <w:rPr>
                <w:rFonts w:asciiTheme="majorHAnsi" w:hAnsiTheme="majorHAnsi"/>
                <w:lang w:val="vi-VN"/>
              </w:rPr>
              <w:t>Leader,</w:t>
            </w:r>
            <w:r w:rsidRPr="00731E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vi-VN"/>
              </w:rPr>
              <w:t xml:space="preserve">1 PM </w:t>
            </w:r>
            <w:r w:rsidRPr="00731EF7">
              <w:rPr>
                <w:rFonts w:asciiTheme="majorHAnsi" w:hAnsiTheme="majorHAnsi"/>
                <w:lang w:val="vi-VN"/>
              </w:rPr>
              <w:t xml:space="preserve"> in Vietnam)</w:t>
            </w:r>
          </w:p>
          <w:p w14:paraId="656A6294" w14:textId="77777777" w:rsidR="00BA4BDB" w:rsidRPr="00684190" w:rsidRDefault="00BA4BDB" w:rsidP="00BA4BDB">
            <w:pPr>
              <w:pStyle w:val="ListBullet"/>
              <w:spacing w:after="240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 xml:space="preserve">Responsibilities: </w:t>
            </w:r>
          </w:p>
          <w:p w14:paraId="3D54C32C" w14:textId="7312EE62" w:rsidR="00BA4BDB" w:rsidRPr="005742E7" w:rsidRDefault="00BA4BDB" w:rsidP="00BA4BDB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000000" w:themeColor="text1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 xml:space="preserve">-   </w:t>
            </w:r>
            <w:r w:rsidR="005742E7">
              <w:rPr>
                <w:rFonts w:asciiTheme="majorHAnsi" w:hAnsiTheme="majorHAnsi"/>
                <w:color w:val="000000" w:themeColor="text1"/>
              </w:rPr>
              <w:t>Code support member</w:t>
            </w:r>
          </w:p>
          <w:p w14:paraId="77D04F0A" w14:textId="77777777" w:rsidR="00BA4BDB" w:rsidRPr="00F53EB1" w:rsidRDefault="00BA4BDB" w:rsidP="00BA4BDB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-  Review code member</w:t>
            </w:r>
          </w:p>
          <w:p w14:paraId="0D752D98" w14:textId="77777777" w:rsidR="00BA4BDB" w:rsidRPr="00684190" w:rsidRDefault="00BA4BDB" w:rsidP="00BA4BDB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Reivew Design detail</w:t>
            </w:r>
          </w:p>
          <w:p w14:paraId="6362D68A" w14:textId="77777777" w:rsidR="00BA4BDB" w:rsidRPr="00684190" w:rsidRDefault="00BA4BDB" w:rsidP="00BA4BDB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Support Member Team</w:t>
            </w:r>
          </w:p>
          <w:p w14:paraId="61CD606B" w14:textId="77777777" w:rsidR="00BA4BDB" w:rsidRPr="00684190" w:rsidRDefault="00BA4BDB" w:rsidP="00BA4BDB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Send daily report to  PM</w:t>
            </w:r>
          </w:p>
          <w:p w14:paraId="1EF8E57B" w14:textId="77777777" w:rsidR="00BA4BDB" w:rsidRDefault="00BA4BDB" w:rsidP="00BA4BDB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Meeting team work</w:t>
            </w:r>
          </w:p>
          <w:p w14:paraId="4D8855C8" w14:textId="77777777" w:rsidR="00BA4BDB" w:rsidRPr="00731EF7" w:rsidRDefault="00BA4BDB" w:rsidP="00BA4BDB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. </w:t>
            </w:r>
            <w:r w:rsidRPr="00731EF7">
              <w:rPr>
                <w:rFonts w:asciiTheme="majorHAnsi" w:hAnsiTheme="majorHAnsi"/>
                <w:b/>
                <w:i/>
              </w:rPr>
              <w:t xml:space="preserve">Technologies:  </w:t>
            </w:r>
          </w:p>
          <w:p w14:paraId="024FB90B" w14:textId="77777777" w:rsidR="00BA4BDB" w:rsidRPr="00731EF7" w:rsidRDefault="00BA4BDB" w:rsidP="00BA4BDB">
            <w:pPr>
              <w:pStyle w:val="ListBullet"/>
              <w:numPr>
                <w:ilvl w:val="0"/>
                <w:numId w:val="3"/>
              </w:numPr>
              <w:spacing w:after="240" w:line="264" w:lineRule="auto"/>
              <w:ind w:left="187" w:hanging="187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</w:rPr>
              <w:t>F</w:t>
            </w:r>
            <w:r w:rsidRPr="00731EF7">
              <w:rPr>
                <w:rFonts w:asciiTheme="majorHAnsi" w:hAnsiTheme="majorHAnsi"/>
                <w:lang w:val="vi-VN"/>
              </w:rPr>
              <w:t xml:space="preserve">ramework  </w:t>
            </w:r>
            <w:r>
              <w:rPr>
                <w:rFonts w:asciiTheme="majorHAnsi" w:hAnsiTheme="majorHAnsi"/>
              </w:rPr>
              <w:t>sesar</w:t>
            </w:r>
          </w:p>
          <w:p w14:paraId="477A973D" w14:textId="77777777" w:rsidR="00BA4BDB" w:rsidRPr="00731EF7" w:rsidRDefault="00BA4BDB" w:rsidP="00BA4BDB">
            <w:pPr>
              <w:pStyle w:val="ListBullet"/>
              <w:numPr>
                <w:ilvl w:val="0"/>
                <w:numId w:val="3"/>
              </w:numPr>
              <w:spacing w:after="240" w:line="264" w:lineRule="auto"/>
              <w:ind w:left="187" w:hanging="187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IDE: Eclispe</w:t>
            </w:r>
          </w:p>
          <w:p w14:paraId="4508DA80" w14:textId="77777777" w:rsidR="00BA4BDB" w:rsidRPr="00731EF7" w:rsidRDefault="00BA4BDB" w:rsidP="00BA4BDB">
            <w:pPr>
              <w:pStyle w:val="ListBullet"/>
              <w:numPr>
                <w:ilvl w:val="0"/>
                <w:numId w:val="3"/>
              </w:numPr>
              <w:spacing w:after="240" w:line="264" w:lineRule="auto"/>
              <w:ind w:left="187" w:hanging="187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</w:rPr>
              <w:t>Oracle</w:t>
            </w:r>
          </w:p>
          <w:p w14:paraId="7FB33B16" w14:textId="77777777" w:rsidR="00BA4BDB" w:rsidRPr="00F53EB1" w:rsidRDefault="00BA4BDB" w:rsidP="00BA4BDB">
            <w:pPr>
              <w:pStyle w:val="ListBullet"/>
              <w:spacing w:after="240"/>
              <w:jc w:val="both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</w:rPr>
              <w:t>OS: Window, Linux</w:t>
            </w:r>
          </w:p>
          <w:p w14:paraId="19EEABFD" w14:textId="5BC162E9" w:rsidR="00BA4BDB" w:rsidRPr="005742E7" w:rsidRDefault="005742E7" w:rsidP="00BA4BDB">
            <w:pPr>
              <w:pStyle w:val="ListBullet"/>
              <w:spacing w:after="240"/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</w:rPr>
              <w:t xml:space="preserve">Git </w:t>
            </w:r>
          </w:p>
          <w:p w14:paraId="4DAA90B7" w14:textId="6CB773D6" w:rsidR="005742E7" w:rsidRPr="005742E7" w:rsidRDefault="005742E7" w:rsidP="005742E7">
            <w:pPr>
              <w:pStyle w:val="ListBullet"/>
              <w:spacing w:after="240"/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</w:rPr>
              <w:t>Java core,TCP,Socket</w:t>
            </w:r>
          </w:p>
          <w:p w14:paraId="54E3C52A" w14:textId="0130E023" w:rsidR="005742E7" w:rsidRPr="005742E7" w:rsidRDefault="005742E7" w:rsidP="005742E7">
            <w:pPr>
              <w:pStyle w:val="ListBullet"/>
              <w:spacing w:after="240"/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</w:rPr>
              <w:t>Redis,Aerospike</w:t>
            </w:r>
          </w:p>
          <w:p w14:paraId="531CC6E4" w14:textId="2C3A7DE3" w:rsidR="00BA4BDB" w:rsidRPr="00731EF7" w:rsidRDefault="00BA4BDB" w:rsidP="00BA4BDB">
            <w:pPr>
              <w:pStyle w:val="ListBullet"/>
              <w:numPr>
                <w:ilvl w:val="0"/>
                <w:numId w:val="0"/>
              </w:numPr>
              <w:ind w:left="216"/>
              <w:rPr>
                <w:rFonts w:asciiTheme="majorHAnsi" w:hAnsiTheme="majorHAnsi"/>
                <w:b/>
                <w:i/>
              </w:rPr>
            </w:pPr>
          </w:p>
        </w:tc>
      </w:tr>
      <w:tr w:rsidR="00DE0035" w:rsidRPr="00731EF7" w14:paraId="6931E6E1" w14:textId="77777777" w:rsidTr="007364B2">
        <w:tc>
          <w:tcPr>
            <w:tcW w:w="666" w:type="dxa"/>
          </w:tcPr>
          <w:p w14:paraId="6E75706A" w14:textId="32AB495E" w:rsidR="00DE0035" w:rsidRDefault="00BA4BDB" w:rsidP="00DE0035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1</w:t>
            </w:r>
          </w:p>
        </w:tc>
        <w:tc>
          <w:tcPr>
            <w:tcW w:w="1456" w:type="dxa"/>
          </w:tcPr>
          <w:p w14:paraId="2D543D6A" w14:textId="04642062" w:rsidR="00DE0035" w:rsidRPr="00731EF7" w:rsidRDefault="00BA4BDB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2019/02</w:t>
            </w:r>
          </w:p>
          <w:p w14:paraId="13C4E07B" w14:textId="77777777" w:rsidR="00DE0035" w:rsidRPr="00731EF7" w:rsidRDefault="00DE0035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-</w:t>
            </w:r>
          </w:p>
          <w:p w14:paraId="2A668E37" w14:textId="63D4F970" w:rsidR="00DE0035" w:rsidRPr="00BA4BDB" w:rsidRDefault="00BA4BDB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b w:val="0"/>
              </w:rPr>
              <w:t>12/2019</w:t>
            </w:r>
          </w:p>
        </w:tc>
        <w:tc>
          <w:tcPr>
            <w:tcW w:w="1984" w:type="dxa"/>
          </w:tcPr>
          <w:p w14:paraId="134571DD" w14:textId="748DB4CD" w:rsidR="00DE0035" w:rsidRPr="00731EF7" w:rsidRDefault="00BA4BDB" w:rsidP="00DE0035">
            <w:pPr>
              <w:pStyle w:val="Heading2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Tem Leader</w:t>
            </w:r>
          </w:p>
          <w:p w14:paraId="6A2DE129" w14:textId="7BBFF637" w:rsidR="00DE0035" w:rsidRPr="00731EF7" w:rsidRDefault="00BA4BDB" w:rsidP="00BA4BDB">
            <w:pPr>
              <w:pStyle w:val="Heading2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 xml:space="preserve">  -</w:t>
            </w:r>
            <w:r w:rsidR="00DE0035"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3B6AA9A0" w14:textId="3BF9CAD0" w:rsidR="00DE0035" w:rsidRDefault="00DE0035" w:rsidP="00BA4BDB">
            <w:pPr>
              <w:pStyle w:val="Heading2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FPT Software</w:t>
            </w:r>
          </w:p>
        </w:tc>
        <w:tc>
          <w:tcPr>
            <w:tcW w:w="5954" w:type="dxa"/>
          </w:tcPr>
          <w:p w14:paraId="600B1FC7" w14:textId="77777777" w:rsidR="00DE0035" w:rsidRPr="00731EF7" w:rsidRDefault="00DE0035" w:rsidP="00DE0035">
            <w:pPr>
              <w:pStyle w:val="ListBullet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Project:</w:t>
            </w:r>
            <w:r>
              <w:rPr>
                <w:rFonts w:asciiTheme="majorHAnsi" w:hAnsiTheme="majorHAnsi"/>
              </w:rPr>
              <w:t xml:space="preserve"> </w:t>
            </w:r>
            <w:r w:rsidRPr="00820872">
              <w:rPr>
                <w:rFonts w:asciiTheme="majorHAnsi" w:hAnsiTheme="majorHAnsi"/>
              </w:rPr>
              <w:t>Search for jobs for students and employees on the company website system</w:t>
            </w:r>
            <w:r>
              <w:rPr>
                <w:rFonts w:asciiTheme="majorHAnsi" w:hAnsiTheme="majorHAnsi"/>
              </w:rPr>
              <w:t>.</w:t>
            </w:r>
          </w:p>
          <w:p w14:paraId="25CEF055" w14:textId="77777777" w:rsidR="00DE0035" w:rsidRPr="00731EF7" w:rsidRDefault="00DE0035" w:rsidP="00DE0035">
            <w:pPr>
              <w:pStyle w:val="ListBullet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Project description:  </w:t>
            </w:r>
          </w:p>
          <w:p w14:paraId="0EE6BAF5" w14:textId="77777777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Bulid application Web app version PC  and Mobile platform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lastRenderedPageBreak/>
              <w:t>responsive</w:t>
            </w:r>
            <w:r w:rsidRPr="00731EF7">
              <w:rPr>
                <w:rFonts w:asciiTheme="majorHAnsi" w:hAnsiTheme="majorHAnsi"/>
                <w:lang w:val="vi-VN"/>
              </w:rPr>
              <w:t xml:space="preserve">  </w:t>
            </w:r>
            <w:r>
              <w:rPr>
                <w:rFonts w:asciiTheme="majorHAnsi" w:hAnsiTheme="majorHAnsi"/>
              </w:rPr>
              <w:t>css3</w:t>
            </w:r>
          </w:p>
          <w:p w14:paraId="449F06D2" w14:textId="77777777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JSP+Ajax</w:t>
            </w:r>
          </w:p>
          <w:p w14:paraId="23D57A83" w14:textId="77777777" w:rsidR="00DE0035" w:rsidRPr="00731EF7" w:rsidRDefault="00DE0035" w:rsidP="00DE0035">
            <w:pPr>
              <w:pStyle w:val="ListBullet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 xml:space="preserve">Customer: </w:t>
            </w:r>
            <w:r>
              <w:rPr>
                <w:rFonts w:asciiTheme="majorHAnsi" w:hAnsiTheme="majorHAnsi"/>
              </w:rPr>
              <w:t>Nextbeat</w:t>
            </w:r>
            <w:r>
              <w:rPr>
                <w:rFonts w:asciiTheme="majorHAnsi" w:hAnsiTheme="majorHAnsi"/>
                <w:b/>
                <w:i/>
              </w:rPr>
              <w:t xml:space="preserve"> japan</w:t>
            </w:r>
          </w:p>
          <w:p w14:paraId="4FC9AD5C" w14:textId="77777777" w:rsidR="00DE0035" w:rsidRPr="00731EF7" w:rsidRDefault="00DE0035" w:rsidP="00DE0035">
            <w:pPr>
              <w:pStyle w:val="ListBullet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lang w:val="vi-VN"/>
              </w:rPr>
              <w:t>Team size:</w:t>
            </w:r>
            <w:r>
              <w:rPr>
                <w:rFonts w:asciiTheme="majorHAnsi" w:hAnsiTheme="majorHAnsi"/>
                <w:lang w:val="vi-VN"/>
              </w:rPr>
              <w:t xml:space="preserve"> </w:t>
            </w:r>
            <w:r>
              <w:rPr>
                <w:rFonts w:asciiTheme="majorHAnsi" w:hAnsiTheme="majorHAnsi"/>
              </w:rPr>
              <w:t>20</w:t>
            </w:r>
            <w:r>
              <w:rPr>
                <w:rFonts w:asciiTheme="majorHAnsi" w:hAnsiTheme="majorHAnsi"/>
                <w:lang w:val="vi-VN"/>
              </w:rPr>
              <w:t xml:space="preserve"> members (12</w:t>
            </w:r>
            <w:r w:rsidRPr="00731EF7">
              <w:rPr>
                <w:rFonts w:asciiTheme="majorHAnsi" w:hAnsiTheme="majorHAnsi"/>
                <w:lang w:val="vi-VN"/>
              </w:rPr>
              <w:t xml:space="preserve"> D</w:t>
            </w:r>
            <w:r>
              <w:rPr>
                <w:rFonts w:asciiTheme="majorHAnsi" w:hAnsiTheme="majorHAnsi"/>
                <w:lang w:val="vi-VN"/>
              </w:rPr>
              <w:t>evelopers</w:t>
            </w:r>
            <w:r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  <w:lang w:val="vi-VN"/>
              </w:rPr>
              <w:t>3 test,1 QA,</w:t>
            </w:r>
            <w:r w:rsidRPr="00731EF7">
              <w:rPr>
                <w:rFonts w:asciiTheme="majorHAnsi" w:hAnsiTheme="majorHAnsi"/>
                <w:lang w:val="vi-VN"/>
              </w:rPr>
              <w:t xml:space="preserve"> </w:t>
            </w:r>
            <w:r>
              <w:rPr>
                <w:rFonts w:asciiTheme="majorHAnsi" w:hAnsiTheme="majorHAnsi"/>
              </w:rPr>
              <w:t xml:space="preserve">2 </w:t>
            </w:r>
            <w:r w:rsidRPr="00731EF7">
              <w:rPr>
                <w:rFonts w:asciiTheme="majorHAnsi" w:hAnsiTheme="majorHAnsi"/>
                <w:lang w:val="vi-VN"/>
              </w:rPr>
              <w:t>Leader,</w:t>
            </w:r>
            <w:r w:rsidRPr="00731E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vi-VN"/>
              </w:rPr>
              <w:t xml:space="preserve">1 PM </w:t>
            </w:r>
            <w:r w:rsidRPr="00731EF7">
              <w:rPr>
                <w:rFonts w:asciiTheme="majorHAnsi" w:hAnsiTheme="majorHAnsi"/>
                <w:lang w:val="vi-VN"/>
              </w:rPr>
              <w:t xml:space="preserve"> in Vietnam</w:t>
            </w:r>
            <w:r>
              <w:rPr>
                <w:rFonts w:asciiTheme="majorHAnsi" w:hAnsiTheme="majorHAnsi"/>
              </w:rPr>
              <w:t xml:space="preserve"> and 1 Brse</w:t>
            </w:r>
            <w:r w:rsidRPr="00731EF7">
              <w:rPr>
                <w:rFonts w:asciiTheme="majorHAnsi" w:hAnsiTheme="majorHAnsi"/>
                <w:lang w:val="vi-VN"/>
              </w:rPr>
              <w:t>)</w:t>
            </w:r>
          </w:p>
          <w:p w14:paraId="070C7DFD" w14:textId="77777777" w:rsidR="00DE0035" w:rsidRPr="00684190" w:rsidRDefault="00DE0035" w:rsidP="00DE0035">
            <w:pPr>
              <w:pStyle w:val="ListBullet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 xml:space="preserve">Responsibilities: </w:t>
            </w:r>
          </w:p>
          <w:p w14:paraId="054A050B" w14:textId="77777777" w:rsidR="00DE0035" w:rsidRPr="00F53EB1" w:rsidRDefault="00DE0035" w:rsidP="00DE0035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000000" w:themeColor="text1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code</w:t>
            </w:r>
            <w:r>
              <w:rPr>
                <w:rFonts w:asciiTheme="majorHAnsi" w:hAnsiTheme="majorHAnsi"/>
                <w:color w:val="000000" w:themeColor="text1"/>
              </w:rPr>
              <w:t xml:space="preserve"> util and common</w:t>
            </w:r>
          </w:p>
          <w:p w14:paraId="03B017F8" w14:textId="77777777" w:rsidR="00DE0035" w:rsidRPr="00F53EB1" w:rsidRDefault="00DE0035" w:rsidP="00DE0035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-  Review code member</w:t>
            </w:r>
          </w:p>
          <w:p w14:paraId="15943593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Reivew Design detail</w:t>
            </w:r>
          </w:p>
          <w:p w14:paraId="71D80FE2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Support Member Team</w:t>
            </w:r>
          </w:p>
          <w:p w14:paraId="08E635E2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Send daily report to  PM</w:t>
            </w:r>
          </w:p>
          <w:p w14:paraId="02ADDE6C" w14:textId="77777777" w:rsidR="00DE0035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Meeting team work</w:t>
            </w:r>
          </w:p>
          <w:p w14:paraId="633A7501" w14:textId="77777777" w:rsidR="00DE0035" w:rsidRPr="00731EF7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. </w:t>
            </w:r>
            <w:r w:rsidRPr="00731EF7">
              <w:rPr>
                <w:rFonts w:asciiTheme="majorHAnsi" w:hAnsiTheme="majorHAnsi"/>
                <w:b/>
                <w:i/>
              </w:rPr>
              <w:t xml:space="preserve">Technologies:  </w:t>
            </w:r>
          </w:p>
          <w:p w14:paraId="54A781CE" w14:textId="77777777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</w:rPr>
              <w:t>F</w:t>
            </w:r>
            <w:r w:rsidRPr="00731EF7">
              <w:rPr>
                <w:rFonts w:asciiTheme="majorHAnsi" w:hAnsiTheme="majorHAnsi"/>
                <w:lang w:val="vi-VN"/>
              </w:rPr>
              <w:t xml:space="preserve">ramework  </w:t>
            </w:r>
            <w:r>
              <w:rPr>
                <w:rFonts w:asciiTheme="majorHAnsi" w:hAnsiTheme="majorHAnsi"/>
              </w:rPr>
              <w:t>sesar</w:t>
            </w:r>
          </w:p>
          <w:p w14:paraId="392B8F88" w14:textId="77777777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IDE: Eclispe</w:t>
            </w:r>
          </w:p>
          <w:p w14:paraId="572E2A20" w14:textId="77777777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</w:rPr>
              <w:t>Oracle</w:t>
            </w:r>
          </w:p>
          <w:p w14:paraId="2112DFAC" w14:textId="77777777" w:rsidR="00DE0035" w:rsidRPr="00F53EB1" w:rsidRDefault="00DE0035" w:rsidP="00DE0035">
            <w:pPr>
              <w:pStyle w:val="ListBullet"/>
              <w:jc w:val="both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</w:rPr>
              <w:t>OS: Window, Linux</w:t>
            </w:r>
          </w:p>
          <w:p w14:paraId="6C1B9F5A" w14:textId="77777777" w:rsidR="00DE0035" w:rsidRPr="00F53EB1" w:rsidRDefault="00DE0035" w:rsidP="00DE0035">
            <w:pPr>
              <w:pStyle w:val="ListBullet"/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</w:rPr>
              <w:t>Svn</w:t>
            </w:r>
          </w:p>
          <w:p w14:paraId="05FA2A35" w14:textId="7ABD1FAD" w:rsidR="00DE0035" w:rsidRPr="00731EF7" w:rsidRDefault="00DE0035" w:rsidP="00DE0035">
            <w:pPr>
              <w:pStyle w:val="ListBullet"/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</w:rPr>
              <w:t>Git</w:t>
            </w:r>
          </w:p>
        </w:tc>
      </w:tr>
      <w:tr w:rsidR="00DE0035" w:rsidRPr="00731EF7" w14:paraId="3827345D" w14:textId="77777777" w:rsidTr="007364B2">
        <w:tc>
          <w:tcPr>
            <w:tcW w:w="666" w:type="dxa"/>
          </w:tcPr>
          <w:p w14:paraId="482F67D8" w14:textId="1E5B9098" w:rsidR="00DE0035" w:rsidRPr="00731EF7" w:rsidRDefault="00BA4BDB" w:rsidP="00DE0035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lastRenderedPageBreak/>
              <w:t>2</w:t>
            </w:r>
          </w:p>
        </w:tc>
        <w:tc>
          <w:tcPr>
            <w:tcW w:w="1456" w:type="dxa"/>
          </w:tcPr>
          <w:p w14:paraId="18EB4044" w14:textId="625112D5" w:rsidR="00DE0035" w:rsidRPr="00731EF7" w:rsidRDefault="00DE0035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2016/12</w:t>
            </w:r>
          </w:p>
          <w:p w14:paraId="140D3F28" w14:textId="77777777" w:rsidR="00DE0035" w:rsidRPr="00731EF7" w:rsidRDefault="00DE0035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-</w:t>
            </w:r>
          </w:p>
          <w:p w14:paraId="5DAFA94D" w14:textId="0B4CD386" w:rsidR="00DE0035" w:rsidRPr="00731EF7" w:rsidRDefault="00BA4BDB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02</w:t>
            </w:r>
            <w:r w:rsidR="00DE0035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/2019</w:t>
            </w:r>
          </w:p>
        </w:tc>
        <w:tc>
          <w:tcPr>
            <w:tcW w:w="1984" w:type="dxa"/>
          </w:tcPr>
          <w:p w14:paraId="3F32D3A1" w14:textId="6C77BDA9" w:rsidR="00DE0035" w:rsidRPr="00731EF7" w:rsidRDefault="00DE0035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Team leader</w:t>
            </w:r>
          </w:p>
          <w:p w14:paraId="1BEDA97F" w14:textId="77777777" w:rsidR="00DE0035" w:rsidRPr="00731EF7" w:rsidRDefault="00DE0035" w:rsidP="00DE0035">
            <w:pPr>
              <w:pStyle w:val="Heading2"/>
              <w:numPr>
                <w:ilvl w:val="0"/>
                <w:numId w:val="4"/>
              </w:numPr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36FED507" w14:textId="23D8C96E" w:rsidR="00DE0035" w:rsidRPr="00731EF7" w:rsidRDefault="00DE0035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EVOLABLE ASIA</w:t>
            </w:r>
          </w:p>
        </w:tc>
        <w:tc>
          <w:tcPr>
            <w:tcW w:w="5954" w:type="dxa"/>
          </w:tcPr>
          <w:p w14:paraId="292A51E9" w14:textId="10FA3E64" w:rsidR="00DE0035" w:rsidRPr="00731EF7" w:rsidRDefault="00DE0035" w:rsidP="00DE0035">
            <w:pPr>
              <w:pStyle w:val="ListBullet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Project:</w:t>
            </w:r>
            <w:r w:rsidRPr="00731E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Applicatiton Manager School Child</w:t>
            </w:r>
          </w:p>
          <w:p w14:paraId="57952857" w14:textId="090065D8" w:rsidR="00DE0035" w:rsidRPr="0053666F" w:rsidRDefault="00DE0035" w:rsidP="00DE0035">
            <w:pPr>
              <w:pStyle w:val="ListBullet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lang w:val="vi-VN"/>
              </w:rPr>
              <w:t>Project description:</w:t>
            </w:r>
            <w:r w:rsidRPr="00731EF7">
              <w:rPr>
                <w:rFonts w:asciiTheme="majorHAnsi" w:hAnsiTheme="majorHAnsi"/>
                <w:lang w:val="vi-VN"/>
              </w:rPr>
              <w:t xml:space="preserve"> </w:t>
            </w:r>
            <w:r w:rsidRPr="00731EF7">
              <w:rPr>
                <w:rFonts w:asciiTheme="majorHAnsi" w:eastAsia="Times New Roman" w:hAnsiTheme="majorHAnsi" w:cs="Arial"/>
                <w:color w:val="131919"/>
                <w:sz w:val="18"/>
                <w:szCs w:val="18"/>
                <w:shd w:val="clear" w:color="auto" w:fill="FFFFFF"/>
                <w:lang w:eastAsia="en-US"/>
              </w:rPr>
              <w:t> </w:t>
            </w:r>
            <w:r>
              <w:rPr>
                <w:rFonts w:asciiTheme="majorHAnsi" w:hAnsiTheme="majorHAnsi"/>
              </w:rPr>
              <w:t>Web Applicatiton Manager School Child</w:t>
            </w:r>
          </w:p>
          <w:p w14:paraId="10398380" w14:textId="668BF079" w:rsidR="00DE0035" w:rsidRPr="00731EF7" w:rsidRDefault="00DE0035" w:rsidP="00DE0035">
            <w:pPr>
              <w:pStyle w:val="ListBullet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Customer:</w:t>
            </w:r>
            <w:r w:rsidRPr="00731E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Japan</w:t>
            </w:r>
          </w:p>
          <w:p w14:paraId="09767C93" w14:textId="305968C9" w:rsidR="00DE0035" w:rsidRPr="00731EF7" w:rsidRDefault="00DE0035" w:rsidP="00DE0035">
            <w:pPr>
              <w:pStyle w:val="ListBullet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lang w:val="vi-VN"/>
              </w:rPr>
              <w:t>Team size:</w:t>
            </w:r>
            <w:r w:rsidRPr="00731EF7">
              <w:rPr>
                <w:rFonts w:asciiTheme="majorHAnsi" w:hAnsiTheme="majorHAnsi"/>
                <w:lang w:val="vi-VN"/>
              </w:rPr>
              <w:t xml:space="preserve"> </w:t>
            </w:r>
            <w:r>
              <w:rPr>
                <w:rFonts w:asciiTheme="majorHAnsi" w:hAnsiTheme="majorHAnsi"/>
              </w:rPr>
              <w:t>18</w:t>
            </w:r>
            <w:r w:rsidRPr="00731EF7">
              <w:rPr>
                <w:rFonts w:asciiTheme="majorHAnsi" w:hAnsiTheme="majorHAnsi"/>
                <w:lang w:val="vi-VN"/>
              </w:rPr>
              <w:t xml:space="preserve"> membe</w:t>
            </w:r>
            <w:r>
              <w:rPr>
                <w:rFonts w:asciiTheme="majorHAnsi" w:hAnsiTheme="majorHAnsi"/>
                <w:lang w:val="vi-VN"/>
              </w:rPr>
              <w:t>rs (</w:t>
            </w:r>
            <w:r>
              <w:rPr>
                <w:rFonts w:asciiTheme="majorHAnsi" w:hAnsiTheme="majorHAnsi"/>
              </w:rPr>
              <w:t xml:space="preserve">15 </w:t>
            </w:r>
            <w:r>
              <w:rPr>
                <w:rFonts w:asciiTheme="majorHAnsi" w:hAnsiTheme="majorHAnsi"/>
                <w:lang w:val="vi-VN"/>
              </w:rPr>
              <w:t>Developers</w:t>
            </w:r>
            <w:r>
              <w:rPr>
                <w:rFonts w:asciiTheme="majorHAnsi" w:hAnsiTheme="majorHAnsi"/>
              </w:rPr>
              <w:t>+</w:t>
            </w:r>
            <w:r>
              <w:rPr>
                <w:rFonts w:asciiTheme="majorHAnsi" w:hAnsiTheme="majorHAnsi"/>
                <w:lang w:val="vi-VN"/>
              </w:rPr>
              <w:t>Test</w:t>
            </w:r>
            <w:r>
              <w:rPr>
                <w:rFonts w:asciiTheme="majorHAnsi" w:hAnsiTheme="majorHAnsi"/>
              </w:rPr>
              <w:t xml:space="preserve">,1 </w:t>
            </w:r>
            <w:r>
              <w:rPr>
                <w:rFonts w:asciiTheme="majorHAnsi" w:hAnsiTheme="majorHAnsi"/>
                <w:lang w:val="vi-VN"/>
              </w:rPr>
              <w:t>QA,</w:t>
            </w:r>
            <w:r w:rsidRPr="00731EF7">
              <w:rPr>
                <w:rFonts w:asciiTheme="majorHAnsi" w:hAnsiTheme="majorHAnsi"/>
                <w:lang w:val="vi-VN"/>
              </w:rPr>
              <w:t xml:space="preserve">2 PM </w:t>
            </w:r>
            <w:r>
              <w:rPr>
                <w:rFonts w:asciiTheme="majorHAnsi" w:hAnsiTheme="majorHAnsi"/>
              </w:rPr>
              <w:t>onsite</w:t>
            </w:r>
            <w:r w:rsidRPr="00731EF7">
              <w:rPr>
                <w:rFonts w:asciiTheme="majorHAnsi" w:hAnsiTheme="majorHAnsi"/>
                <w:lang w:val="vi-VN"/>
              </w:rPr>
              <w:t>)</w:t>
            </w:r>
          </w:p>
          <w:p w14:paraId="3776941E" w14:textId="77777777" w:rsidR="00DE0035" w:rsidRPr="0061665A" w:rsidRDefault="00DE0035" w:rsidP="00DE0035">
            <w:pPr>
              <w:pStyle w:val="ListBullet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color w:val="FF0000"/>
                <w:lang w:val="vi-VN"/>
              </w:rPr>
              <w:t>Responsibilities:</w:t>
            </w:r>
          </w:p>
          <w:p w14:paraId="2195DA49" w14:textId="3828584B" w:rsidR="00DE0035" w:rsidRPr="0061665A" w:rsidRDefault="00DE0035" w:rsidP="00DE0035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vi-VN"/>
              </w:rPr>
              <w:t xml:space="preserve">-   </w:t>
            </w:r>
            <w:r>
              <w:rPr>
                <w:rFonts w:asciiTheme="majorHAnsi" w:hAnsiTheme="majorHAnsi"/>
                <w:color w:val="000000" w:themeColor="text1"/>
              </w:rPr>
              <w:t>Coding+Test</w:t>
            </w:r>
            <w:r w:rsidRPr="00731EF7">
              <w:rPr>
                <w:rFonts w:asciiTheme="majorHAnsi" w:hAnsiTheme="majorHAnsi"/>
                <w:b/>
                <w:i/>
                <w:color w:val="FF0000"/>
              </w:rPr>
              <w:t xml:space="preserve"> </w:t>
            </w:r>
          </w:p>
          <w:p w14:paraId="0CE3F5EB" w14:textId="77777777" w:rsidR="00DE0035" w:rsidRPr="0061665A" w:rsidRDefault="00DE0035" w:rsidP="00DE0035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000000" w:themeColor="text1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 xml:space="preserve">-   Review code </w:t>
            </w:r>
          </w:p>
          <w:p w14:paraId="205DF238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Reivew Design detail</w:t>
            </w:r>
          </w:p>
          <w:p w14:paraId="4F220A83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Support Member Team</w:t>
            </w:r>
          </w:p>
          <w:p w14:paraId="67FA17F5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Send daily report to  PM</w:t>
            </w:r>
          </w:p>
          <w:p w14:paraId="00760014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Meeting team work</w:t>
            </w:r>
          </w:p>
          <w:p w14:paraId="49EDAC39" w14:textId="77777777" w:rsidR="00DE0035" w:rsidRPr="00731EF7" w:rsidRDefault="00DE0035" w:rsidP="00DE0035">
            <w:pPr>
              <w:pStyle w:val="ListBullet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  <w:b/>
                <w:i/>
              </w:rPr>
              <w:t>Technologies:</w:t>
            </w:r>
          </w:p>
          <w:p w14:paraId="3DF4DFF3" w14:textId="77777777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Portal and Tpos</w:t>
            </w:r>
          </w:p>
          <w:p w14:paraId="76403907" w14:textId="1C55622B" w:rsidR="00DE0035" w:rsidRPr="0061665A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 xml:space="preserve">IDE: </w:t>
            </w:r>
            <w:r>
              <w:rPr>
                <w:rFonts w:asciiTheme="majorHAnsi" w:hAnsiTheme="majorHAnsi"/>
                <w:lang w:val="pt-BR"/>
              </w:rPr>
              <w:t>I</w:t>
            </w:r>
            <w:r w:rsidRPr="00A3248C">
              <w:rPr>
                <w:rFonts w:asciiTheme="majorHAnsi" w:hAnsiTheme="majorHAnsi"/>
                <w:lang w:val="pt-BR"/>
              </w:rPr>
              <w:t>ntellij</w:t>
            </w:r>
          </w:p>
          <w:p w14:paraId="6ABF9CC6" w14:textId="53EE483F" w:rsidR="00DE0035" w:rsidRPr="00647134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  <w:lang w:val="pt-BR"/>
              </w:rPr>
              <w:t>Scala 2.12</w:t>
            </w:r>
          </w:p>
          <w:p w14:paraId="1CB98674" w14:textId="14FDEF3D" w:rsidR="00DE0035" w:rsidRPr="008D75D9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  <w:lang w:val="pt-BR"/>
              </w:rPr>
              <w:t>Slick 3.0</w:t>
            </w:r>
          </w:p>
          <w:p w14:paraId="4D067CD0" w14:textId="0CEF2663" w:rsidR="00DE0035" w:rsidRPr="008A2EE8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  <w:lang w:val="pt-BR"/>
              </w:rPr>
              <w:t>MySQL</w:t>
            </w:r>
          </w:p>
          <w:p w14:paraId="18D8B3E3" w14:textId="3721DC8F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Playframework 2.6</w:t>
            </w:r>
          </w:p>
          <w:p w14:paraId="4C79C622" w14:textId="6E1A2FD2" w:rsidR="00DE0035" w:rsidRPr="0061665A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Angularjs 4-&gt;6</w:t>
            </w:r>
          </w:p>
          <w:p w14:paraId="53CE25B2" w14:textId="176DCF8A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Typescript 2.5</w:t>
            </w:r>
          </w:p>
          <w:p w14:paraId="5A6A0C59" w14:textId="580D6DBF" w:rsidR="00DE0035" w:rsidRPr="00980E08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</w:rPr>
              <w:t xml:space="preserve">Pug gender html </w:t>
            </w:r>
          </w:p>
          <w:p w14:paraId="693F3027" w14:textId="3168A92B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  <w:lang w:val="vi-VN"/>
              </w:rPr>
              <w:t xml:space="preserve">OS: </w:t>
            </w:r>
            <w:r>
              <w:rPr>
                <w:rFonts w:asciiTheme="majorHAnsi" w:hAnsiTheme="majorHAnsi"/>
              </w:rPr>
              <w:t>Mac OS</w:t>
            </w:r>
          </w:p>
        </w:tc>
      </w:tr>
      <w:tr w:rsidR="00DE0035" w:rsidRPr="00731EF7" w14:paraId="40969B2F" w14:textId="77777777" w:rsidTr="007364B2">
        <w:tc>
          <w:tcPr>
            <w:tcW w:w="666" w:type="dxa"/>
          </w:tcPr>
          <w:p w14:paraId="0C7C5728" w14:textId="2DD8F88F" w:rsidR="00DE0035" w:rsidRPr="00731EF7" w:rsidRDefault="00BA4BDB" w:rsidP="00DE0035">
            <w:pPr>
              <w:pStyle w:val="Heading1"/>
              <w:spacing w:before="120" w:after="0"/>
              <w:outlineLvl w:val="0"/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3</w:t>
            </w:r>
          </w:p>
        </w:tc>
        <w:tc>
          <w:tcPr>
            <w:tcW w:w="1456" w:type="dxa"/>
          </w:tcPr>
          <w:p w14:paraId="5A809D13" w14:textId="11DC6C1F" w:rsidR="00DE0035" w:rsidRPr="00731EF7" w:rsidRDefault="00DE0035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2015/07</w:t>
            </w:r>
          </w:p>
          <w:p w14:paraId="1316BDD8" w14:textId="77777777" w:rsidR="00DE0035" w:rsidRPr="00731EF7" w:rsidRDefault="00DE0035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-</w:t>
            </w:r>
          </w:p>
          <w:p w14:paraId="471A13F6" w14:textId="77777777" w:rsidR="00DE0035" w:rsidRDefault="00DE0035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2016/11</w:t>
            </w:r>
          </w:p>
          <w:p w14:paraId="192840A6" w14:textId="5C1328A5" w:rsidR="00DE0035" w:rsidRPr="00BF39E6" w:rsidRDefault="00DE0035" w:rsidP="00DE0035">
            <w:r w:rsidRPr="00731EF7">
              <w:t>(</w:t>
            </w:r>
            <w:r>
              <w:t>16</w:t>
            </w:r>
            <w:r w:rsidRPr="00731EF7">
              <w:t xml:space="preserve"> months)</w:t>
            </w:r>
          </w:p>
        </w:tc>
        <w:tc>
          <w:tcPr>
            <w:tcW w:w="1984" w:type="dxa"/>
          </w:tcPr>
          <w:p w14:paraId="7A3E1BFC" w14:textId="19EA8F07" w:rsidR="00DE0035" w:rsidRPr="00731EF7" w:rsidRDefault="00DE0035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Team leader</w:t>
            </w:r>
          </w:p>
          <w:p w14:paraId="3BC49526" w14:textId="77777777" w:rsidR="00DE0035" w:rsidRPr="00731EF7" w:rsidRDefault="00DE0035" w:rsidP="00DE0035">
            <w:pPr>
              <w:pStyle w:val="Heading2"/>
              <w:numPr>
                <w:ilvl w:val="0"/>
                <w:numId w:val="4"/>
              </w:numPr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3844CCBD" w14:textId="4919E6CC" w:rsidR="00DE0035" w:rsidRPr="00731EF7" w:rsidRDefault="00DE0035" w:rsidP="00DE0035">
            <w:pPr>
              <w:pStyle w:val="Heading2"/>
              <w:jc w:val="center"/>
              <w:outlineLvl w:val="1"/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FPT Information System</w:t>
            </w:r>
          </w:p>
        </w:tc>
        <w:tc>
          <w:tcPr>
            <w:tcW w:w="5954" w:type="dxa"/>
          </w:tcPr>
          <w:p w14:paraId="6993A1FE" w14:textId="084858A9" w:rsidR="00DE0035" w:rsidRPr="00731EF7" w:rsidRDefault="00DE0035" w:rsidP="00DE0035">
            <w:pPr>
              <w:pStyle w:val="ListBullet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Project:</w:t>
            </w:r>
            <w:r w:rsidRPr="00731EF7">
              <w:rPr>
                <w:rFonts w:asciiTheme="majorHAnsi" w:hAnsiTheme="majorHAnsi"/>
              </w:rPr>
              <w:t xml:space="preserve"> Tax software Bangladesh</w:t>
            </w:r>
          </w:p>
          <w:p w14:paraId="5FBA89E1" w14:textId="496BCE5D" w:rsidR="00DE0035" w:rsidRPr="00731EF7" w:rsidRDefault="00DE0035" w:rsidP="00DE0035">
            <w:pPr>
              <w:pStyle w:val="ListBullet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lang w:val="vi-VN"/>
              </w:rPr>
              <w:t>Project description:</w:t>
            </w:r>
            <w:r w:rsidRPr="00731EF7">
              <w:rPr>
                <w:rFonts w:asciiTheme="majorHAnsi" w:hAnsiTheme="majorHAnsi"/>
                <w:lang w:val="vi-VN"/>
              </w:rPr>
              <w:t xml:space="preserve"> </w:t>
            </w:r>
            <w:r w:rsidRPr="00731EF7">
              <w:rPr>
                <w:rFonts w:asciiTheme="majorHAnsi" w:eastAsia="Times New Roman" w:hAnsiTheme="majorHAnsi" w:cs="Arial"/>
                <w:color w:val="131919"/>
                <w:sz w:val="18"/>
                <w:szCs w:val="18"/>
                <w:shd w:val="clear" w:color="auto" w:fill="FFFFFF"/>
                <w:lang w:eastAsia="en-US"/>
              </w:rPr>
              <w:t> </w:t>
            </w:r>
            <w:r w:rsidRPr="00731EF7">
              <w:rPr>
                <w:rFonts w:asciiTheme="majorHAnsi" w:hAnsiTheme="majorHAnsi"/>
              </w:rPr>
              <w:t>Sap (ERP)</w:t>
            </w:r>
          </w:p>
          <w:p w14:paraId="0A3154DE" w14:textId="1284470F" w:rsidR="00DE0035" w:rsidRPr="00731EF7" w:rsidRDefault="00DE0035" w:rsidP="00DE0035">
            <w:pPr>
              <w:pStyle w:val="ListBullet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Customer:</w:t>
            </w:r>
            <w:r w:rsidRPr="00731EF7">
              <w:rPr>
                <w:rFonts w:asciiTheme="majorHAnsi" w:hAnsiTheme="majorHAnsi"/>
              </w:rPr>
              <w:t xml:space="preserve"> Bangladesh</w:t>
            </w:r>
          </w:p>
          <w:p w14:paraId="7C92D8E8" w14:textId="41A4759F" w:rsidR="00DE0035" w:rsidRPr="00731EF7" w:rsidRDefault="00DE0035" w:rsidP="00DE0035">
            <w:pPr>
              <w:pStyle w:val="ListBullet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lang w:val="vi-VN"/>
              </w:rPr>
              <w:t>Team size:</w:t>
            </w:r>
            <w:r w:rsidRPr="00731EF7">
              <w:rPr>
                <w:rFonts w:asciiTheme="majorHAnsi" w:hAnsiTheme="majorHAnsi"/>
                <w:lang w:val="vi-VN"/>
              </w:rPr>
              <w:t xml:space="preserve"> 60 members (30 Developers,15 test,5 QA,4 Leader,2 PM ofshore,2 supervisor in Vietnam, 2PM Bangladesh onsite )</w:t>
            </w:r>
          </w:p>
          <w:p w14:paraId="28984540" w14:textId="77777777" w:rsidR="00DE0035" w:rsidRPr="00684190" w:rsidRDefault="00DE0035" w:rsidP="00DE0035">
            <w:pPr>
              <w:pStyle w:val="ListBullet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color w:val="FF0000"/>
                <w:lang w:val="vi-VN"/>
              </w:rPr>
              <w:t>Responsibilities:</w:t>
            </w:r>
            <w:r w:rsidRPr="00731EF7">
              <w:rPr>
                <w:rFonts w:asciiTheme="majorHAnsi" w:hAnsiTheme="majorHAnsi"/>
                <w:b/>
                <w:i/>
                <w:color w:val="FF0000"/>
              </w:rPr>
              <w:t xml:space="preserve"> </w:t>
            </w:r>
          </w:p>
          <w:p w14:paraId="49A2F616" w14:textId="68EE907C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 xml:space="preserve">-   Review code </w:t>
            </w:r>
          </w:p>
          <w:p w14:paraId="0BC78961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Reivew Design detail</w:t>
            </w:r>
          </w:p>
          <w:p w14:paraId="00EE0A7C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Support Member Team</w:t>
            </w:r>
          </w:p>
          <w:p w14:paraId="4714EC05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Send daily report to  PM</w:t>
            </w:r>
          </w:p>
          <w:p w14:paraId="594113D3" w14:textId="08AF65C5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Meeting team work</w:t>
            </w:r>
          </w:p>
          <w:p w14:paraId="0A612D9B" w14:textId="775463EC" w:rsidR="00DE0035" w:rsidRPr="00731EF7" w:rsidRDefault="00DE0035" w:rsidP="00DE0035">
            <w:pPr>
              <w:pStyle w:val="ListBullet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  <w:b/>
                <w:i/>
              </w:rPr>
              <w:t>Technologies:</w:t>
            </w:r>
          </w:p>
          <w:p w14:paraId="5F0823DB" w14:textId="77777777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Portal and Tpos</w:t>
            </w:r>
          </w:p>
          <w:p w14:paraId="2F25B0E4" w14:textId="77777777" w:rsidR="00DE0035" w:rsidRPr="008A2EE8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IDE: Sap software 7.2</w:t>
            </w:r>
          </w:p>
          <w:p w14:paraId="38AF0F63" w14:textId="2EEE1A57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ABAP core</w:t>
            </w:r>
          </w:p>
          <w:p w14:paraId="69108AC3" w14:textId="77777777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Oracle</w:t>
            </w:r>
          </w:p>
          <w:p w14:paraId="426F3D7C" w14:textId="64A0DA6B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OS: Window</w:t>
            </w:r>
          </w:p>
        </w:tc>
      </w:tr>
      <w:tr w:rsidR="00DE0035" w:rsidRPr="00731EF7" w14:paraId="0B10010F" w14:textId="77777777" w:rsidTr="007364B2">
        <w:tc>
          <w:tcPr>
            <w:tcW w:w="666" w:type="dxa"/>
          </w:tcPr>
          <w:p w14:paraId="3A07C653" w14:textId="0C97AD01" w:rsidR="00DE0035" w:rsidRPr="00731EF7" w:rsidRDefault="00BA4BDB" w:rsidP="00DE0035">
            <w:pPr>
              <w:pStyle w:val="Heading1"/>
              <w:spacing w:before="120" w:after="0"/>
              <w:outlineLvl w:val="0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4</w:t>
            </w:r>
          </w:p>
        </w:tc>
        <w:tc>
          <w:tcPr>
            <w:tcW w:w="1456" w:type="dxa"/>
          </w:tcPr>
          <w:p w14:paraId="0E37108D" w14:textId="77777777" w:rsidR="00DE0035" w:rsidRPr="00731EF7" w:rsidRDefault="00DE0035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2015/03</w:t>
            </w:r>
          </w:p>
          <w:p w14:paraId="06CD24E4" w14:textId="77777777" w:rsidR="00DE0035" w:rsidRPr="00731EF7" w:rsidRDefault="00DE0035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-</w:t>
            </w:r>
          </w:p>
          <w:p w14:paraId="24FA8550" w14:textId="77777777" w:rsidR="00DE0035" w:rsidRPr="00731EF7" w:rsidRDefault="00DE0035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2016/06</w:t>
            </w:r>
          </w:p>
          <w:p w14:paraId="57501F6A" w14:textId="2E905987" w:rsidR="00DE0035" w:rsidRPr="00731EF7" w:rsidRDefault="00DE0035" w:rsidP="00DE0035">
            <w:pPr>
              <w:pStyle w:val="Heading2"/>
              <w:jc w:val="center"/>
              <w:outlineLvl w:val="1"/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lastRenderedPageBreak/>
              <w:t>(15 months)</w:t>
            </w:r>
          </w:p>
        </w:tc>
        <w:tc>
          <w:tcPr>
            <w:tcW w:w="1984" w:type="dxa"/>
          </w:tcPr>
          <w:p w14:paraId="6EE5FBCC" w14:textId="77777777" w:rsidR="00DE0035" w:rsidRPr="00731EF7" w:rsidRDefault="00DE0035" w:rsidP="00DE0035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lastRenderedPageBreak/>
              <w:t>Team leader</w:t>
            </w:r>
          </w:p>
          <w:p w14:paraId="0DE0F802" w14:textId="77777777" w:rsidR="00DE0035" w:rsidRPr="00731EF7" w:rsidRDefault="00DE0035" w:rsidP="00DE0035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-</w:t>
            </w:r>
          </w:p>
          <w:p w14:paraId="36588140" w14:textId="77777777" w:rsidR="00DE0035" w:rsidRPr="00731EF7" w:rsidRDefault="00DE0035" w:rsidP="00DE0035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FPT Software</w:t>
            </w:r>
          </w:p>
          <w:p w14:paraId="37D2075D" w14:textId="7BDBB26A" w:rsidR="00DE0035" w:rsidRPr="00731EF7" w:rsidRDefault="00DE0035" w:rsidP="00DE0035">
            <w:pPr>
              <w:rPr>
                <w:rFonts w:asciiTheme="majorHAnsi" w:hAnsiTheme="majorHAnsi"/>
              </w:rPr>
            </w:pPr>
          </w:p>
        </w:tc>
        <w:tc>
          <w:tcPr>
            <w:tcW w:w="5954" w:type="dxa"/>
          </w:tcPr>
          <w:p w14:paraId="6623A50D" w14:textId="2D2FA83E" w:rsidR="00DE0035" w:rsidRPr="00731EF7" w:rsidRDefault="00DE0035" w:rsidP="00DE0035">
            <w:pPr>
              <w:pStyle w:val="ListBullet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lastRenderedPageBreak/>
              <w:t>Project:</w:t>
            </w:r>
            <w:r w:rsidRPr="00731EF7">
              <w:rPr>
                <w:rFonts w:asciiTheme="majorHAnsi" w:hAnsiTheme="majorHAnsi"/>
              </w:rPr>
              <w:t xml:space="preserve"> </w:t>
            </w:r>
            <w:r w:rsidRPr="00731EF7">
              <w:rPr>
                <w:rFonts w:asciiTheme="majorHAnsi" w:hAnsiTheme="majorHAnsi"/>
                <w:lang w:val="vi-VN"/>
              </w:rPr>
              <w:t>Recruit Career Co.,Ltd. (</w:t>
            </w:r>
            <w:hyperlink r:id="rId9" w:history="1">
              <w:r w:rsidRPr="00731EF7">
                <w:rPr>
                  <w:rFonts w:asciiTheme="majorHAnsi" w:hAnsiTheme="majorHAnsi"/>
                  <w:lang w:val="vi-VN"/>
                </w:rPr>
                <w:t>http://www.recruitcareer.co.jp/</w:t>
              </w:r>
            </w:hyperlink>
            <w:r w:rsidRPr="00731EF7">
              <w:rPr>
                <w:rFonts w:asciiTheme="majorHAnsi" w:hAnsiTheme="majorHAnsi"/>
                <w:lang w:val="vi-VN"/>
              </w:rPr>
              <w:t>)</w:t>
            </w:r>
          </w:p>
          <w:p w14:paraId="10B5FBB8" w14:textId="77777777" w:rsidR="00DE0035" w:rsidRPr="00731EF7" w:rsidRDefault="00DE0035" w:rsidP="00DE0035">
            <w:pPr>
              <w:pStyle w:val="ListBullet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Project description:  </w:t>
            </w:r>
          </w:p>
          <w:p w14:paraId="768352FA" w14:textId="513B6365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lastRenderedPageBreak/>
              <w:t>Bulid application Web app version PC  and Mobile platform  IOS,Andorid,Window phone as HTML5+javascript+cs3 +json .</w:t>
            </w:r>
          </w:p>
          <w:p w14:paraId="3EF5FD7C" w14:textId="41BC3F3C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JSP+Ajax</w:t>
            </w:r>
          </w:p>
          <w:p w14:paraId="58607EFE" w14:textId="46DEC769" w:rsidR="00DE0035" w:rsidRPr="00731EF7" w:rsidRDefault="00DE0035" w:rsidP="00DE0035">
            <w:pPr>
              <w:pStyle w:val="ListBullet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 xml:space="preserve">Customer: </w:t>
            </w:r>
            <w:r w:rsidRPr="00731EF7">
              <w:rPr>
                <w:rFonts w:asciiTheme="majorHAnsi" w:hAnsiTheme="majorHAnsi"/>
              </w:rPr>
              <w:t>Recruit Group in</w:t>
            </w:r>
            <w:r w:rsidRPr="00731EF7">
              <w:rPr>
                <w:rFonts w:asciiTheme="majorHAnsi" w:hAnsiTheme="majorHAnsi"/>
                <w:b/>
                <w:i/>
              </w:rPr>
              <w:t xml:space="preserve"> </w:t>
            </w:r>
            <w:r w:rsidRPr="00731EF7">
              <w:rPr>
                <w:rFonts w:asciiTheme="majorHAnsi" w:hAnsiTheme="majorHAnsi"/>
              </w:rPr>
              <w:t>Japan</w:t>
            </w:r>
            <w:r w:rsidRPr="00731EF7">
              <w:rPr>
                <w:rFonts w:asciiTheme="majorHAnsi" w:hAnsiTheme="majorHAnsi"/>
                <w:b/>
                <w:i/>
              </w:rPr>
              <w:t xml:space="preserve">  </w:t>
            </w:r>
          </w:p>
          <w:p w14:paraId="3B26B5A8" w14:textId="44BB5761" w:rsidR="00DE0035" w:rsidRPr="00731EF7" w:rsidRDefault="00DE0035" w:rsidP="00DE0035">
            <w:pPr>
              <w:pStyle w:val="ListBullet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lang w:val="vi-VN"/>
              </w:rPr>
              <w:t>Team size:</w:t>
            </w:r>
            <w:r w:rsidRPr="00731EF7">
              <w:rPr>
                <w:rFonts w:asciiTheme="majorHAnsi" w:hAnsiTheme="majorHAnsi"/>
                <w:lang w:val="vi-VN"/>
              </w:rPr>
              <w:t xml:space="preserve"> 80 members (60 Developers,5 test,5 QA,10 Leader,</w:t>
            </w:r>
            <w:r w:rsidRPr="00731EF7">
              <w:rPr>
                <w:rFonts w:asciiTheme="majorHAnsi" w:hAnsiTheme="majorHAnsi"/>
              </w:rPr>
              <w:t xml:space="preserve"> </w:t>
            </w:r>
            <w:r w:rsidRPr="00731EF7">
              <w:rPr>
                <w:rFonts w:asciiTheme="majorHAnsi" w:hAnsiTheme="majorHAnsi"/>
                <w:lang w:val="vi-VN"/>
              </w:rPr>
              <w:t>4 PM,1 supervisor in Vietnam)</w:t>
            </w:r>
          </w:p>
          <w:p w14:paraId="552E1D6C" w14:textId="77777777" w:rsidR="00DE0035" w:rsidRPr="00684190" w:rsidRDefault="00DE0035" w:rsidP="00DE0035">
            <w:pPr>
              <w:pStyle w:val="ListBullet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 xml:space="preserve">Responsibilities: </w:t>
            </w:r>
          </w:p>
          <w:p w14:paraId="5DC45EBD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 xml:space="preserve">-   Review code </w:t>
            </w:r>
          </w:p>
          <w:p w14:paraId="5173501A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Reivew Design detail</w:t>
            </w:r>
          </w:p>
          <w:p w14:paraId="4FD4CE4F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Support Member Team</w:t>
            </w:r>
          </w:p>
          <w:p w14:paraId="31FB96E0" w14:textId="77777777" w:rsidR="00DE0035" w:rsidRPr="00684190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Send daily report to  PM</w:t>
            </w:r>
          </w:p>
          <w:p w14:paraId="7BECF87F" w14:textId="77777777" w:rsidR="00DE0035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684190">
              <w:rPr>
                <w:rFonts w:asciiTheme="majorHAnsi" w:hAnsiTheme="majorHAnsi"/>
                <w:color w:val="000000" w:themeColor="text1"/>
                <w:lang w:val="vi-VN"/>
              </w:rPr>
              <w:t>-   Meeting team work</w:t>
            </w:r>
          </w:p>
          <w:p w14:paraId="664111D4" w14:textId="7CE5D470" w:rsidR="00DE0035" w:rsidRPr="00731EF7" w:rsidRDefault="00DE0035" w:rsidP="00DE003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. </w:t>
            </w:r>
            <w:r w:rsidRPr="00731EF7">
              <w:rPr>
                <w:rFonts w:asciiTheme="majorHAnsi" w:hAnsiTheme="majorHAnsi"/>
                <w:b/>
                <w:i/>
              </w:rPr>
              <w:t xml:space="preserve">Technologies:  </w:t>
            </w:r>
          </w:p>
          <w:p w14:paraId="52AB61AA" w14:textId="1401DDCA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</w:rPr>
              <w:t>F</w:t>
            </w:r>
            <w:r w:rsidRPr="00731EF7">
              <w:rPr>
                <w:rFonts w:asciiTheme="majorHAnsi" w:hAnsiTheme="majorHAnsi"/>
                <w:lang w:val="vi-VN"/>
              </w:rPr>
              <w:t>ramework  Struts1</w:t>
            </w:r>
          </w:p>
          <w:p w14:paraId="13CE8FC7" w14:textId="10EF3216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IDE: Eclispe</w:t>
            </w:r>
          </w:p>
          <w:p w14:paraId="43612546" w14:textId="5CE439EC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</w:rPr>
              <w:t>Oracle</w:t>
            </w:r>
          </w:p>
          <w:p w14:paraId="0F715D2B" w14:textId="2F825774" w:rsidR="00DE0035" w:rsidRPr="00731EF7" w:rsidRDefault="00DE0035" w:rsidP="00DE0035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</w:rPr>
              <w:t>OS: Window, Linux</w:t>
            </w:r>
          </w:p>
        </w:tc>
      </w:tr>
    </w:tbl>
    <w:p w14:paraId="390421D7" w14:textId="77777777" w:rsidR="003D0391" w:rsidRPr="00731EF7" w:rsidRDefault="003D0391" w:rsidP="00FD569D">
      <w:pPr>
        <w:pStyle w:val="Heading1"/>
        <w:spacing w:before="120" w:after="0"/>
      </w:pPr>
    </w:p>
    <w:tbl>
      <w:tblPr>
        <w:tblStyle w:val="TableGrid"/>
        <w:tblW w:w="1006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47"/>
        <w:gridCol w:w="1654"/>
        <w:gridCol w:w="2086"/>
        <w:gridCol w:w="5773"/>
      </w:tblGrid>
      <w:tr w:rsidR="006F13A4" w:rsidRPr="00731EF7" w14:paraId="493A7843" w14:textId="77777777" w:rsidTr="006F13A4">
        <w:tc>
          <w:tcPr>
            <w:tcW w:w="547" w:type="dxa"/>
          </w:tcPr>
          <w:p w14:paraId="523EA3F7" w14:textId="6C7FCED1" w:rsidR="00FF5603" w:rsidRPr="00731EF7" w:rsidRDefault="00BA4BDB" w:rsidP="00D771C6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5</w:t>
            </w:r>
          </w:p>
        </w:tc>
        <w:tc>
          <w:tcPr>
            <w:tcW w:w="1654" w:type="dxa"/>
          </w:tcPr>
          <w:p w14:paraId="7C2EAA26" w14:textId="77777777" w:rsidR="007A2759" w:rsidRPr="00731EF7" w:rsidRDefault="007A2759" w:rsidP="00D771C6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2014/07</w:t>
            </w:r>
          </w:p>
          <w:p w14:paraId="7CFF4C9B" w14:textId="77777777" w:rsidR="007A2759" w:rsidRPr="00731EF7" w:rsidRDefault="007A2759" w:rsidP="00D771C6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 xml:space="preserve"> – </w:t>
            </w:r>
          </w:p>
          <w:p w14:paraId="4071967D" w14:textId="68AA99C5" w:rsidR="007A2759" w:rsidRPr="00731EF7" w:rsidRDefault="007A2759" w:rsidP="00EE3043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 xml:space="preserve">2015 </w:t>
            </w:r>
            <w:r w:rsidR="00EE3043"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/</w:t>
            </w: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03</w:t>
            </w:r>
          </w:p>
          <w:p w14:paraId="601647A5" w14:textId="514B64EA" w:rsidR="00FF5603" w:rsidRPr="00731EF7" w:rsidRDefault="007A2759" w:rsidP="00D771C6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(</w:t>
            </w:r>
            <w:r w:rsidR="00EE3043"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8</w:t>
            </w:r>
            <w:r w:rsidR="00FF5603"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 xml:space="preserve"> months)</w:t>
            </w:r>
          </w:p>
        </w:tc>
        <w:tc>
          <w:tcPr>
            <w:tcW w:w="2086" w:type="dxa"/>
          </w:tcPr>
          <w:p w14:paraId="22B1EB44" w14:textId="2D5F09AC" w:rsidR="00FF5603" w:rsidRPr="00731EF7" w:rsidRDefault="00EE3043" w:rsidP="00D771C6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 xml:space="preserve">Senior Java </w:t>
            </w:r>
            <w:r w:rsidR="00FF5603"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Developer</w:t>
            </w:r>
          </w:p>
          <w:p w14:paraId="1E9B4D85" w14:textId="77777777" w:rsidR="00FF5603" w:rsidRPr="00731EF7" w:rsidRDefault="00FF5603" w:rsidP="00D771C6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-</w:t>
            </w:r>
          </w:p>
          <w:p w14:paraId="51C77735" w14:textId="1490A2E7" w:rsidR="00FF5603" w:rsidRPr="00731EF7" w:rsidRDefault="00516190" w:rsidP="00D771C6">
            <w:pPr>
              <w:pStyle w:val="Heading2"/>
              <w:jc w:val="center"/>
              <w:outlineLvl w:val="1"/>
            </w:pPr>
            <w:r w:rsidRPr="00731EF7"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FPT Software</w:t>
            </w:r>
          </w:p>
        </w:tc>
        <w:tc>
          <w:tcPr>
            <w:tcW w:w="5773" w:type="dxa"/>
          </w:tcPr>
          <w:p w14:paraId="5E849E68" w14:textId="1AB6236B" w:rsidR="00FF5603" w:rsidRPr="00731EF7" w:rsidRDefault="00FF5603" w:rsidP="00A963C9">
            <w:pPr>
              <w:pStyle w:val="ListBullet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 xml:space="preserve">Project: </w:t>
            </w:r>
            <w:r w:rsidR="00A963C9" w:rsidRPr="00A963C9">
              <w:rPr>
                <w:rFonts w:ascii="Tahoma" w:hAnsi="Tahoma" w:cs="Tahoma"/>
              </w:rPr>
              <w:t>Application Sofware Internet Banking and Mobile</w:t>
            </w:r>
          </w:p>
          <w:p w14:paraId="20BDF05F" w14:textId="0582E83E" w:rsidR="00FF5603" w:rsidRPr="0075065C" w:rsidRDefault="00FF5603" w:rsidP="007C4084">
            <w:pPr>
              <w:pStyle w:val="ListBullet"/>
              <w:jc w:val="both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>Project description:  </w:t>
            </w:r>
          </w:p>
          <w:p w14:paraId="0DF18C05" w14:textId="7D66ABA6" w:rsidR="0075065C" w:rsidRPr="0075065C" w:rsidRDefault="0075065C" w:rsidP="0075065C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75065C">
              <w:rPr>
                <w:rFonts w:asciiTheme="majorHAnsi" w:hAnsiTheme="majorHAnsi"/>
                <w:color w:val="000000" w:themeColor="text1"/>
                <w:lang w:val="vi-VN"/>
              </w:rPr>
              <w:t>-   HTML5</w:t>
            </w:r>
          </w:p>
          <w:p w14:paraId="06955D9B" w14:textId="77777777" w:rsidR="0075065C" w:rsidRPr="0075065C" w:rsidRDefault="0075065C" w:rsidP="0075065C">
            <w:pPr>
              <w:pStyle w:val="ListBullet"/>
              <w:numPr>
                <w:ilvl w:val="0"/>
                <w:numId w:val="0"/>
              </w:numPr>
              <w:ind w:left="216" w:hanging="216"/>
              <w:jc w:val="both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75065C">
              <w:rPr>
                <w:rFonts w:asciiTheme="majorHAnsi" w:hAnsiTheme="majorHAnsi"/>
                <w:color w:val="000000" w:themeColor="text1"/>
                <w:lang w:val="vi-VN"/>
              </w:rPr>
              <w:t>-</w:t>
            </w:r>
            <w:r w:rsidRPr="0075065C">
              <w:rPr>
                <w:rFonts w:asciiTheme="majorHAnsi" w:hAnsiTheme="majorHAnsi"/>
                <w:color w:val="000000" w:themeColor="text1"/>
                <w:lang w:val="vi-VN"/>
              </w:rPr>
              <w:tab/>
              <w:t>Javascript</w:t>
            </w:r>
          </w:p>
          <w:p w14:paraId="2B34C938" w14:textId="18A23EEA" w:rsidR="0075065C" w:rsidRPr="0075065C" w:rsidRDefault="0075065C" w:rsidP="0075065C">
            <w:pPr>
              <w:pStyle w:val="ListBullet"/>
              <w:numPr>
                <w:ilvl w:val="0"/>
                <w:numId w:val="0"/>
              </w:numPr>
              <w:ind w:left="216" w:hanging="216"/>
              <w:jc w:val="both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75065C">
              <w:rPr>
                <w:rFonts w:asciiTheme="majorHAnsi" w:hAnsiTheme="majorHAnsi"/>
                <w:color w:val="000000" w:themeColor="text1"/>
                <w:lang w:val="vi-VN"/>
              </w:rPr>
              <w:t>-</w:t>
            </w:r>
            <w:r w:rsidRPr="0075065C">
              <w:rPr>
                <w:rFonts w:asciiTheme="majorHAnsi" w:hAnsiTheme="majorHAnsi"/>
                <w:color w:val="000000" w:themeColor="text1"/>
                <w:lang w:val="vi-VN"/>
              </w:rPr>
              <w:tab/>
              <w:t>Cs</w:t>
            </w:r>
            <w:r w:rsidR="002530DF">
              <w:rPr>
                <w:rFonts w:asciiTheme="majorHAnsi" w:hAnsiTheme="majorHAnsi"/>
                <w:color w:val="000000" w:themeColor="text1"/>
              </w:rPr>
              <w:t>s</w:t>
            </w:r>
            <w:r w:rsidRPr="0075065C">
              <w:rPr>
                <w:rFonts w:asciiTheme="majorHAnsi" w:hAnsiTheme="majorHAnsi"/>
                <w:color w:val="000000" w:themeColor="text1"/>
                <w:lang w:val="vi-VN"/>
              </w:rPr>
              <w:t>3</w:t>
            </w:r>
          </w:p>
          <w:p w14:paraId="23182EE1" w14:textId="77777777" w:rsidR="0075065C" w:rsidRPr="0075065C" w:rsidRDefault="0075065C" w:rsidP="0075065C">
            <w:pPr>
              <w:pStyle w:val="ListBullet"/>
              <w:numPr>
                <w:ilvl w:val="0"/>
                <w:numId w:val="0"/>
              </w:numPr>
              <w:ind w:left="216" w:hanging="216"/>
              <w:jc w:val="both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75065C">
              <w:rPr>
                <w:rFonts w:asciiTheme="majorHAnsi" w:hAnsiTheme="majorHAnsi"/>
                <w:color w:val="000000" w:themeColor="text1"/>
                <w:lang w:val="vi-VN"/>
              </w:rPr>
              <w:t>-</w:t>
            </w:r>
            <w:r w:rsidRPr="0075065C">
              <w:rPr>
                <w:rFonts w:asciiTheme="majorHAnsi" w:hAnsiTheme="majorHAnsi"/>
                <w:color w:val="000000" w:themeColor="text1"/>
                <w:lang w:val="vi-VN"/>
              </w:rPr>
              <w:tab/>
              <w:t>Data Json</w:t>
            </w:r>
          </w:p>
          <w:p w14:paraId="24349A7C" w14:textId="10175CB9" w:rsidR="0075065C" w:rsidRPr="0075065C" w:rsidRDefault="0075065C" w:rsidP="0075065C">
            <w:pPr>
              <w:pStyle w:val="ListBullet"/>
              <w:numPr>
                <w:ilvl w:val="0"/>
                <w:numId w:val="0"/>
              </w:numPr>
              <w:ind w:left="216" w:hanging="216"/>
              <w:jc w:val="both"/>
              <w:rPr>
                <w:rFonts w:asciiTheme="majorHAnsi" w:hAnsiTheme="majorHAnsi"/>
                <w:color w:val="000000" w:themeColor="text1"/>
              </w:rPr>
            </w:pPr>
            <w:r w:rsidRPr="0075065C">
              <w:rPr>
                <w:rFonts w:asciiTheme="majorHAnsi" w:hAnsiTheme="majorHAnsi"/>
                <w:color w:val="000000" w:themeColor="text1"/>
                <w:lang w:val="vi-VN"/>
              </w:rPr>
              <w:t>-</w:t>
            </w:r>
            <w:r w:rsidRPr="0075065C">
              <w:rPr>
                <w:rFonts w:asciiTheme="majorHAnsi" w:hAnsiTheme="majorHAnsi"/>
                <w:color w:val="000000" w:themeColor="text1"/>
                <w:lang w:val="vi-VN"/>
              </w:rPr>
              <w:tab/>
              <w:t>Call store procedure</w:t>
            </w:r>
            <w:r w:rsidRPr="0075065C">
              <w:rPr>
                <w:rFonts w:asciiTheme="majorHAnsi" w:hAnsiTheme="majorHAnsi"/>
                <w:color w:val="000000" w:themeColor="text1"/>
              </w:rPr>
              <w:t xml:space="preserve"> on Webservice</w:t>
            </w:r>
          </w:p>
          <w:p w14:paraId="0A144029" w14:textId="5F8703AD" w:rsidR="00AA6634" w:rsidRPr="00731EF7" w:rsidRDefault="00AA6634" w:rsidP="007C4084">
            <w:pPr>
              <w:pStyle w:val="ListBullet"/>
              <w:jc w:val="both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 xml:space="preserve">Customer: </w:t>
            </w:r>
            <w:r w:rsidR="006D50B6" w:rsidRPr="00731EF7">
              <w:rPr>
                <w:rFonts w:asciiTheme="majorHAnsi" w:hAnsiTheme="majorHAnsi"/>
              </w:rPr>
              <w:t>TP bank - Vietnam</w:t>
            </w:r>
          </w:p>
          <w:p w14:paraId="766A54AD" w14:textId="28668C4D" w:rsidR="00FF5603" w:rsidRPr="00731EF7" w:rsidRDefault="00FF5603" w:rsidP="00146323">
            <w:pPr>
              <w:pStyle w:val="ListBullet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Team size:</w:t>
            </w:r>
            <w:r w:rsidRPr="00731EF7">
              <w:rPr>
                <w:rFonts w:asciiTheme="majorHAnsi" w:hAnsiTheme="majorHAnsi"/>
                <w:lang w:val="vi-VN"/>
              </w:rPr>
              <w:t xml:space="preserve"> </w:t>
            </w:r>
            <w:r w:rsidR="00EE3043" w:rsidRPr="00731EF7">
              <w:rPr>
                <w:rFonts w:asciiTheme="majorHAnsi" w:hAnsiTheme="majorHAnsi"/>
                <w:lang w:val="vi-VN"/>
              </w:rPr>
              <w:t>20 members (1</w:t>
            </w:r>
            <w:r w:rsidR="0075065C">
              <w:rPr>
                <w:rFonts w:asciiTheme="majorHAnsi" w:hAnsiTheme="majorHAnsi"/>
              </w:rPr>
              <w:t>5</w:t>
            </w:r>
            <w:r w:rsidR="00EE3043" w:rsidRPr="00731EF7">
              <w:rPr>
                <w:rFonts w:asciiTheme="majorHAnsi" w:hAnsiTheme="majorHAnsi"/>
                <w:lang w:val="vi-VN"/>
              </w:rPr>
              <w:t xml:space="preserve"> Developers,4 Leader,1 supervisor in Vietnam)</w:t>
            </w:r>
          </w:p>
          <w:p w14:paraId="683F7817" w14:textId="6736844A" w:rsidR="00FF5603" w:rsidRPr="00731EF7" w:rsidRDefault="00FF5603" w:rsidP="00146323">
            <w:pPr>
              <w:pStyle w:val="ListBullet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  <w:b/>
                <w:i/>
              </w:rPr>
              <w:t xml:space="preserve">Responsibilities: </w:t>
            </w:r>
          </w:p>
          <w:p w14:paraId="65EF0550" w14:textId="77777777" w:rsidR="00FF5603" w:rsidRPr="00731EF7" w:rsidRDefault="00FF5603" w:rsidP="00146323">
            <w:pPr>
              <w:pStyle w:val="ListBullet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  <w:b/>
                <w:i/>
              </w:rPr>
              <w:t>Technologies:</w:t>
            </w:r>
          </w:p>
          <w:p w14:paraId="3FEDB3E9" w14:textId="77777777" w:rsidR="00EE3043" w:rsidRPr="00731EF7" w:rsidRDefault="00EE3043" w:rsidP="00EE3043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Phonegap  framework ,Webservice</w:t>
            </w:r>
          </w:p>
          <w:p w14:paraId="1D1BD7A0" w14:textId="77777777" w:rsidR="00EE3043" w:rsidRPr="00731EF7" w:rsidRDefault="00EE3043" w:rsidP="00EE3043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IDE: Macromedia Dreamweaver 8 ,Eclispe</w:t>
            </w:r>
          </w:p>
          <w:p w14:paraId="69ED0CC1" w14:textId="77777777" w:rsidR="00FF5603" w:rsidRPr="00731EF7" w:rsidRDefault="00EE3043" w:rsidP="00EE3043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Oracle</w:t>
            </w:r>
          </w:p>
          <w:p w14:paraId="6C35062A" w14:textId="42C388F3" w:rsidR="00EE3043" w:rsidRPr="00731EF7" w:rsidRDefault="00EE3043" w:rsidP="00EE3043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</w:rPr>
              <w:t>OS: Window</w:t>
            </w:r>
          </w:p>
        </w:tc>
      </w:tr>
      <w:tr w:rsidR="00731EF7" w:rsidRPr="00731EF7" w14:paraId="0D3395DB" w14:textId="77777777" w:rsidTr="006F13A4">
        <w:trPr>
          <w:trHeight w:val="323"/>
        </w:trPr>
        <w:tc>
          <w:tcPr>
            <w:tcW w:w="547" w:type="dxa"/>
          </w:tcPr>
          <w:p w14:paraId="2DC264D1" w14:textId="0A3BD34E" w:rsidR="007C4084" w:rsidRPr="00731EF7" w:rsidRDefault="00BA4BDB" w:rsidP="00D771C6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6</w:t>
            </w:r>
          </w:p>
        </w:tc>
        <w:tc>
          <w:tcPr>
            <w:tcW w:w="1654" w:type="dxa"/>
          </w:tcPr>
          <w:p w14:paraId="215E1A78" w14:textId="77777777" w:rsidR="00355CB8" w:rsidRPr="00731EF7" w:rsidRDefault="005F07A6" w:rsidP="00D771C6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2013</w:t>
            </w:r>
            <w:r w:rsidR="00355CB8" w:rsidRPr="00731EF7">
              <w:rPr>
                <w:rFonts w:asciiTheme="majorHAnsi" w:hAnsiTheme="majorHAnsi"/>
              </w:rPr>
              <w:t>/05</w:t>
            </w:r>
            <w:r w:rsidRPr="00731EF7">
              <w:rPr>
                <w:rFonts w:asciiTheme="majorHAnsi" w:hAnsiTheme="majorHAnsi"/>
              </w:rPr>
              <w:t xml:space="preserve"> </w:t>
            </w:r>
          </w:p>
          <w:p w14:paraId="59F1EA4C" w14:textId="77777777" w:rsidR="00355CB8" w:rsidRPr="00731EF7" w:rsidRDefault="005F07A6" w:rsidP="00D771C6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 xml:space="preserve">– </w:t>
            </w:r>
          </w:p>
          <w:p w14:paraId="0AC55454" w14:textId="77777777" w:rsidR="007C4084" w:rsidRPr="00731EF7" w:rsidRDefault="005F07A6" w:rsidP="00D771C6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2014</w:t>
            </w:r>
            <w:r w:rsidR="00355CB8" w:rsidRPr="00731EF7">
              <w:rPr>
                <w:rFonts w:asciiTheme="majorHAnsi" w:hAnsiTheme="majorHAnsi"/>
              </w:rPr>
              <w:t>/07</w:t>
            </w:r>
          </w:p>
          <w:p w14:paraId="44FE56CC" w14:textId="3FADB3FC" w:rsidR="00355CB8" w:rsidRPr="00731EF7" w:rsidRDefault="00355CB8" w:rsidP="00D771C6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(14 months)</w:t>
            </w:r>
          </w:p>
        </w:tc>
        <w:tc>
          <w:tcPr>
            <w:tcW w:w="2086" w:type="dxa"/>
          </w:tcPr>
          <w:p w14:paraId="6432F80A" w14:textId="77777777" w:rsidR="007C4084" w:rsidRPr="00731EF7" w:rsidRDefault="00DD3133" w:rsidP="00D771C6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 xml:space="preserve">Technical manager </w:t>
            </w:r>
          </w:p>
          <w:p w14:paraId="680A8A89" w14:textId="77777777" w:rsidR="00DD3133" w:rsidRPr="00731EF7" w:rsidRDefault="00DD3133" w:rsidP="00D771C6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-</w:t>
            </w:r>
          </w:p>
          <w:p w14:paraId="7A10839C" w14:textId="33D2AC8A" w:rsidR="00DD3133" w:rsidRPr="00731EF7" w:rsidRDefault="0066017F" w:rsidP="00D771C6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Multi-Application Mobile Technology Joint Stock Company</w:t>
            </w:r>
          </w:p>
        </w:tc>
        <w:tc>
          <w:tcPr>
            <w:tcW w:w="5773" w:type="dxa"/>
          </w:tcPr>
          <w:p w14:paraId="73410691" w14:textId="4300AF4E" w:rsidR="003926D9" w:rsidRPr="00731EF7" w:rsidRDefault="003926D9" w:rsidP="00854E42">
            <w:pPr>
              <w:pStyle w:val="ListBullet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 xml:space="preserve">Project: </w:t>
            </w:r>
            <w:r w:rsidR="00854E42" w:rsidRPr="00854E42">
              <w:rPr>
                <w:rFonts w:asciiTheme="majorHAnsi" w:hAnsiTheme="majorHAnsi"/>
                <w:i/>
                <w:color w:val="000000" w:themeColor="text1"/>
              </w:rPr>
              <w:t>Bulid All application e-commerce services</w:t>
            </w:r>
          </w:p>
          <w:p w14:paraId="19237BF6" w14:textId="46E59942" w:rsidR="006D50B6" w:rsidRPr="00731EF7" w:rsidRDefault="003926D9" w:rsidP="000A25C6">
            <w:pPr>
              <w:pStyle w:val="ListBullet"/>
              <w:jc w:val="both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>Project description:  </w:t>
            </w:r>
          </w:p>
          <w:p w14:paraId="4345816D" w14:textId="77777777" w:rsidR="006D50B6" w:rsidRPr="00731EF7" w:rsidRDefault="006D50B6" w:rsidP="000A25C6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Promotional project for electronic(Pro1.vn)</w:t>
            </w:r>
          </w:p>
          <w:p w14:paraId="5C830ADD" w14:textId="07FD30BD" w:rsidR="006D50B6" w:rsidRPr="00731EF7" w:rsidRDefault="006D50B6" w:rsidP="000A25C6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Human Resource (tuyendung.com)</w:t>
            </w:r>
          </w:p>
          <w:p w14:paraId="2A449914" w14:textId="28346D1D" w:rsidR="006D50B6" w:rsidRPr="00731EF7" w:rsidRDefault="006D50B6" w:rsidP="000A25C6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Zodiac application</w:t>
            </w:r>
          </w:p>
          <w:p w14:paraId="24B1511C" w14:textId="35603E30" w:rsidR="006D50B6" w:rsidRPr="00731EF7" w:rsidRDefault="006D50B6" w:rsidP="000A25C6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SMS Charing shorts</w:t>
            </w:r>
          </w:p>
          <w:p w14:paraId="41816588" w14:textId="0387BE87" w:rsidR="006D50B6" w:rsidRPr="00731EF7" w:rsidRDefault="006D50B6" w:rsidP="000A25C6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Voice</w:t>
            </w:r>
          </w:p>
          <w:p w14:paraId="5769E471" w14:textId="56BC2C85" w:rsidR="00CB2E02" w:rsidRPr="00731EF7" w:rsidRDefault="006D50B6" w:rsidP="00CB2E02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Manager server CentOs</w:t>
            </w:r>
          </w:p>
          <w:p w14:paraId="15432FC0" w14:textId="5EB79AB2" w:rsidR="003926D9" w:rsidRPr="00731EF7" w:rsidRDefault="003926D9" w:rsidP="003926D9">
            <w:pPr>
              <w:pStyle w:val="ListBullet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Team size:</w:t>
            </w:r>
            <w:r w:rsidRPr="00731EF7">
              <w:rPr>
                <w:rFonts w:asciiTheme="majorHAnsi" w:hAnsiTheme="majorHAnsi"/>
                <w:lang w:val="vi-VN"/>
              </w:rPr>
              <w:t xml:space="preserve"> </w:t>
            </w:r>
            <w:r w:rsidR="00D0511C" w:rsidRPr="00731EF7">
              <w:rPr>
                <w:rFonts w:asciiTheme="majorHAnsi" w:hAnsiTheme="majorHAnsi" w:cs="Tahoma"/>
                <w:bCs/>
                <w:sz w:val="20"/>
              </w:rPr>
              <w:t>4</w:t>
            </w:r>
            <w:r w:rsidR="003F333C" w:rsidRPr="00731EF7">
              <w:rPr>
                <w:rFonts w:asciiTheme="majorHAnsi" w:hAnsiTheme="majorHAnsi" w:cs="Tahoma"/>
                <w:bCs/>
                <w:sz w:val="20"/>
              </w:rPr>
              <w:t xml:space="preserve"> members: </w:t>
            </w:r>
            <w:r w:rsidR="00D0511C" w:rsidRPr="00731EF7">
              <w:rPr>
                <w:rFonts w:asciiTheme="majorHAnsi" w:hAnsiTheme="majorHAnsi" w:cs="Tahoma"/>
                <w:bCs/>
                <w:sz w:val="20"/>
              </w:rPr>
              <w:t xml:space="preserve">3 Developers ,1 </w:t>
            </w:r>
            <w:r w:rsidR="00D0511C" w:rsidRPr="00731EF7">
              <w:rPr>
                <w:rFonts w:asciiTheme="majorHAnsi" w:hAnsiTheme="majorHAnsi" w:cs="Tahoma"/>
                <w:bCs/>
                <w:iCs/>
                <w:sz w:val="20"/>
              </w:rPr>
              <w:t>Technical Manager</w:t>
            </w:r>
          </w:p>
          <w:p w14:paraId="7F52AA6F" w14:textId="77777777" w:rsidR="003926D9" w:rsidRDefault="003926D9" w:rsidP="003926D9">
            <w:pPr>
              <w:pStyle w:val="ListBullet"/>
              <w:rPr>
                <w:rFonts w:asciiTheme="majorHAnsi" w:hAnsiTheme="majorHAnsi"/>
                <w:b/>
                <w:i/>
                <w:color w:val="FF0000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lastRenderedPageBreak/>
              <w:t xml:space="preserve">Responsibilities: </w:t>
            </w:r>
          </w:p>
          <w:p w14:paraId="7ED4FBAA" w14:textId="7E3EA75A" w:rsidR="00747150" w:rsidRPr="00747150" w:rsidRDefault="00747150" w:rsidP="00747150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i/>
                <w:color w:val="000000" w:themeColor="text1"/>
              </w:rPr>
            </w:pPr>
            <w:r w:rsidRPr="00747150">
              <w:rPr>
                <w:rFonts w:asciiTheme="majorHAnsi" w:hAnsiTheme="majorHAnsi"/>
                <w:i/>
                <w:color w:val="000000" w:themeColor="text1"/>
              </w:rPr>
              <w:t>-   Plan project</w:t>
            </w:r>
          </w:p>
          <w:p w14:paraId="4BC79CBF" w14:textId="77777777" w:rsidR="00747150" w:rsidRPr="00747150" w:rsidRDefault="00747150" w:rsidP="00747150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i/>
                <w:color w:val="000000" w:themeColor="text1"/>
              </w:rPr>
            </w:pPr>
            <w:r w:rsidRPr="00747150">
              <w:rPr>
                <w:rFonts w:asciiTheme="majorHAnsi" w:hAnsiTheme="majorHAnsi"/>
                <w:i/>
                <w:color w:val="000000" w:themeColor="text1"/>
              </w:rPr>
              <w:t xml:space="preserve">- </w:t>
            </w:r>
            <w:r w:rsidRPr="00747150">
              <w:rPr>
                <w:rFonts w:asciiTheme="majorHAnsi" w:hAnsiTheme="majorHAnsi"/>
                <w:i/>
                <w:color w:val="000000" w:themeColor="text1"/>
              </w:rPr>
              <w:tab/>
              <w:t>Daliy report to Director</w:t>
            </w:r>
          </w:p>
          <w:p w14:paraId="4D004B1F" w14:textId="43D52C1F" w:rsidR="00747150" w:rsidRPr="00747150" w:rsidRDefault="00747150" w:rsidP="00747150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i/>
                <w:color w:val="000000" w:themeColor="text1"/>
              </w:rPr>
            </w:pPr>
            <w:r w:rsidRPr="00747150">
              <w:rPr>
                <w:rFonts w:asciiTheme="majorHAnsi" w:hAnsiTheme="majorHAnsi"/>
                <w:i/>
                <w:color w:val="000000" w:themeColor="text1"/>
              </w:rPr>
              <w:t>-</w:t>
            </w:r>
            <w:r w:rsidRPr="00747150">
              <w:rPr>
                <w:rFonts w:asciiTheme="majorHAnsi" w:hAnsiTheme="majorHAnsi"/>
                <w:i/>
                <w:color w:val="000000" w:themeColor="text1"/>
              </w:rPr>
              <w:tab/>
              <w:t>Support team member</w:t>
            </w:r>
          </w:p>
          <w:p w14:paraId="21616940" w14:textId="77777777" w:rsidR="003926D9" w:rsidRPr="00731EF7" w:rsidRDefault="003926D9" w:rsidP="003926D9">
            <w:pPr>
              <w:pStyle w:val="ListBullet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  <w:b/>
                <w:i/>
              </w:rPr>
              <w:t>Technologies:</w:t>
            </w:r>
          </w:p>
          <w:p w14:paraId="2CF846F2" w14:textId="233B48A4" w:rsidR="00CB2E02" w:rsidRPr="00731EF7" w:rsidRDefault="00CB2E02" w:rsidP="00CB2E02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</w:rPr>
              <w:t>PHP</w:t>
            </w:r>
            <w:r w:rsidRPr="00731EF7">
              <w:rPr>
                <w:rFonts w:asciiTheme="majorHAnsi" w:hAnsiTheme="majorHAnsi"/>
                <w:lang w:val="vi-VN"/>
              </w:rPr>
              <w:t xml:space="preserve">  framework,</w:t>
            </w:r>
            <w:r w:rsidR="003F333C" w:rsidRPr="00731EF7">
              <w:rPr>
                <w:rFonts w:asciiTheme="majorHAnsi" w:hAnsiTheme="majorHAnsi"/>
              </w:rPr>
              <w:t xml:space="preserve"> </w:t>
            </w:r>
            <w:r w:rsidRPr="00731EF7">
              <w:rPr>
                <w:rFonts w:asciiTheme="majorHAnsi" w:hAnsiTheme="majorHAnsi"/>
                <w:lang w:val="vi-VN"/>
              </w:rPr>
              <w:t>Java,</w:t>
            </w:r>
            <w:r w:rsidR="003F333C" w:rsidRPr="00731EF7">
              <w:rPr>
                <w:rFonts w:asciiTheme="majorHAnsi" w:hAnsiTheme="majorHAnsi"/>
              </w:rPr>
              <w:t xml:space="preserve"> i</w:t>
            </w:r>
            <w:r w:rsidRPr="00731EF7">
              <w:rPr>
                <w:rFonts w:asciiTheme="majorHAnsi" w:hAnsiTheme="majorHAnsi"/>
                <w:lang w:val="vi-VN"/>
              </w:rPr>
              <w:t>OS</w:t>
            </w:r>
          </w:p>
          <w:p w14:paraId="265F1C57" w14:textId="14DC8C82" w:rsidR="00CB2E02" w:rsidRPr="00731EF7" w:rsidRDefault="00CB2E02" w:rsidP="00CB2E02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IDE:PHP,</w:t>
            </w:r>
            <w:r w:rsidR="003F333C" w:rsidRPr="00731EF7">
              <w:rPr>
                <w:rFonts w:asciiTheme="majorHAnsi" w:hAnsiTheme="majorHAnsi"/>
              </w:rPr>
              <w:t xml:space="preserve"> </w:t>
            </w:r>
            <w:r w:rsidRPr="00731EF7">
              <w:rPr>
                <w:rFonts w:asciiTheme="majorHAnsi" w:hAnsiTheme="majorHAnsi"/>
                <w:lang w:val="vi-VN"/>
              </w:rPr>
              <w:t>eclipse</w:t>
            </w:r>
          </w:p>
          <w:p w14:paraId="43000701" w14:textId="77777777" w:rsidR="00CB2E02" w:rsidRPr="00731EF7" w:rsidRDefault="00CB2E02" w:rsidP="00CB2E02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lang w:val="vi-VN"/>
              </w:rPr>
              <w:t>Mysql</w:t>
            </w:r>
          </w:p>
          <w:p w14:paraId="5A2D0C09" w14:textId="2CBC146B" w:rsidR="00CB2E02" w:rsidRPr="00731EF7" w:rsidRDefault="00CB2E02" w:rsidP="00CB2E02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</w:rPr>
              <w:t>OS: Window</w:t>
            </w:r>
          </w:p>
        </w:tc>
      </w:tr>
      <w:tr w:rsidR="006D50B6" w:rsidRPr="00731EF7" w14:paraId="1C17F1F2" w14:textId="77777777" w:rsidTr="006F13A4">
        <w:trPr>
          <w:trHeight w:val="323"/>
        </w:trPr>
        <w:tc>
          <w:tcPr>
            <w:tcW w:w="547" w:type="dxa"/>
          </w:tcPr>
          <w:p w14:paraId="22A36495" w14:textId="45251242" w:rsidR="006D50B6" w:rsidRPr="00731EF7" w:rsidRDefault="00BA4BDB" w:rsidP="00D771C6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lastRenderedPageBreak/>
              <w:t>7</w:t>
            </w:r>
          </w:p>
        </w:tc>
        <w:tc>
          <w:tcPr>
            <w:tcW w:w="1654" w:type="dxa"/>
          </w:tcPr>
          <w:p w14:paraId="348F24CC" w14:textId="77777777" w:rsidR="006D50B6" w:rsidRPr="00731EF7" w:rsidRDefault="001343B8" w:rsidP="00B85D92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2012/11</w:t>
            </w:r>
          </w:p>
          <w:p w14:paraId="3D75DE31" w14:textId="77777777" w:rsidR="001343B8" w:rsidRPr="00731EF7" w:rsidRDefault="001343B8" w:rsidP="00B85D92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-</w:t>
            </w:r>
          </w:p>
          <w:p w14:paraId="37582759" w14:textId="101090D6" w:rsidR="001343B8" w:rsidRPr="00731EF7" w:rsidRDefault="00F93BCF" w:rsidP="00B85D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2013/03</w:t>
            </w:r>
          </w:p>
          <w:p w14:paraId="71566EEF" w14:textId="42C64FF6" w:rsidR="00B85D92" w:rsidRPr="00731EF7" w:rsidRDefault="00F93BCF" w:rsidP="00B85D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(6</w:t>
            </w:r>
            <w:r w:rsidR="00B85D92" w:rsidRPr="00731EF7">
              <w:rPr>
                <w:rFonts w:asciiTheme="majorHAnsi" w:hAnsiTheme="majorHAnsi"/>
              </w:rPr>
              <w:t xml:space="preserve"> months)</w:t>
            </w:r>
          </w:p>
        </w:tc>
        <w:tc>
          <w:tcPr>
            <w:tcW w:w="2086" w:type="dxa"/>
          </w:tcPr>
          <w:p w14:paraId="5986EDFA" w14:textId="381C6947" w:rsidR="001343B8" w:rsidRPr="00731EF7" w:rsidRDefault="001343B8" w:rsidP="002F0EDB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PHP developer</w:t>
            </w:r>
          </w:p>
          <w:p w14:paraId="34FF91B3" w14:textId="241B9449" w:rsidR="001343B8" w:rsidRPr="00731EF7" w:rsidRDefault="002F0EDB" w:rsidP="002F0EDB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-</w:t>
            </w:r>
          </w:p>
          <w:p w14:paraId="1BEAB99E" w14:textId="627910D0" w:rsidR="006D50B6" w:rsidRPr="00731EF7" w:rsidRDefault="001343B8" w:rsidP="002F0EDB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CMC Telecommunication infrastructure JSC</w:t>
            </w:r>
          </w:p>
        </w:tc>
        <w:tc>
          <w:tcPr>
            <w:tcW w:w="5773" w:type="dxa"/>
          </w:tcPr>
          <w:p w14:paraId="29EA9251" w14:textId="02258490" w:rsidR="001343B8" w:rsidRPr="00731EF7" w:rsidRDefault="001343B8" w:rsidP="001343B8">
            <w:pPr>
              <w:pStyle w:val="ListBullet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>Project:</w:t>
            </w:r>
            <w:r w:rsidRPr="00731EF7">
              <w:rPr>
                <w:rFonts w:asciiTheme="majorHAnsi" w:hAnsiTheme="majorHAnsi" w:cs="Tahoma"/>
                <w:color w:val="212121"/>
              </w:rPr>
              <w:t xml:space="preserve"> </w:t>
            </w:r>
            <w:r w:rsidR="002F0EDB" w:rsidRPr="00731EF7">
              <w:rPr>
                <w:rFonts w:asciiTheme="majorHAnsi" w:hAnsiTheme="majorHAnsi"/>
              </w:rPr>
              <w:t>Voi</w:t>
            </w:r>
            <w:r w:rsidRPr="00731EF7">
              <w:rPr>
                <w:rFonts w:asciiTheme="majorHAnsi" w:hAnsiTheme="majorHAnsi"/>
                <w:lang w:val="vi-VN"/>
              </w:rPr>
              <w:t>ceIP IPCC  BAO VIET-Life base platform Astercc 2.0</w:t>
            </w:r>
          </w:p>
          <w:p w14:paraId="26FBFCC7" w14:textId="77777777" w:rsidR="001343B8" w:rsidRPr="00D44DA3" w:rsidRDefault="001343B8" w:rsidP="001343B8">
            <w:pPr>
              <w:pStyle w:val="ListBullet"/>
              <w:jc w:val="both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>Project description:  </w:t>
            </w:r>
          </w:p>
          <w:p w14:paraId="16B18605" w14:textId="48F0F05E" w:rsidR="00D44DA3" w:rsidRPr="00D44DA3" w:rsidRDefault="00D44DA3" w:rsidP="00D44DA3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D44DA3">
              <w:rPr>
                <w:rFonts w:asciiTheme="majorHAnsi" w:hAnsiTheme="majorHAnsi"/>
                <w:color w:val="000000" w:themeColor="text1"/>
                <w:lang w:val="vi-VN"/>
              </w:rPr>
              <w:t>-   Call in and call out on head phone</w:t>
            </w:r>
          </w:p>
          <w:p w14:paraId="6977C975" w14:textId="336F1A06" w:rsidR="00D44DA3" w:rsidRPr="00D44DA3" w:rsidRDefault="00D44DA3" w:rsidP="00D44DA3">
            <w:pPr>
              <w:pStyle w:val="ListBullet"/>
              <w:numPr>
                <w:ilvl w:val="0"/>
                <w:numId w:val="0"/>
              </w:numPr>
              <w:ind w:left="216" w:hanging="216"/>
              <w:jc w:val="both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D44DA3">
              <w:rPr>
                <w:rFonts w:asciiTheme="majorHAnsi" w:hAnsiTheme="majorHAnsi"/>
                <w:color w:val="000000" w:themeColor="text1"/>
                <w:lang w:val="vi-VN"/>
              </w:rPr>
              <w:t>-</w:t>
            </w:r>
            <w:r w:rsidRPr="00D44DA3">
              <w:rPr>
                <w:rFonts w:asciiTheme="majorHAnsi" w:hAnsiTheme="majorHAnsi"/>
                <w:color w:val="000000" w:themeColor="text1"/>
                <w:lang w:val="vi-VN"/>
              </w:rPr>
              <w:tab/>
              <w:t>Customer care life insurance</w:t>
            </w:r>
          </w:p>
          <w:p w14:paraId="4C4830C0" w14:textId="1D7CA822" w:rsidR="001343B8" w:rsidRPr="00731EF7" w:rsidRDefault="001343B8" w:rsidP="001343B8">
            <w:pPr>
              <w:pStyle w:val="ListBullet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Team size:</w:t>
            </w:r>
            <w:r w:rsidRPr="00731EF7">
              <w:rPr>
                <w:rFonts w:asciiTheme="majorHAnsi" w:hAnsiTheme="majorHAnsi"/>
                <w:lang w:val="vi-VN"/>
              </w:rPr>
              <w:t xml:space="preserve"> </w:t>
            </w:r>
            <w:r w:rsidRPr="00731EF7">
              <w:rPr>
                <w:rFonts w:asciiTheme="majorHAnsi" w:hAnsiTheme="majorHAnsi" w:cs="Tahoma"/>
                <w:bCs/>
                <w:sz w:val="20"/>
              </w:rPr>
              <w:t xml:space="preserve">2 members </w:t>
            </w:r>
          </w:p>
          <w:p w14:paraId="1BE1839F" w14:textId="6522DC44" w:rsidR="00FF75F2" w:rsidRPr="00FF75F2" w:rsidRDefault="001343B8" w:rsidP="00FF75F2">
            <w:pPr>
              <w:pStyle w:val="ListBullet"/>
              <w:rPr>
                <w:rFonts w:asciiTheme="majorHAnsi" w:hAnsiTheme="majorHAnsi"/>
                <w:b/>
                <w:i/>
                <w:color w:val="FF0000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 xml:space="preserve">Responsibilities: </w:t>
            </w:r>
          </w:p>
          <w:p w14:paraId="2E7BC570" w14:textId="5C7401D9" w:rsidR="00D44DA3" w:rsidRPr="00D44DA3" w:rsidRDefault="00D44DA3" w:rsidP="00D44DA3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i/>
                <w:color w:val="000000" w:themeColor="text1"/>
              </w:rPr>
            </w:pPr>
            <w:r>
              <w:rPr>
                <w:rFonts w:asciiTheme="majorHAnsi" w:hAnsiTheme="majorHAnsi"/>
                <w:b/>
                <w:i/>
                <w:color w:val="FF0000"/>
              </w:rPr>
              <w:t>-</w:t>
            </w:r>
            <w:r w:rsidRPr="00D44DA3">
              <w:rPr>
                <w:rFonts w:asciiTheme="majorHAnsi" w:hAnsiTheme="majorHAnsi"/>
                <w:i/>
                <w:color w:val="000000" w:themeColor="text1"/>
              </w:rPr>
              <w:t xml:space="preserve">  Coding</w:t>
            </w:r>
          </w:p>
          <w:p w14:paraId="2B6ED6CA" w14:textId="5D522943" w:rsidR="00D44DA3" w:rsidRPr="00D44DA3" w:rsidRDefault="00D44DA3" w:rsidP="00D44DA3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i/>
                <w:color w:val="000000" w:themeColor="text1"/>
              </w:rPr>
            </w:pPr>
            <w:r w:rsidRPr="00D44DA3">
              <w:rPr>
                <w:rFonts w:asciiTheme="majorHAnsi" w:hAnsiTheme="majorHAnsi"/>
                <w:i/>
                <w:color w:val="000000" w:themeColor="text1"/>
              </w:rPr>
              <w:t>-</w:t>
            </w:r>
            <w:r w:rsidRPr="00D44DA3">
              <w:rPr>
                <w:rFonts w:asciiTheme="majorHAnsi" w:hAnsiTheme="majorHAnsi"/>
                <w:i/>
                <w:color w:val="000000" w:themeColor="text1"/>
              </w:rPr>
              <w:tab/>
              <w:t>Unit test case</w:t>
            </w:r>
          </w:p>
          <w:p w14:paraId="26366E53" w14:textId="77777777" w:rsidR="001343B8" w:rsidRPr="00731EF7" w:rsidRDefault="001343B8" w:rsidP="001343B8">
            <w:pPr>
              <w:pStyle w:val="ListBullet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  <w:b/>
                <w:i/>
              </w:rPr>
              <w:t>Technologies:</w:t>
            </w:r>
          </w:p>
          <w:p w14:paraId="2FDFA282" w14:textId="77777777" w:rsidR="001343B8" w:rsidRPr="00731EF7" w:rsidRDefault="001343B8" w:rsidP="001343B8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Astercc  framework</w:t>
            </w:r>
          </w:p>
          <w:p w14:paraId="316A26E6" w14:textId="77777777" w:rsidR="001343B8" w:rsidRPr="00731EF7" w:rsidRDefault="001343B8" w:rsidP="001343B8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 xml:space="preserve"> IDE:Notepad ++</w:t>
            </w:r>
          </w:p>
          <w:p w14:paraId="24EFAE27" w14:textId="77777777" w:rsidR="001343B8" w:rsidRPr="00731EF7" w:rsidRDefault="001343B8" w:rsidP="001343B8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Mysql</w:t>
            </w:r>
          </w:p>
          <w:p w14:paraId="16DFA05E" w14:textId="374112A9" w:rsidR="001343B8" w:rsidRPr="00731EF7" w:rsidRDefault="001343B8" w:rsidP="001343B8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  <w:b/>
                <w:i/>
                <w:color w:val="FF0000"/>
              </w:rPr>
            </w:pPr>
            <w:r w:rsidRPr="00731EF7">
              <w:rPr>
                <w:rFonts w:asciiTheme="majorHAnsi" w:hAnsiTheme="majorHAnsi"/>
              </w:rPr>
              <w:t>Centos5</w:t>
            </w:r>
          </w:p>
        </w:tc>
      </w:tr>
      <w:tr w:rsidR="00B85D92" w:rsidRPr="00731EF7" w14:paraId="233B7A54" w14:textId="77777777" w:rsidTr="006F13A4">
        <w:trPr>
          <w:trHeight w:val="323"/>
        </w:trPr>
        <w:tc>
          <w:tcPr>
            <w:tcW w:w="547" w:type="dxa"/>
          </w:tcPr>
          <w:p w14:paraId="130CA7B3" w14:textId="18048D2D" w:rsidR="00B85D92" w:rsidRPr="00731EF7" w:rsidRDefault="00BA4BDB" w:rsidP="00D771C6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8</w:t>
            </w:r>
          </w:p>
        </w:tc>
        <w:tc>
          <w:tcPr>
            <w:tcW w:w="1654" w:type="dxa"/>
          </w:tcPr>
          <w:p w14:paraId="5AFBE56D" w14:textId="052C762D" w:rsidR="00B85D92" w:rsidRPr="00731EF7" w:rsidRDefault="00B85D92" w:rsidP="00B85D92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2011/12</w:t>
            </w:r>
          </w:p>
          <w:p w14:paraId="26518864" w14:textId="77777777" w:rsidR="00B85D92" w:rsidRPr="00731EF7" w:rsidRDefault="00B85D92" w:rsidP="00B85D92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 xml:space="preserve"> – </w:t>
            </w:r>
          </w:p>
          <w:p w14:paraId="70F1375E" w14:textId="19EAD84F" w:rsidR="00B85D92" w:rsidRPr="00731EF7" w:rsidRDefault="00B85D92" w:rsidP="00B85D92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2012/10</w:t>
            </w:r>
          </w:p>
          <w:p w14:paraId="678A371F" w14:textId="6D3C068E" w:rsidR="00B85D92" w:rsidRPr="00731EF7" w:rsidRDefault="00B85D92" w:rsidP="00B85D92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(10 months)</w:t>
            </w:r>
          </w:p>
        </w:tc>
        <w:tc>
          <w:tcPr>
            <w:tcW w:w="2086" w:type="dxa"/>
          </w:tcPr>
          <w:p w14:paraId="5FDA5209" w14:textId="3BBFD89F" w:rsidR="002F0EDB" w:rsidRPr="00731EF7" w:rsidRDefault="002F0EDB" w:rsidP="002F0EDB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J2ME developer</w:t>
            </w:r>
          </w:p>
          <w:p w14:paraId="558A123D" w14:textId="77777777" w:rsidR="002F0EDB" w:rsidRPr="00731EF7" w:rsidRDefault="002F0EDB" w:rsidP="002F0EDB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-</w:t>
            </w:r>
          </w:p>
          <w:p w14:paraId="3C7189D6" w14:textId="2CEA8860" w:rsidR="00B85D92" w:rsidRPr="00731EF7" w:rsidRDefault="002F0EDB" w:rsidP="002F0EDB">
            <w:pPr>
              <w:pStyle w:val="PlainText"/>
              <w:jc w:val="center"/>
              <w:outlineLvl w:val="0"/>
              <w:rPr>
                <w:rFonts w:asciiTheme="majorHAnsi" w:hAnsiTheme="majorHAnsi" w:cs="Tahoma"/>
                <w:b/>
                <w:sz w:val="20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CMC Telecommunication infrastructure JSC</w:t>
            </w:r>
          </w:p>
        </w:tc>
        <w:tc>
          <w:tcPr>
            <w:tcW w:w="5773" w:type="dxa"/>
          </w:tcPr>
          <w:p w14:paraId="2F5CF473" w14:textId="1D0D723A" w:rsidR="002F0EDB" w:rsidRPr="00731EF7" w:rsidRDefault="00B85D92" w:rsidP="002F0EDB">
            <w:pPr>
              <w:pStyle w:val="ListBullet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>Project:</w:t>
            </w:r>
            <w:r w:rsidRPr="00731EF7">
              <w:rPr>
                <w:rFonts w:asciiTheme="majorHAnsi" w:hAnsiTheme="majorHAnsi" w:cs="Tahoma"/>
                <w:color w:val="212121"/>
              </w:rPr>
              <w:t xml:space="preserve"> </w:t>
            </w:r>
            <w:r w:rsidR="002F0EDB" w:rsidRPr="00731EF7">
              <w:rPr>
                <w:rFonts w:asciiTheme="majorHAnsi" w:hAnsiTheme="majorHAnsi" w:cs="Tahoma"/>
                <w:bCs/>
                <w:sz w:val="20"/>
              </w:rPr>
              <w:t>Application Ecommerce Card</w:t>
            </w:r>
          </w:p>
          <w:p w14:paraId="7BE6223D" w14:textId="77777777" w:rsidR="00B85D92" w:rsidRPr="00D76AD0" w:rsidRDefault="00B85D92" w:rsidP="00B85D92">
            <w:pPr>
              <w:pStyle w:val="ListBullet"/>
              <w:jc w:val="both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>Project description:  </w:t>
            </w:r>
          </w:p>
          <w:p w14:paraId="755C838D" w14:textId="1B502A5B" w:rsidR="00D76AD0" w:rsidRPr="00D76AD0" w:rsidRDefault="00D76AD0" w:rsidP="00D76AD0">
            <w:pPr>
              <w:pStyle w:val="ListBullet"/>
              <w:numPr>
                <w:ilvl w:val="0"/>
                <w:numId w:val="0"/>
              </w:numPr>
              <w:ind w:left="216" w:hanging="216"/>
              <w:jc w:val="both"/>
              <w:rPr>
                <w:rFonts w:asciiTheme="majorHAnsi" w:hAnsiTheme="majorHAnsi"/>
                <w:color w:val="000000" w:themeColor="text1"/>
                <w:lang w:val="vi-VN"/>
              </w:rPr>
            </w:pPr>
            <w:r>
              <w:rPr>
                <w:rFonts w:asciiTheme="majorHAnsi" w:hAnsiTheme="majorHAnsi"/>
                <w:color w:val="FF0000"/>
              </w:rPr>
              <w:t>-</w:t>
            </w:r>
            <w:r w:rsidRPr="00D76AD0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D76AD0">
              <w:rPr>
                <w:rFonts w:asciiTheme="majorHAnsi" w:hAnsiTheme="majorHAnsi"/>
                <w:color w:val="000000" w:themeColor="text1"/>
                <w:lang w:val="vi-VN"/>
              </w:rPr>
              <w:t>Build online sales system for small and medium enterprises</w:t>
            </w:r>
          </w:p>
          <w:p w14:paraId="46BC84CE" w14:textId="7CBF39C0" w:rsidR="00B85D92" w:rsidRPr="00731EF7" w:rsidRDefault="00B85D92" w:rsidP="00B85D92">
            <w:pPr>
              <w:pStyle w:val="ListBullet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Team size:</w:t>
            </w:r>
            <w:r w:rsidRPr="00731EF7">
              <w:rPr>
                <w:rFonts w:asciiTheme="majorHAnsi" w:hAnsiTheme="majorHAnsi"/>
                <w:lang w:val="vi-VN"/>
              </w:rPr>
              <w:t xml:space="preserve"> </w:t>
            </w:r>
            <w:r w:rsidR="002F0EDB" w:rsidRPr="00731EF7">
              <w:rPr>
                <w:rFonts w:asciiTheme="majorHAnsi" w:hAnsiTheme="majorHAnsi" w:cs="Tahoma"/>
                <w:bCs/>
                <w:sz w:val="20"/>
              </w:rPr>
              <w:t>4 members (3 Developers,1 Team Leader)</w:t>
            </w:r>
          </w:p>
          <w:p w14:paraId="493FBC69" w14:textId="77777777" w:rsidR="00B85D92" w:rsidRDefault="00B85D92" w:rsidP="00B85D92">
            <w:pPr>
              <w:pStyle w:val="ListBullet"/>
              <w:rPr>
                <w:rFonts w:asciiTheme="majorHAnsi" w:hAnsiTheme="majorHAnsi"/>
                <w:b/>
                <w:i/>
                <w:color w:val="FF0000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 xml:space="preserve">Responsibilities: </w:t>
            </w:r>
          </w:p>
          <w:p w14:paraId="785A0225" w14:textId="77777777" w:rsidR="00571E62" w:rsidRPr="00D44DA3" w:rsidRDefault="00571E62" w:rsidP="00571E62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i/>
                <w:color w:val="000000" w:themeColor="text1"/>
              </w:rPr>
            </w:pPr>
            <w:r>
              <w:rPr>
                <w:rFonts w:asciiTheme="majorHAnsi" w:hAnsiTheme="majorHAnsi"/>
                <w:b/>
                <w:i/>
                <w:color w:val="FF0000"/>
              </w:rPr>
              <w:t>-</w:t>
            </w:r>
            <w:r w:rsidRPr="00D44DA3">
              <w:rPr>
                <w:rFonts w:asciiTheme="majorHAnsi" w:hAnsiTheme="majorHAnsi"/>
                <w:i/>
                <w:color w:val="000000" w:themeColor="text1"/>
              </w:rPr>
              <w:t xml:space="preserve">  Coding</w:t>
            </w:r>
          </w:p>
          <w:p w14:paraId="30114113" w14:textId="77777777" w:rsidR="00571E62" w:rsidRPr="00D44DA3" w:rsidRDefault="00571E62" w:rsidP="00571E62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i/>
                <w:color w:val="000000" w:themeColor="text1"/>
              </w:rPr>
            </w:pPr>
            <w:r w:rsidRPr="00D44DA3">
              <w:rPr>
                <w:rFonts w:asciiTheme="majorHAnsi" w:hAnsiTheme="majorHAnsi"/>
                <w:i/>
                <w:color w:val="000000" w:themeColor="text1"/>
              </w:rPr>
              <w:t>-</w:t>
            </w:r>
            <w:r w:rsidRPr="00D44DA3">
              <w:rPr>
                <w:rFonts w:asciiTheme="majorHAnsi" w:hAnsiTheme="majorHAnsi"/>
                <w:i/>
                <w:color w:val="000000" w:themeColor="text1"/>
              </w:rPr>
              <w:tab/>
              <w:t>Unit test case</w:t>
            </w:r>
          </w:p>
          <w:p w14:paraId="14104795" w14:textId="58024A0C" w:rsidR="002F0EDB" w:rsidRPr="00731EF7" w:rsidRDefault="00B85D92" w:rsidP="002F0EDB">
            <w:pPr>
              <w:pStyle w:val="ListBullet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  <w:b/>
                <w:i/>
              </w:rPr>
              <w:t>Technologies:</w:t>
            </w:r>
          </w:p>
          <w:p w14:paraId="05378D55" w14:textId="77777777" w:rsidR="002F0EDB" w:rsidRPr="00731EF7" w:rsidRDefault="002F0EDB" w:rsidP="002F0EDB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J2ME  framework,Andoird,IOS,ASP.net</w:t>
            </w:r>
          </w:p>
          <w:p w14:paraId="3F35B7F8" w14:textId="77777777" w:rsidR="002F0EDB" w:rsidRPr="00731EF7" w:rsidRDefault="002F0EDB" w:rsidP="002F0EDB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IDE: Eclipse,Xcode,Nebean,Visual Studio 2010</w:t>
            </w:r>
          </w:p>
          <w:p w14:paraId="4EE96A69" w14:textId="77777777" w:rsidR="00B85D92" w:rsidRPr="00731EF7" w:rsidRDefault="002F0EDB" w:rsidP="002F0EDB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SQL Server</w:t>
            </w:r>
          </w:p>
          <w:p w14:paraId="6AC1ADF5" w14:textId="51966CF6" w:rsidR="002F0EDB" w:rsidRPr="00731EF7" w:rsidRDefault="002F0EDB" w:rsidP="002F0EDB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 w:cs="Tahoma"/>
                <w:bCs/>
                <w:sz w:val="20"/>
              </w:rPr>
              <w:t>UNIX,Window</w:t>
            </w:r>
          </w:p>
        </w:tc>
      </w:tr>
      <w:tr w:rsidR="00671CFE" w:rsidRPr="00731EF7" w14:paraId="2648A7E1" w14:textId="77777777" w:rsidTr="006F13A4">
        <w:trPr>
          <w:trHeight w:val="323"/>
        </w:trPr>
        <w:tc>
          <w:tcPr>
            <w:tcW w:w="547" w:type="dxa"/>
          </w:tcPr>
          <w:p w14:paraId="494F0CFB" w14:textId="48E0616D" w:rsidR="00671CFE" w:rsidRPr="00731EF7" w:rsidRDefault="00BA4BDB" w:rsidP="00D771C6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9</w:t>
            </w:r>
          </w:p>
        </w:tc>
        <w:tc>
          <w:tcPr>
            <w:tcW w:w="1654" w:type="dxa"/>
          </w:tcPr>
          <w:p w14:paraId="78B824BF" w14:textId="71FB5584" w:rsidR="00E469B0" w:rsidRPr="00731EF7" w:rsidRDefault="00671CFE" w:rsidP="00B85D92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2009</w:t>
            </w:r>
            <w:r w:rsidR="006F13A4" w:rsidRPr="00731EF7">
              <w:rPr>
                <w:rFonts w:asciiTheme="majorHAnsi" w:hAnsiTheme="majorHAnsi"/>
              </w:rPr>
              <w:t>/12</w:t>
            </w:r>
            <w:r w:rsidRPr="00731EF7">
              <w:rPr>
                <w:rFonts w:asciiTheme="majorHAnsi" w:hAnsiTheme="majorHAnsi"/>
              </w:rPr>
              <w:t xml:space="preserve"> </w:t>
            </w:r>
          </w:p>
          <w:p w14:paraId="21EC5288" w14:textId="77777777" w:rsidR="00E469B0" w:rsidRPr="00731EF7" w:rsidRDefault="00671CFE" w:rsidP="00E469B0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 xml:space="preserve">– </w:t>
            </w:r>
          </w:p>
          <w:p w14:paraId="71E175A5" w14:textId="456F93CE" w:rsidR="00671CFE" w:rsidRPr="00731EF7" w:rsidRDefault="00671CFE" w:rsidP="00E469B0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2010</w:t>
            </w:r>
            <w:r w:rsidR="006F13A4" w:rsidRPr="00731EF7">
              <w:rPr>
                <w:rFonts w:asciiTheme="majorHAnsi" w:hAnsiTheme="majorHAnsi"/>
              </w:rPr>
              <w:t>/10</w:t>
            </w:r>
          </w:p>
          <w:p w14:paraId="78B1D1F8" w14:textId="34495735" w:rsidR="00E469B0" w:rsidRPr="00731EF7" w:rsidRDefault="00E469B0" w:rsidP="00E469B0">
            <w:pPr>
              <w:jc w:val="center"/>
              <w:rPr>
                <w:rFonts w:asciiTheme="majorHAnsi" w:hAnsiTheme="majorHAnsi" w:cs="Tahoma"/>
                <w:bCs/>
                <w:i/>
                <w:iCs/>
                <w:color w:val="auto"/>
                <w:sz w:val="20"/>
              </w:rPr>
            </w:pPr>
            <w:r w:rsidRPr="00731EF7">
              <w:rPr>
                <w:rFonts w:asciiTheme="majorHAnsi" w:hAnsiTheme="majorHAnsi"/>
              </w:rPr>
              <w:t>(10 months)</w:t>
            </w:r>
          </w:p>
        </w:tc>
        <w:tc>
          <w:tcPr>
            <w:tcW w:w="2086" w:type="dxa"/>
          </w:tcPr>
          <w:p w14:paraId="51C9EC97" w14:textId="77777777" w:rsidR="00671CFE" w:rsidRPr="00731EF7" w:rsidRDefault="00671CFE" w:rsidP="002F0EDB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Java developer</w:t>
            </w:r>
          </w:p>
          <w:p w14:paraId="2BCC386B" w14:textId="77777777" w:rsidR="00671CFE" w:rsidRPr="00731EF7" w:rsidRDefault="00671CFE" w:rsidP="002F0EDB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-</w:t>
            </w:r>
          </w:p>
          <w:p w14:paraId="58D120A9" w14:textId="610103E2" w:rsidR="00671CFE" w:rsidRPr="00731EF7" w:rsidRDefault="00671CFE" w:rsidP="002F0EDB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Viet Nhat General JSC</w:t>
            </w:r>
          </w:p>
        </w:tc>
        <w:tc>
          <w:tcPr>
            <w:tcW w:w="5773" w:type="dxa"/>
          </w:tcPr>
          <w:p w14:paraId="25DF1550" w14:textId="6EE5E32E" w:rsidR="00671CFE" w:rsidRPr="00731EF7" w:rsidRDefault="00671CFE" w:rsidP="00671CFE">
            <w:pPr>
              <w:pStyle w:val="ListBullet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>Project:</w:t>
            </w:r>
            <w:r w:rsidRPr="00731EF7">
              <w:rPr>
                <w:rFonts w:asciiTheme="majorHAnsi" w:hAnsiTheme="majorHAnsi" w:cs="Tahoma"/>
                <w:color w:val="212121"/>
              </w:rPr>
              <w:t xml:space="preserve"> </w:t>
            </w:r>
            <w:r w:rsidRPr="00731EF7">
              <w:rPr>
                <w:rFonts w:asciiTheme="majorHAnsi" w:hAnsiTheme="majorHAnsi" w:cs="Tahoma"/>
                <w:bCs/>
                <w:sz w:val="20"/>
              </w:rPr>
              <w:t>Stock Exchange Currency online</w:t>
            </w:r>
          </w:p>
          <w:p w14:paraId="4F4C531E" w14:textId="2497FB00" w:rsidR="00671CFE" w:rsidRPr="00A32376" w:rsidRDefault="00671CFE" w:rsidP="00671CFE">
            <w:pPr>
              <w:pStyle w:val="ListBullet"/>
              <w:jc w:val="both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>Project description:  </w:t>
            </w:r>
          </w:p>
          <w:p w14:paraId="20792EC4" w14:textId="71EE18A8" w:rsidR="00A32376" w:rsidRPr="00A32376" w:rsidRDefault="00A32376" w:rsidP="00A32376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Theme="majorHAnsi" w:hAnsiTheme="majorHAnsi"/>
                <w:color w:val="000000" w:themeColor="text1"/>
                <w:lang w:val="vi-VN"/>
              </w:rPr>
            </w:pPr>
            <w:r w:rsidRPr="00A32376">
              <w:rPr>
                <w:rFonts w:asciiTheme="majorHAnsi" w:hAnsiTheme="majorHAnsi"/>
                <w:color w:val="000000" w:themeColor="text1"/>
              </w:rPr>
              <w:t xml:space="preserve">- </w:t>
            </w:r>
            <w:r w:rsidRPr="00A32376">
              <w:rPr>
                <w:rFonts w:asciiTheme="majorHAnsi" w:hAnsiTheme="majorHAnsi"/>
                <w:color w:val="000000" w:themeColor="text1"/>
                <w:lang w:val="vi-VN"/>
              </w:rPr>
              <w:t>This a built module for customers leverage more players put money in your account number</w:t>
            </w:r>
          </w:p>
          <w:p w14:paraId="7584F6B4" w14:textId="3DACA12C" w:rsidR="00671CFE" w:rsidRPr="00731EF7" w:rsidRDefault="00671CFE" w:rsidP="00671CFE">
            <w:pPr>
              <w:pStyle w:val="ListBullet"/>
              <w:jc w:val="both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  <w:b/>
                <w:i/>
              </w:rPr>
              <w:t xml:space="preserve">Customer: </w:t>
            </w:r>
            <w:r w:rsidRPr="00731EF7">
              <w:rPr>
                <w:rFonts w:asciiTheme="majorHAnsi" w:hAnsiTheme="majorHAnsi"/>
              </w:rPr>
              <w:t>Japan</w:t>
            </w:r>
          </w:p>
          <w:p w14:paraId="3E1D9791" w14:textId="3737A427" w:rsidR="00671CFE" w:rsidRPr="00731EF7" w:rsidRDefault="00671CFE" w:rsidP="00671CFE">
            <w:pPr>
              <w:pStyle w:val="ListBullet"/>
              <w:rPr>
                <w:rFonts w:asciiTheme="majorHAnsi" w:hAnsiTheme="majorHAnsi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</w:rPr>
              <w:t>Team size:</w:t>
            </w:r>
            <w:r w:rsidRPr="00731EF7">
              <w:rPr>
                <w:rFonts w:asciiTheme="majorHAnsi" w:hAnsiTheme="majorHAnsi"/>
                <w:lang w:val="vi-VN"/>
              </w:rPr>
              <w:t xml:space="preserve"> </w:t>
            </w:r>
            <w:r w:rsidRPr="00731EF7">
              <w:rPr>
                <w:rFonts w:asciiTheme="majorHAnsi" w:hAnsiTheme="majorHAnsi" w:cs="Tahoma"/>
                <w:bCs/>
                <w:sz w:val="20"/>
              </w:rPr>
              <w:t>90 members (60 Developers,10 Team Leader,5 PM,  10 Tester and  5 supervisor in Japan )</w:t>
            </w:r>
          </w:p>
          <w:p w14:paraId="104C5E36" w14:textId="77777777" w:rsidR="00671CFE" w:rsidRDefault="00671CFE" w:rsidP="00671CFE">
            <w:pPr>
              <w:pStyle w:val="ListBullet"/>
              <w:rPr>
                <w:rFonts w:asciiTheme="majorHAnsi" w:hAnsiTheme="majorHAnsi"/>
                <w:b/>
                <w:i/>
                <w:color w:val="FF0000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 xml:space="preserve">Responsibilities: </w:t>
            </w:r>
          </w:p>
          <w:p w14:paraId="6A41362D" w14:textId="39F57185" w:rsidR="00AC536B" w:rsidRPr="00D44DA3" w:rsidRDefault="00AC536B" w:rsidP="00AC536B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i/>
                <w:color w:val="000000" w:themeColor="text1"/>
              </w:rPr>
            </w:pPr>
            <w:r>
              <w:rPr>
                <w:rFonts w:asciiTheme="majorHAnsi" w:hAnsiTheme="majorHAnsi"/>
                <w:i/>
                <w:color w:val="000000" w:themeColor="text1"/>
              </w:rPr>
              <w:t xml:space="preserve">-  </w:t>
            </w:r>
            <w:r w:rsidRPr="00D44DA3">
              <w:rPr>
                <w:rFonts w:asciiTheme="majorHAnsi" w:hAnsiTheme="majorHAnsi"/>
                <w:i/>
                <w:color w:val="000000" w:themeColor="text1"/>
              </w:rPr>
              <w:t>Coding</w:t>
            </w:r>
          </w:p>
          <w:p w14:paraId="62C851C2" w14:textId="77777777" w:rsidR="00AC536B" w:rsidRPr="00D44DA3" w:rsidRDefault="00AC536B" w:rsidP="00AC536B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i/>
                <w:color w:val="000000" w:themeColor="text1"/>
              </w:rPr>
            </w:pPr>
            <w:r w:rsidRPr="00D44DA3">
              <w:rPr>
                <w:rFonts w:asciiTheme="majorHAnsi" w:hAnsiTheme="majorHAnsi"/>
                <w:i/>
                <w:color w:val="000000" w:themeColor="text1"/>
              </w:rPr>
              <w:t>-</w:t>
            </w:r>
            <w:r w:rsidRPr="00D44DA3">
              <w:rPr>
                <w:rFonts w:asciiTheme="majorHAnsi" w:hAnsiTheme="majorHAnsi"/>
                <w:i/>
                <w:color w:val="000000" w:themeColor="text1"/>
              </w:rPr>
              <w:tab/>
              <w:t>Unit test case</w:t>
            </w:r>
          </w:p>
          <w:p w14:paraId="6C6498A7" w14:textId="522B8BC6" w:rsidR="00AC536B" w:rsidRPr="00AC536B" w:rsidRDefault="00AC536B" w:rsidP="00AC536B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i/>
                <w:color w:val="000000" w:themeColor="text1"/>
              </w:rPr>
            </w:pPr>
            <w:r>
              <w:rPr>
                <w:rFonts w:asciiTheme="majorHAnsi" w:hAnsiTheme="majorHAnsi"/>
                <w:i/>
                <w:color w:val="000000" w:themeColor="text1"/>
              </w:rPr>
              <w:t>-</w:t>
            </w:r>
            <w:r>
              <w:rPr>
                <w:rFonts w:asciiTheme="majorHAnsi" w:hAnsiTheme="majorHAnsi"/>
                <w:i/>
                <w:color w:val="000000" w:themeColor="text1"/>
              </w:rPr>
              <w:tab/>
              <w:t>Make detail design</w:t>
            </w:r>
          </w:p>
          <w:p w14:paraId="5CC6EA7F" w14:textId="77777777" w:rsidR="00671CFE" w:rsidRPr="00731EF7" w:rsidRDefault="00671CFE" w:rsidP="00671CFE">
            <w:pPr>
              <w:pStyle w:val="ListBullet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  <w:b/>
                <w:i/>
              </w:rPr>
              <w:t>Technologies:</w:t>
            </w:r>
          </w:p>
          <w:p w14:paraId="55CC6429" w14:textId="20E498E8" w:rsidR="00671CFE" w:rsidRPr="00731EF7" w:rsidRDefault="00671CFE" w:rsidP="00671CFE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Java framework</w:t>
            </w:r>
          </w:p>
          <w:p w14:paraId="1425EFBD" w14:textId="77777777" w:rsidR="00671CFE" w:rsidRPr="00731EF7" w:rsidRDefault="00671CFE" w:rsidP="00671CFE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Djuint</w:t>
            </w:r>
          </w:p>
          <w:p w14:paraId="3FACA7E9" w14:textId="77777777" w:rsidR="00671CFE" w:rsidRPr="00731EF7" w:rsidRDefault="00671CFE" w:rsidP="00671CFE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Flex3</w:t>
            </w:r>
          </w:p>
          <w:p w14:paraId="2E742DC9" w14:textId="77777777" w:rsidR="00671CFE" w:rsidRPr="00731EF7" w:rsidRDefault="00671CFE" w:rsidP="00671CFE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IDE: Eclipse</w:t>
            </w:r>
          </w:p>
          <w:p w14:paraId="004B00D1" w14:textId="77777777" w:rsidR="00671CFE" w:rsidRPr="00731EF7" w:rsidRDefault="00671CFE" w:rsidP="00671CFE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Oracle,DB2,Mysql</w:t>
            </w:r>
          </w:p>
          <w:p w14:paraId="69DEE01D" w14:textId="1C69639C" w:rsidR="00671CFE" w:rsidRPr="00731EF7" w:rsidRDefault="00671CFE" w:rsidP="00671CFE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OS: Unix, Window</w:t>
            </w:r>
          </w:p>
        </w:tc>
      </w:tr>
      <w:tr w:rsidR="006F13A4" w:rsidRPr="00731EF7" w14:paraId="4BDABD61" w14:textId="77777777" w:rsidTr="006F13A4">
        <w:trPr>
          <w:trHeight w:val="323"/>
        </w:trPr>
        <w:tc>
          <w:tcPr>
            <w:tcW w:w="547" w:type="dxa"/>
          </w:tcPr>
          <w:p w14:paraId="1E829907" w14:textId="40226904" w:rsidR="006F13A4" w:rsidRPr="00731EF7" w:rsidRDefault="00BA4BDB" w:rsidP="006F13A4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lastRenderedPageBreak/>
              <w:t>10</w:t>
            </w:r>
          </w:p>
        </w:tc>
        <w:tc>
          <w:tcPr>
            <w:tcW w:w="1654" w:type="dxa"/>
          </w:tcPr>
          <w:p w14:paraId="0DDB3232" w14:textId="6D799F0D" w:rsidR="001A6026" w:rsidRPr="00731EF7" w:rsidRDefault="00F970C2" w:rsidP="006F13A4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2009</w:t>
            </w:r>
            <w:r w:rsidR="001A6026" w:rsidRPr="00731EF7">
              <w:rPr>
                <w:rFonts w:asciiTheme="majorHAnsi" w:hAnsiTheme="majorHAnsi"/>
              </w:rPr>
              <w:t>/09</w:t>
            </w:r>
            <w:r w:rsidRPr="00731EF7">
              <w:rPr>
                <w:rFonts w:asciiTheme="majorHAnsi" w:hAnsiTheme="majorHAnsi"/>
              </w:rPr>
              <w:t xml:space="preserve"> </w:t>
            </w:r>
          </w:p>
          <w:p w14:paraId="1650ED7E" w14:textId="77777777" w:rsidR="001A6026" w:rsidRPr="00731EF7" w:rsidRDefault="00F970C2" w:rsidP="001A6026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 xml:space="preserve">– </w:t>
            </w:r>
          </w:p>
          <w:p w14:paraId="75841F17" w14:textId="12926F2B" w:rsidR="006F13A4" w:rsidRPr="00731EF7" w:rsidRDefault="00F970C2" w:rsidP="001A6026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2009</w:t>
            </w:r>
            <w:r w:rsidR="001A6026" w:rsidRPr="00731EF7">
              <w:rPr>
                <w:rFonts w:asciiTheme="majorHAnsi" w:hAnsiTheme="majorHAnsi"/>
              </w:rPr>
              <w:t>/11</w:t>
            </w:r>
          </w:p>
          <w:p w14:paraId="13356CED" w14:textId="180327C0" w:rsidR="001A6026" w:rsidRPr="00731EF7" w:rsidRDefault="001A6026" w:rsidP="001A6026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(2 months)</w:t>
            </w:r>
          </w:p>
        </w:tc>
        <w:tc>
          <w:tcPr>
            <w:tcW w:w="2086" w:type="dxa"/>
          </w:tcPr>
          <w:p w14:paraId="513DCACE" w14:textId="5B2094DA" w:rsidR="006F13A4" w:rsidRPr="00731EF7" w:rsidRDefault="00C659B8" w:rsidP="006F13A4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D</w:t>
            </w:r>
            <w:r w:rsidR="006F13A4" w:rsidRPr="00731EF7">
              <w:rPr>
                <w:rFonts w:asciiTheme="majorHAnsi" w:hAnsiTheme="majorHAnsi"/>
                <w:szCs w:val="22"/>
              </w:rPr>
              <w:t>eveloper</w:t>
            </w:r>
          </w:p>
          <w:p w14:paraId="4A9A2910" w14:textId="77777777" w:rsidR="006F13A4" w:rsidRPr="00731EF7" w:rsidRDefault="006F13A4" w:rsidP="006F13A4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-</w:t>
            </w:r>
          </w:p>
          <w:p w14:paraId="03A0693D" w14:textId="172617B1" w:rsidR="006F13A4" w:rsidRPr="00731EF7" w:rsidRDefault="006F13A4" w:rsidP="006F13A4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Viet Nhat General JSC</w:t>
            </w:r>
          </w:p>
        </w:tc>
        <w:tc>
          <w:tcPr>
            <w:tcW w:w="5773" w:type="dxa"/>
          </w:tcPr>
          <w:p w14:paraId="2FD34B61" w14:textId="77777777" w:rsidR="00C659B8" w:rsidRPr="00731EF7" w:rsidRDefault="00C659B8" w:rsidP="00C659B8">
            <w:pPr>
              <w:pStyle w:val="ListBullet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>Project:</w:t>
            </w:r>
            <w:r w:rsidRPr="00731EF7">
              <w:rPr>
                <w:rFonts w:asciiTheme="majorHAnsi" w:hAnsiTheme="majorHAnsi" w:cs="Tahoma"/>
                <w:color w:val="212121"/>
              </w:rPr>
              <w:t xml:space="preserve"> </w:t>
            </w:r>
            <w:r w:rsidRPr="00731EF7">
              <w:rPr>
                <w:rFonts w:asciiTheme="majorHAnsi" w:hAnsiTheme="majorHAnsi" w:cs="Tahoma"/>
                <w:bCs/>
                <w:sz w:val="20"/>
              </w:rPr>
              <w:t>Vet Project website Japanese students want to study veterinary science in the fine.</w:t>
            </w:r>
          </w:p>
          <w:p w14:paraId="57FF8DFF" w14:textId="77777777" w:rsidR="00C659B8" w:rsidRPr="00136D8D" w:rsidRDefault="00C659B8" w:rsidP="00C659B8">
            <w:pPr>
              <w:pStyle w:val="ListBullet"/>
              <w:jc w:val="both"/>
              <w:rPr>
                <w:rFonts w:asciiTheme="majorHAnsi" w:hAnsiTheme="majorHAnsi"/>
                <w:color w:val="FF0000"/>
                <w:lang w:val="vi-VN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>Project description:  </w:t>
            </w:r>
          </w:p>
          <w:p w14:paraId="0DDD1685" w14:textId="602ECD8B" w:rsidR="00136D8D" w:rsidRPr="00136D8D" w:rsidRDefault="00063588" w:rsidP="00063588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000000" w:themeColor="text1"/>
                <w:lang w:val="vi-VN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- </w:t>
            </w:r>
            <w:r w:rsidR="00136D8D" w:rsidRPr="00136D8D">
              <w:rPr>
                <w:rFonts w:asciiTheme="majorHAnsi" w:hAnsiTheme="majorHAnsi"/>
                <w:color w:val="000000" w:themeColor="text1"/>
                <w:lang w:val="vi-VN"/>
              </w:rPr>
              <w:t>Build a website for international students want their Japanese animal health in the United States</w:t>
            </w:r>
          </w:p>
          <w:p w14:paraId="01F74D9A" w14:textId="77777777" w:rsidR="00C659B8" w:rsidRPr="00731EF7" w:rsidRDefault="00C659B8" w:rsidP="00C659B8">
            <w:pPr>
              <w:pStyle w:val="ListBullet"/>
              <w:jc w:val="both"/>
              <w:rPr>
                <w:rFonts w:asciiTheme="majorHAnsi" w:hAnsiTheme="majorHAnsi" w:cs="Tahoma"/>
                <w:bCs/>
                <w:sz w:val="20"/>
              </w:rPr>
            </w:pPr>
            <w:r w:rsidRPr="00731EF7">
              <w:rPr>
                <w:rFonts w:asciiTheme="majorHAnsi" w:hAnsiTheme="majorHAnsi" w:cs="Tahoma"/>
                <w:b/>
                <w:bCs/>
                <w:sz w:val="20"/>
              </w:rPr>
              <w:t>Customer:</w:t>
            </w:r>
            <w:r w:rsidRPr="00731EF7">
              <w:rPr>
                <w:rFonts w:asciiTheme="majorHAnsi" w:hAnsiTheme="majorHAnsi" w:cs="Tahoma"/>
                <w:bCs/>
                <w:sz w:val="20"/>
              </w:rPr>
              <w:t xml:space="preserve"> Japan</w:t>
            </w:r>
          </w:p>
          <w:p w14:paraId="0768B7E2" w14:textId="77777777" w:rsidR="00C659B8" w:rsidRPr="00731EF7" w:rsidRDefault="00C659B8" w:rsidP="00C659B8">
            <w:pPr>
              <w:pStyle w:val="ListBullet"/>
              <w:rPr>
                <w:rFonts w:asciiTheme="majorHAnsi" w:hAnsiTheme="majorHAnsi"/>
                <w:b/>
                <w:i/>
                <w:color w:val="FF0000"/>
              </w:rPr>
            </w:pPr>
            <w:r w:rsidRPr="00731EF7">
              <w:rPr>
                <w:rFonts w:asciiTheme="majorHAnsi" w:hAnsiTheme="majorHAnsi"/>
                <w:b/>
                <w:i/>
              </w:rPr>
              <w:t>Team size:</w:t>
            </w:r>
            <w:r w:rsidRPr="00731EF7">
              <w:rPr>
                <w:rFonts w:asciiTheme="majorHAnsi" w:hAnsiTheme="majorHAnsi"/>
                <w:lang w:val="vi-VN"/>
              </w:rPr>
              <w:t xml:space="preserve"> </w:t>
            </w:r>
            <w:r w:rsidRPr="00731EF7">
              <w:rPr>
                <w:rFonts w:asciiTheme="majorHAnsi" w:hAnsiTheme="majorHAnsi" w:cs="Tahoma"/>
                <w:bCs/>
                <w:sz w:val="20"/>
              </w:rPr>
              <w:t xml:space="preserve">3 members </w:t>
            </w:r>
          </w:p>
          <w:p w14:paraId="57630FA7" w14:textId="77777777" w:rsidR="00C659B8" w:rsidRDefault="00C659B8" w:rsidP="00C659B8">
            <w:pPr>
              <w:pStyle w:val="ListBullet"/>
              <w:rPr>
                <w:rFonts w:asciiTheme="majorHAnsi" w:hAnsiTheme="majorHAnsi"/>
                <w:b/>
                <w:i/>
                <w:color w:val="FF0000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 xml:space="preserve">Responsibilities: </w:t>
            </w:r>
          </w:p>
          <w:p w14:paraId="264C9C61" w14:textId="77777777" w:rsidR="00DF7EC6" w:rsidRPr="00D44DA3" w:rsidRDefault="00DF7EC6" w:rsidP="00DF7EC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i/>
                <w:color w:val="000000" w:themeColor="text1"/>
              </w:rPr>
            </w:pPr>
            <w:r>
              <w:rPr>
                <w:rFonts w:asciiTheme="majorHAnsi" w:hAnsiTheme="majorHAnsi"/>
                <w:i/>
                <w:color w:val="000000" w:themeColor="text1"/>
              </w:rPr>
              <w:t xml:space="preserve">-  </w:t>
            </w:r>
            <w:r w:rsidRPr="00D44DA3">
              <w:rPr>
                <w:rFonts w:asciiTheme="majorHAnsi" w:hAnsiTheme="majorHAnsi"/>
                <w:i/>
                <w:color w:val="000000" w:themeColor="text1"/>
              </w:rPr>
              <w:t>Coding</w:t>
            </w:r>
          </w:p>
          <w:p w14:paraId="6417EE1B" w14:textId="77777777" w:rsidR="00DF7EC6" w:rsidRPr="00D44DA3" w:rsidRDefault="00DF7EC6" w:rsidP="00DF7EC6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i/>
                <w:color w:val="000000" w:themeColor="text1"/>
              </w:rPr>
            </w:pPr>
            <w:r w:rsidRPr="00D44DA3">
              <w:rPr>
                <w:rFonts w:asciiTheme="majorHAnsi" w:hAnsiTheme="majorHAnsi"/>
                <w:i/>
                <w:color w:val="000000" w:themeColor="text1"/>
              </w:rPr>
              <w:t>-</w:t>
            </w:r>
            <w:r w:rsidRPr="00D44DA3">
              <w:rPr>
                <w:rFonts w:asciiTheme="majorHAnsi" w:hAnsiTheme="majorHAnsi"/>
                <w:i/>
                <w:color w:val="000000" w:themeColor="text1"/>
              </w:rPr>
              <w:tab/>
              <w:t>Unit test case</w:t>
            </w:r>
          </w:p>
          <w:p w14:paraId="1105CB15" w14:textId="2DB22A14" w:rsidR="00DF7EC6" w:rsidRPr="00DF7EC6" w:rsidRDefault="00DF7EC6" w:rsidP="00DF7EC6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i/>
                <w:color w:val="000000" w:themeColor="text1"/>
              </w:rPr>
            </w:pPr>
            <w:r>
              <w:rPr>
                <w:rFonts w:asciiTheme="majorHAnsi" w:hAnsiTheme="majorHAnsi"/>
                <w:i/>
                <w:color w:val="000000" w:themeColor="text1"/>
              </w:rPr>
              <w:t>-</w:t>
            </w:r>
            <w:r>
              <w:rPr>
                <w:rFonts w:asciiTheme="majorHAnsi" w:hAnsiTheme="majorHAnsi"/>
                <w:i/>
                <w:color w:val="000000" w:themeColor="text1"/>
              </w:rPr>
              <w:tab/>
              <w:t>Make detail design</w:t>
            </w:r>
          </w:p>
          <w:p w14:paraId="0E5C4D22" w14:textId="77777777" w:rsidR="00C659B8" w:rsidRPr="00731EF7" w:rsidRDefault="00C659B8" w:rsidP="00C659B8">
            <w:pPr>
              <w:pStyle w:val="ListBullet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  <w:b/>
                <w:i/>
              </w:rPr>
              <w:t>Technologies:</w:t>
            </w:r>
          </w:p>
          <w:p w14:paraId="0607C2E2" w14:textId="6272D496" w:rsidR="00C659B8" w:rsidRPr="00731EF7" w:rsidRDefault="00C659B8" w:rsidP="00C659B8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PHP framework</w:t>
            </w:r>
          </w:p>
          <w:p w14:paraId="72CC0E0C" w14:textId="7201852E" w:rsidR="00C659B8" w:rsidRPr="00731EF7" w:rsidRDefault="00C659B8" w:rsidP="00C659B8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 xml:space="preserve">IDE: </w:t>
            </w:r>
            <w:r w:rsidR="00761EC1" w:rsidRPr="00731EF7">
              <w:rPr>
                <w:rFonts w:asciiTheme="majorHAnsi" w:hAnsiTheme="majorHAnsi"/>
              </w:rPr>
              <w:t>PHP</w:t>
            </w:r>
            <w:r w:rsidRPr="00731EF7">
              <w:rPr>
                <w:rFonts w:asciiTheme="majorHAnsi" w:hAnsiTheme="majorHAnsi"/>
              </w:rPr>
              <w:t xml:space="preserve"> editor</w:t>
            </w:r>
          </w:p>
          <w:p w14:paraId="1EC4D751" w14:textId="77777777" w:rsidR="00866BF9" w:rsidRPr="00731EF7" w:rsidRDefault="00C659B8" w:rsidP="00866BF9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Mysql</w:t>
            </w:r>
          </w:p>
          <w:p w14:paraId="3BF1F1EC" w14:textId="0E639E84" w:rsidR="00C659B8" w:rsidRPr="00731EF7" w:rsidRDefault="00C659B8" w:rsidP="00866BF9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 w:cs="Tahoma"/>
                <w:bCs/>
                <w:sz w:val="20"/>
              </w:rPr>
            </w:pPr>
            <w:r w:rsidRPr="00731EF7">
              <w:rPr>
                <w:rFonts w:asciiTheme="majorHAnsi" w:hAnsiTheme="majorHAnsi"/>
              </w:rPr>
              <w:t>Linux,Window</w:t>
            </w:r>
          </w:p>
        </w:tc>
      </w:tr>
      <w:tr w:rsidR="00F970C2" w:rsidRPr="00731EF7" w14:paraId="5435B90A" w14:textId="77777777" w:rsidTr="006F13A4">
        <w:trPr>
          <w:trHeight w:val="323"/>
        </w:trPr>
        <w:tc>
          <w:tcPr>
            <w:tcW w:w="547" w:type="dxa"/>
          </w:tcPr>
          <w:p w14:paraId="012C7179" w14:textId="7556E6EB" w:rsidR="00F970C2" w:rsidRPr="00731EF7" w:rsidRDefault="00BA4BDB" w:rsidP="006F13A4">
            <w:pPr>
              <w:pStyle w:val="Heading2"/>
              <w:jc w:val="center"/>
              <w:outlineLvl w:val="1"/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11</w:t>
            </w:r>
          </w:p>
        </w:tc>
        <w:tc>
          <w:tcPr>
            <w:tcW w:w="1654" w:type="dxa"/>
          </w:tcPr>
          <w:p w14:paraId="78B9C49F" w14:textId="48B7C043" w:rsidR="001A6026" w:rsidRPr="00731EF7" w:rsidRDefault="00C659B8" w:rsidP="006F13A4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2009</w:t>
            </w:r>
            <w:r w:rsidR="001A6026" w:rsidRPr="00731EF7">
              <w:rPr>
                <w:rFonts w:asciiTheme="majorHAnsi" w:hAnsiTheme="majorHAnsi"/>
              </w:rPr>
              <w:t>/04</w:t>
            </w:r>
            <w:r w:rsidRPr="00731EF7">
              <w:rPr>
                <w:rFonts w:asciiTheme="majorHAnsi" w:hAnsiTheme="majorHAnsi"/>
              </w:rPr>
              <w:t xml:space="preserve"> </w:t>
            </w:r>
          </w:p>
          <w:p w14:paraId="129E6ECA" w14:textId="77777777" w:rsidR="001A6026" w:rsidRPr="00731EF7" w:rsidRDefault="00C659B8" w:rsidP="006F13A4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–</w:t>
            </w:r>
          </w:p>
          <w:p w14:paraId="19E7DA64" w14:textId="77777777" w:rsidR="00F970C2" w:rsidRPr="00731EF7" w:rsidRDefault="00C659B8" w:rsidP="006F13A4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 xml:space="preserve"> </w:t>
            </w:r>
            <w:r w:rsidR="001A6026" w:rsidRPr="00731EF7">
              <w:rPr>
                <w:rFonts w:asciiTheme="majorHAnsi" w:hAnsiTheme="majorHAnsi"/>
              </w:rPr>
              <w:t>2</w:t>
            </w:r>
            <w:r w:rsidRPr="00731EF7">
              <w:rPr>
                <w:rFonts w:asciiTheme="majorHAnsi" w:hAnsiTheme="majorHAnsi"/>
              </w:rPr>
              <w:t>009</w:t>
            </w:r>
            <w:r w:rsidR="001A6026" w:rsidRPr="00731EF7">
              <w:rPr>
                <w:rFonts w:asciiTheme="majorHAnsi" w:hAnsiTheme="majorHAnsi"/>
              </w:rPr>
              <w:t>/09</w:t>
            </w:r>
          </w:p>
          <w:p w14:paraId="2109D58C" w14:textId="35A57167" w:rsidR="00FC6BC4" w:rsidRPr="00731EF7" w:rsidRDefault="00FC6BC4" w:rsidP="006F13A4">
            <w:pPr>
              <w:jc w:val="center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(5 months)</w:t>
            </w:r>
          </w:p>
        </w:tc>
        <w:tc>
          <w:tcPr>
            <w:tcW w:w="2086" w:type="dxa"/>
          </w:tcPr>
          <w:p w14:paraId="41B74134" w14:textId="77777777" w:rsidR="00C659B8" w:rsidRPr="00731EF7" w:rsidRDefault="00C659B8" w:rsidP="00C659B8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Developer</w:t>
            </w:r>
          </w:p>
          <w:p w14:paraId="2E4D446E" w14:textId="77777777" w:rsidR="00C659B8" w:rsidRPr="00731EF7" w:rsidRDefault="00C659B8" w:rsidP="00C659B8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-</w:t>
            </w:r>
          </w:p>
          <w:p w14:paraId="1152243F" w14:textId="6546EFF3" w:rsidR="00F970C2" w:rsidRPr="00731EF7" w:rsidRDefault="00C659B8" w:rsidP="00C659B8">
            <w:pPr>
              <w:pStyle w:val="PlainText"/>
              <w:jc w:val="center"/>
              <w:outlineLvl w:val="0"/>
              <w:rPr>
                <w:rFonts w:asciiTheme="majorHAnsi" w:hAnsiTheme="majorHAnsi"/>
                <w:szCs w:val="22"/>
              </w:rPr>
            </w:pPr>
            <w:r w:rsidRPr="00731EF7">
              <w:rPr>
                <w:rFonts w:asciiTheme="majorHAnsi" w:hAnsiTheme="majorHAnsi"/>
                <w:szCs w:val="22"/>
              </w:rPr>
              <w:t>Viet Nhat General JSC</w:t>
            </w:r>
          </w:p>
        </w:tc>
        <w:tc>
          <w:tcPr>
            <w:tcW w:w="5773" w:type="dxa"/>
          </w:tcPr>
          <w:p w14:paraId="3636A3A3" w14:textId="70DF6953" w:rsidR="00EC6F6D" w:rsidRPr="00731EF7" w:rsidRDefault="00EC6F6D" w:rsidP="002B5121">
            <w:pPr>
              <w:pStyle w:val="ListBullet"/>
              <w:rPr>
                <w:rFonts w:asciiTheme="majorHAnsi" w:hAnsiTheme="majorHAnsi"/>
                <w:b/>
                <w:i/>
                <w:color w:val="FF0000"/>
              </w:rPr>
            </w:pPr>
            <w:r w:rsidRPr="00731EF7">
              <w:rPr>
                <w:rFonts w:asciiTheme="majorHAnsi" w:hAnsiTheme="majorHAnsi"/>
                <w:b/>
                <w:i/>
                <w:color w:val="FF0000"/>
              </w:rPr>
              <w:t xml:space="preserve">Project: </w:t>
            </w:r>
            <w:r w:rsidR="002B5121" w:rsidRPr="0091631C">
              <w:rPr>
                <w:rFonts w:asciiTheme="majorHAnsi" w:hAnsiTheme="majorHAnsi"/>
                <w:i/>
                <w:color w:val="000000" w:themeColor="text1"/>
              </w:rPr>
              <w:t>Perform test case Sybase banking system Japan</w:t>
            </w:r>
          </w:p>
          <w:p w14:paraId="7A322CA7" w14:textId="5220C1B3" w:rsidR="00EC6F6D" w:rsidRPr="00731EF7" w:rsidRDefault="00EC6F6D" w:rsidP="00EC6F6D">
            <w:pPr>
              <w:pStyle w:val="ListBullet"/>
              <w:jc w:val="both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  <w:b/>
                <w:i/>
              </w:rPr>
              <w:t>Project description:  </w:t>
            </w:r>
            <w:r w:rsidRPr="00731EF7">
              <w:rPr>
                <w:rFonts w:asciiTheme="majorHAnsi" w:hAnsiTheme="majorHAnsi"/>
              </w:rPr>
              <w:t>Project Djunit test and compare the operating screen. Old Sybase for Japanese banking system. Partners Group SRA</w:t>
            </w:r>
          </w:p>
          <w:p w14:paraId="018F3139" w14:textId="77777777" w:rsidR="00EC6F6D" w:rsidRPr="00731EF7" w:rsidRDefault="00EC6F6D" w:rsidP="00EC6F6D">
            <w:pPr>
              <w:pStyle w:val="ListBullet"/>
              <w:jc w:val="both"/>
              <w:rPr>
                <w:rFonts w:asciiTheme="majorHAnsi" w:hAnsiTheme="majorHAnsi" w:cs="Tahoma"/>
                <w:bCs/>
                <w:sz w:val="20"/>
              </w:rPr>
            </w:pPr>
            <w:r w:rsidRPr="00731EF7">
              <w:rPr>
                <w:rFonts w:asciiTheme="majorHAnsi" w:hAnsiTheme="majorHAnsi"/>
                <w:b/>
                <w:i/>
              </w:rPr>
              <w:t>Customer:</w:t>
            </w:r>
            <w:r w:rsidRPr="00731EF7">
              <w:rPr>
                <w:rFonts w:asciiTheme="majorHAnsi" w:hAnsiTheme="majorHAnsi" w:cs="Tahoma"/>
                <w:bCs/>
                <w:sz w:val="20"/>
              </w:rPr>
              <w:t xml:space="preserve"> Japan</w:t>
            </w:r>
          </w:p>
          <w:p w14:paraId="6D60094F" w14:textId="77777777" w:rsidR="00EC6F6D" w:rsidRPr="00731EF7" w:rsidRDefault="00EC6F6D" w:rsidP="00EC6F6D">
            <w:pPr>
              <w:pStyle w:val="ListBullet"/>
              <w:rPr>
                <w:rFonts w:asciiTheme="majorHAnsi" w:hAnsiTheme="majorHAnsi"/>
                <w:b/>
                <w:i/>
                <w:color w:val="FF0000"/>
              </w:rPr>
            </w:pPr>
            <w:r w:rsidRPr="00731EF7">
              <w:rPr>
                <w:rFonts w:asciiTheme="majorHAnsi" w:hAnsiTheme="majorHAnsi"/>
                <w:b/>
                <w:i/>
              </w:rPr>
              <w:t>Team size:</w:t>
            </w:r>
            <w:r w:rsidRPr="00731EF7">
              <w:rPr>
                <w:rFonts w:asciiTheme="majorHAnsi" w:hAnsiTheme="majorHAnsi"/>
                <w:lang w:val="vi-VN"/>
              </w:rPr>
              <w:t xml:space="preserve"> </w:t>
            </w:r>
            <w:r w:rsidRPr="00731EF7">
              <w:rPr>
                <w:rFonts w:asciiTheme="majorHAnsi" w:hAnsiTheme="majorHAnsi" w:cs="Tahoma"/>
                <w:bCs/>
                <w:sz w:val="20"/>
              </w:rPr>
              <w:t xml:space="preserve">3 members </w:t>
            </w:r>
          </w:p>
          <w:p w14:paraId="1851FEFC" w14:textId="77777777" w:rsidR="00EC6F6D" w:rsidRDefault="00EC6F6D" w:rsidP="00EC6F6D">
            <w:pPr>
              <w:pStyle w:val="ListBullet"/>
              <w:rPr>
                <w:rFonts w:asciiTheme="majorHAnsi" w:hAnsiTheme="majorHAnsi"/>
                <w:b/>
                <w:i/>
              </w:rPr>
            </w:pPr>
            <w:r w:rsidRPr="00731EF7">
              <w:rPr>
                <w:rFonts w:asciiTheme="majorHAnsi" w:hAnsiTheme="majorHAnsi"/>
                <w:b/>
                <w:i/>
              </w:rPr>
              <w:t xml:space="preserve">Responsibilities: </w:t>
            </w:r>
          </w:p>
          <w:p w14:paraId="502BF294" w14:textId="6D500FB3" w:rsidR="00C35C8E" w:rsidRPr="00D44DA3" w:rsidRDefault="00C35C8E" w:rsidP="00C35C8E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i/>
                <w:color w:val="000000" w:themeColor="text1"/>
              </w:rPr>
            </w:pPr>
            <w:r>
              <w:rPr>
                <w:rFonts w:asciiTheme="majorHAnsi" w:hAnsiTheme="majorHAnsi"/>
                <w:i/>
                <w:color w:val="000000" w:themeColor="text1"/>
              </w:rPr>
              <w:t xml:space="preserve">-   </w:t>
            </w:r>
            <w:r w:rsidRPr="00D44DA3">
              <w:rPr>
                <w:rFonts w:asciiTheme="majorHAnsi" w:hAnsiTheme="majorHAnsi"/>
                <w:i/>
                <w:color w:val="000000" w:themeColor="text1"/>
              </w:rPr>
              <w:t>Unit test case</w:t>
            </w:r>
          </w:p>
          <w:p w14:paraId="7F305562" w14:textId="77777777" w:rsidR="00C35C8E" w:rsidRDefault="00C35C8E" w:rsidP="00C35C8E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i/>
                <w:color w:val="000000" w:themeColor="text1"/>
              </w:rPr>
            </w:pPr>
            <w:r>
              <w:rPr>
                <w:rFonts w:asciiTheme="majorHAnsi" w:hAnsiTheme="majorHAnsi"/>
                <w:i/>
                <w:color w:val="000000" w:themeColor="text1"/>
              </w:rPr>
              <w:t>-</w:t>
            </w:r>
            <w:r>
              <w:rPr>
                <w:rFonts w:asciiTheme="majorHAnsi" w:hAnsiTheme="majorHAnsi"/>
                <w:i/>
                <w:color w:val="000000" w:themeColor="text1"/>
              </w:rPr>
              <w:tab/>
              <w:t>Make detail design</w:t>
            </w:r>
          </w:p>
          <w:p w14:paraId="1CAFBC20" w14:textId="64A4B627" w:rsidR="00EC6F6D" w:rsidRPr="00731EF7" w:rsidRDefault="007A3595" w:rsidP="00C35C8E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i/>
                <w:color w:val="000000" w:themeColor="text1"/>
              </w:rPr>
              <w:t>.</w:t>
            </w:r>
            <w:r w:rsidR="00EC6F6D" w:rsidRPr="00731EF7">
              <w:rPr>
                <w:rFonts w:asciiTheme="majorHAnsi" w:hAnsiTheme="majorHAnsi"/>
                <w:b/>
                <w:i/>
              </w:rPr>
              <w:t>Technologies:</w:t>
            </w:r>
          </w:p>
          <w:p w14:paraId="1CD0E268" w14:textId="51194AFB" w:rsidR="00EC6F6D" w:rsidRPr="00731EF7" w:rsidRDefault="00EC6F6D" w:rsidP="00EC6F6D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PHP framework</w:t>
            </w:r>
          </w:p>
          <w:p w14:paraId="148A6DE6" w14:textId="77777777" w:rsidR="00EC6F6D" w:rsidRPr="00731EF7" w:rsidRDefault="00EC6F6D" w:rsidP="00EC6F6D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IDE: PHP  editor</w:t>
            </w:r>
          </w:p>
          <w:p w14:paraId="2BB36142" w14:textId="77777777" w:rsidR="001A6026" w:rsidRPr="00731EF7" w:rsidRDefault="00EC6F6D" w:rsidP="001A6026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/>
              </w:rPr>
            </w:pPr>
            <w:r w:rsidRPr="00731EF7">
              <w:rPr>
                <w:rFonts w:asciiTheme="majorHAnsi" w:hAnsiTheme="majorHAnsi"/>
              </w:rPr>
              <w:t>Mysql</w:t>
            </w:r>
          </w:p>
          <w:p w14:paraId="17452F56" w14:textId="2BEBC6F6" w:rsidR="00F970C2" w:rsidRPr="00731EF7" w:rsidRDefault="00EC6F6D" w:rsidP="001A6026">
            <w:pPr>
              <w:pStyle w:val="ListBullet"/>
              <w:numPr>
                <w:ilvl w:val="0"/>
                <w:numId w:val="3"/>
              </w:numPr>
              <w:spacing w:line="264" w:lineRule="auto"/>
              <w:ind w:left="187" w:hanging="187"/>
              <w:rPr>
                <w:rFonts w:asciiTheme="majorHAnsi" w:hAnsiTheme="majorHAnsi" w:cs="Tahoma"/>
                <w:bCs/>
                <w:sz w:val="20"/>
              </w:rPr>
            </w:pPr>
            <w:r w:rsidRPr="00731EF7">
              <w:rPr>
                <w:rFonts w:asciiTheme="majorHAnsi" w:hAnsiTheme="majorHAnsi"/>
              </w:rPr>
              <w:t>Linux,</w:t>
            </w:r>
            <w:r w:rsidR="001A6026" w:rsidRPr="00731EF7">
              <w:rPr>
                <w:rFonts w:asciiTheme="majorHAnsi" w:hAnsiTheme="majorHAnsi"/>
              </w:rPr>
              <w:t xml:space="preserve"> </w:t>
            </w:r>
            <w:r w:rsidRPr="00731EF7">
              <w:rPr>
                <w:rFonts w:asciiTheme="majorHAnsi" w:hAnsiTheme="majorHAnsi"/>
              </w:rPr>
              <w:t>Window</w:t>
            </w:r>
          </w:p>
        </w:tc>
      </w:tr>
    </w:tbl>
    <w:p w14:paraId="566802FB" w14:textId="77777777" w:rsidR="0037193C" w:rsidRPr="00731EF7" w:rsidRDefault="0037193C" w:rsidP="00BF2B61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sectPr w:rsidR="0037193C" w:rsidRPr="00731EF7" w:rsidSect="009D6178">
      <w:footerReference w:type="default" r:id="rId10"/>
      <w:headerReference w:type="first" r:id="rId11"/>
      <w:footerReference w:type="firs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A6D0E" w14:textId="77777777" w:rsidR="00661995" w:rsidRDefault="00661995">
      <w:pPr>
        <w:spacing w:after="0"/>
      </w:pPr>
      <w:r>
        <w:separator/>
      </w:r>
    </w:p>
  </w:endnote>
  <w:endnote w:type="continuationSeparator" w:id="0">
    <w:p w14:paraId="32767DA3" w14:textId="77777777" w:rsidR="00661995" w:rsidRDefault="006619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2A4C5" w14:textId="63D6119D" w:rsidR="00BA4BDB" w:rsidRDefault="00BA4BD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742E7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B14F0" w14:textId="77777777" w:rsidR="00BA4BDB" w:rsidRPr="00352062" w:rsidRDefault="00BA4BDB" w:rsidP="00365A14">
    <w:pPr>
      <w:pStyle w:val="Footer"/>
      <w:tabs>
        <w:tab w:val="left" w:pos="367"/>
      </w:tabs>
      <w:jc w:val="lef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43DD4" w14:textId="77777777" w:rsidR="00661995" w:rsidRDefault="00661995">
      <w:pPr>
        <w:spacing w:after="0"/>
      </w:pPr>
      <w:r>
        <w:separator/>
      </w:r>
    </w:p>
  </w:footnote>
  <w:footnote w:type="continuationSeparator" w:id="0">
    <w:p w14:paraId="153A4B76" w14:textId="77777777" w:rsidR="00661995" w:rsidRDefault="006619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6811A" w14:textId="77777777" w:rsidR="00BA4BDB" w:rsidRPr="00452209" w:rsidRDefault="00BA4BDB" w:rsidP="00452209">
    <w:pPr>
      <w:pStyle w:val="Footer"/>
      <w:tabs>
        <w:tab w:val="left" w:pos="367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6272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44A6310"/>
    <w:multiLevelType w:val="hybridMultilevel"/>
    <w:tmpl w:val="D4B26E66"/>
    <w:lvl w:ilvl="0" w:tplc="36A26C14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4349F"/>
    <w:multiLevelType w:val="hybridMultilevel"/>
    <w:tmpl w:val="2E48EC24"/>
    <w:lvl w:ilvl="0" w:tplc="181066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7B"/>
    <w:rsid w:val="00001B43"/>
    <w:rsid w:val="00003E67"/>
    <w:rsid w:val="000111D8"/>
    <w:rsid w:val="00025C63"/>
    <w:rsid w:val="0003128B"/>
    <w:rsid w:val="00034B16"/>
    <w:rsid w:val="0004054A"/>
    <w:rsid w:val="00041255"/>
    <w:rsid w:val="000532F6"/>
    <w:rsid w:val="00063588"/>
    <w:rsid w:val="000651A3"/>
    <w:rsid w:val="00071D22"/>
    <w:rsid w:val="0007418C"/>
    <w:rsid w:val="000748FA"/>
    <w:rsid w:val="0008282E"/>
    <w:rsid w:val="00083CB2"/>
    <w:rsid w:val="00086590"/>
    <w:rsid w:val="000900B3"/>
    <w:rsid w:val="000A2591"/>
    <w:rsid w:val="000A25C6"/>
    <w:rsid w:val="000A372D"/>
    <w:rsid w:val="000A4F59"/>
    <w:rsid w:val="000A7375"/>
    <w:rsid w:val="000B7CC0"/>
    <w:rsid w:val="000C2594"/>
    <w:rsid w:val="000C3F79"/>
    <w:rsid w:val="000C6B0D"/>
    <w:rsid w:val="000D0F6E"/>
    <w:rsid w:val="000D751D"/>
    <w:rsid w:val="001048DE"/>
    <w:rsid w:val="00106086"/>
    <w:rsid w:val="00115FAB"/>
    <w:rsid w:val="00116012"/>
    <w:rsid w:val="00120AA4"/>
    <w:rsid w:val="001241D3"/>
    <w:rsid w:val="001343B8"/>
    <w:rsid w:val="00136492"/>
    <w:rsid w:val="00136D8D"/>
    <w:rsid w:val="00141A4C"/>
    <w:rsid w:val="00143851"/>
    <w:rsid w:val="00146323"/>
    <w:rsid w:val="001475DB"/>
    <w:rsid w:val="00151894"/>
    <w:rsid w:val="00161D74"/>
    <w:rsid w:val="001632AE"/>
    <w:rsid w:val="00163681"/>
    <w:rsid w:val="001706D4"/>
    <w:rsid w:val="001706F3"/>
    <w:rsid w:val="00170F6F"/>
    <w:rsid w:val="00176753"/>
    <w:rsid w:val="00184EBE"/>
    <w:rsid w:val="001865C5"/>
    <w:rsid w:val="0019734D"/>
    <w:rsid w:val="001A6026"/>
    <w:rsid w:val="001A61D4"/>
    <w:rsid w:val="001B29CF"/>
    <w:rsid w:val="001C5558"/>
    <w:rsid w:val="001D00F2"/>
    <w:rsid w:val="001D6A07"/>
    <w:rsid w:val="001E099F"/>
    <w:rsid w:val="001E295C"/>
    <w:rsid w:val="001F3D83"/>
    <w:rsid w:val="001F4041"/>
    <w:rsid w:val="00201F82"/>
    <w:rsid w:val="0021355F"/>
    <w:rsid w:val="00217A1E"/>
    <w:rsid w:val="00232293"/>
    <w:rsid w:val="002344C1"/>
    <w:rsid w:val="0023696E"/>
    <w:rsid w:val="002403A0"/>
    <w:rsid w:val="002406B3"/>
    <w:rsid w:val="002421EF"/>
    <w:rsid w:val="002505D0"/>
    <w:rsid w:val="002530DF"/>
    <w:rsid w:val="00254F8E"/>
    <w:rsid w:val="0025669A"/>
    <w:rsid w:val="00264314"/>
    <w:rsid w:val="002702F2"/>
    <w:rsid w:val="00276259"/>
    <w:rsid w:val="00280CB7"/>
    <w:rsid w:val="0028220F"/>
    <w:rsid w:val="002865AE"/>
    <w:rsid w:val="002A11A5"/>
    <w:rsid w:val="002A2313"/>
    <w:rsid w:val="002B5121"/>
    <w:rsid w:val="002C24EF"/>
    <w:rsid w:val="002C296B"/>
    <w:rsid w:val="002D0C0D"/>
    <w:rsid w:val="002D6F3C"/>
    <w:rsid w:val="002E2546"/>
    <w:rsid w:val="002F0EDB"/>
    <w:rsid w:val="002F16F4"/>
    <w:rsid w:val="002F4E86"/>
    <w:rsid w:val="00300B76"/>
    <w:rsid w:val="00304AC0"/>
    <w:rsid w:val="00305C4B"/>
    <w:rsid w:val="00312EE3"/>
    <w:rsid w:val="00316A13"/>
    <w:rsid w:val="00327D92"/>
    <w:rsid w:val="00333FCD"/>
    <w:rsid w:val="003342A3"/>
    <w:rsid w:val="00336939"/>
    <w:rsid w:val="00342A5A"/>
    <w:rsid w:val="0034587A"/>
    <w:rsid w:val="00352062"/>
    <w:rsid w:val="0035405D"/>
    <w:rsid w:val="003559F8"/>
    <w:rsid w:val="00355CB8"/>
    <w:rsid w:val="00356C14"/>
    <w:rsid w:val="00356D31"/>
    <w:rsid w:val="00360E21"/>
    <w:rsid w:val="00363C64"/>
    <w:rsid w:val="00365A14"/>
    <w:rsid w:val="003700EA"/>
    <w:rsid w:val="0037193C"/>
    <w:rsid w:val="003750DF"/>
    <w:rsid w:val="00383A9E"/>
    <w:rsid w:val="003926D9"/>
    <w:rsid w:val="003A2963"/>
    <w:rsid w:val="003A3D9F"/>
    <w:rsid w:val="003A4533"/>
    <w:rsid w:val="003B6431"/>
    <w:rsid w:val="003D0391"/>
    <w:rsid w:val="003E152C"/>
    <w:rsid w:val="003E31A0"/>
    <w:rsid w:val="003E5AC6"/>
    <w:rsid w:val="003E73B4"/>
    <w:rsid w:val="003E7CCB"/>
    <w:rsid w:val="003F333C"/>
    <w:rsid w:val="003F613F"/>
    <w:rsid w:val="004019A1"/>
    <w:rsid w:val="00406C05"/>
    <w:rsid w:val="00412638"/>
    <w:rsid w:val="004139F1"/>
    <w:rsid w:val="00421B6A"/>
    <w:rsid w:val="00423A40"/>
    <w:rsid w:val="00427C52"/>
    <w:rsid w:val="00442220"/>
    <w:rsid w:val="00444894"/>
    <w:rsid w:val="00452209"/>
    <w:rsid w:val="00467EEE"/>
    <w:rsid w:val="00470CA9"/>
    <w:rsid w:val="00470DC4"/>
    <w:rsid w:val="004729E5"/>
    <w:rsid w:val="0047631D"/>
    <w:rsid w:val="00480F9A"/>
    <w:rsid w:val="0049178E"/>
    <w:rsid w:val="0049734A"/>
    <w:rsid w:val="004A12AE"/>
    <w:rsid w:val="004A1EDE"/>
    <w:rsid w:val="004A284A"/>
    <w:rsid w:val="004A4C9E"/>
    <w:rsid w:val="004B4087"/>
    <w:rsid w:val="004C458E"/>
    <w:rsid w:val="004C61B8"/>
    <w:rsid w:val="004D0B86"/>
    <w:rsid w:val="004E7077"/>
    <w:rsid w:val="004E726B"/>
    <w:rsid w:val="004F3BCE"/>
    <w:rsid w:val="004F6695"/>
    <w:rsid w:val="00513361"/>
    <w:rsid w:val="00516190"/>
    <w:rsid w:val="00531F54"/>
    <w:rsid w:val="0053666F"/>
    <w:rsid w:val="005379E4"/>
    <w:rsid w:val="0054421F"/>
    <w:rsid w:val="00552AD4"/>
    <w:rsid w:val="00564A56"/>
    <w:rsid w:val="00571E62"/>
    <w:rsid w:val="005742E7"/>
    <w:rsid w:val="0057478E"/>
    <w:rsid w:val="0059217A"/>
    <w:rsid w:val="005A0D72"/>
    <w:rsid w:val="005B4DA2"/>
    <w:rsid w:val="005B627B"/>
    <w:rsid w:val="005E3CB9"/>
    <w:rsid w:val="005E61A3"/>
    <w:rsid w:val="005E63C3"/>
    <w:rsid w:val="005E7638"/>
    <w:rsid w:val="005F07A6"/>
    <w:rsid w:val="0061665A"/>
    <w:rsid w:val="00616F3F"/>
    <w:rsid w:val="00617B26"/>
    <w:rsid w:val="0062481A"/>
    <w:rsid w:val="00624924"/>
    <w:rsid w:val="006270A9"/>
    <w:rsid w:val="00633DFB"/>
    <w:rsid w:val="0063765D"/>
    <w:rsid w:val="006432A5"/>
    <w:rsid w:val="00647134"/>
    <w:rsid w:val="0066017F"/>
    <w:rsid w:val="00661995"/>
    <w:rsid w:val="00663EF0"/>
    <w:rsid w:val="00671CFE"/>
    <w:rsid w:val="00675956"/>
    <w:rsid w:val="00681034"/>
    <w:rsid w:val="00684190"/>
    <w:rsid w:val="00690FAE"/>
    <w:rsid w:val="00694388"/>
    <w:rsid w:val="00695F6F"/>
    <w:rsid w:val="006968B2"/>
    <w:rsid w:val="006C1345"/>
    <w:rsid w:val="006C2161"/>
    <w:rsid w:val="006C604F"/>
    <w:rsid w:val="006D50B6"/>
    <w:rsid w:val="006E4752"/>
    <w:rsid w:val="006E7C30"/>
    <w:rsid w:val="006F0D27"/>
    <w:rsid w:val="006F13A4"/>
    <w:rsid w:val="006F203B"/>
    <w:rsid w:val="006F244F"/>
    <w:rsid w:val="006F504A"/>
    <w:rsid w:val="00723F42"/>
    <w:rsid w:val="00726FB6"/>
    <w:rsid w:val="00731EF7"/>
    <w:rsid w:val="007364B2"/>
    <w:rsid w:val="00737A61"/>
    <w:rsid w:val="00747150"/>
    <w:rsid w:val="0075065C"/>
    <w:rsid w:val="00761EC1"/>
    <w:rsid w:val="007669D9"/>
    <w:rsid w:val="00783ED4"/>
    <w:rsid w:val="007853FF"/>
    <w:rsid w:val="00792E10"/>
    <w:rsid w:val="007A0081"/>
    <w:rsid w:val="007A0B41"/>
    <w:rsid w:val="007A2759"/>
    <w:rsid w:val="007A3595"/>
    <w:rsid w:val="007B71B2"/>
    <w:rsid w:val="007C077C"/>
    <w:rsid w:val="007C2E09"/>
    <w:rsid w:val="007C4084"/>
    <w:rsid w:val="007D0356"/>
    <w:rsid w:val="007D0397"/>
    <w:rsid w:val="007D1AA8"/>
    <w:rsid w:val="007D36D0"/>
    <w:rsid w:val="007D56FE"/>
    <w:rsid w:val="007E303B"/>
    <w:rsid w:val="007E3901"/>
    <w:rsid w:val="007E7276"/>
    <w:rsid w:val="007F0A48"/>
    <w:rsid w:val="007F1ADA"/>
    <w:rsid w:val="0080351B"/>
    <w:rsid w:val="00814873"/>
    <w:rsid w:val="00816216"/>
    <w:rsid w:val="0082613F"/>
    <w:rsid w:val="008405D9"/>
    <w:rsid w:val="00842B56"/>
    <w:rsid w:val="00854E42"/>
    <w:rsid w:val="008569D7"/>
    <w:rsid w:val="0086057E"/>
    <w:rsid w:val="00862F53"/>
    <w:rsid w:val="00866BF9"/>
    <w:rsid w:val="00870011"/>
    <w:rsid w:val="00874E70"/>
    <w:rsid w:val="00876957"/>
    <w:rsid w:val="0087734B"/>
    <w:rsid w:val="008818A5"/>
    <w:rsid w:val="008918FF"/>
    <w:rsid w:val="00897976"/>
    <w:rsid w:val="008A2EE8"/>
    <w:rsid w:val="008B7210"/>
    <w:rsid w:val="008C00D7"/>
    <w:rsid w:val="008C26CD"/>
    <w:rsid w:val="008C7DD3"/>
    <w:rsid w:val="008D75D9"/>
    <w:rsid w:val="008D7E39"/>
    <w:rsid w:val="008E34BC"/>
    <w:rsid w:val="008F1FDD"/>
    <w:rsid w:val="009001C7"/>
    <w:rsid w:val="009011F2"/>
    <w:rsid w:val="009034AF"/>
    <w:rsid w:val="00915ADB"/>
    <w:rsid w:val="0091631C"/>
    <w:rsid w:val="00932C6A"/>
    <w:rsid w:val="00934063"/>
    <w:rsid w:val="00937BA9"/>
    <w:rsid w:val="00940597"/>
    <w:rsid w:val="00950FE5"/>
    <w:rsid w:val="00956C8D"/>
    <w:rsid w:val="00970CCA"/>
    <w:rsid w:val="00972BD0"/>
    <w:rsid w:val="00974D4C"/>
    <w:rsid w:val="00980E08"/>
    <w:rsid w:val="00982553"/>
    <w:rsid w:val="00990613"/>
    <w:rsid w:val="009A2C9E"/>
    <w:rsid w:val="009A603B"/>
    <w:rsid w:val="009C4134"/>
    <w:rsid w:val="009C41CA"/>
    <w:rsid w:val="009D0CF4"/>
    <w:rsid w:val="009D32C9"/>
    <w:rsid w:val="009D5933"/>
    <w:rsid w:val="009D6178"/>
    <w:rsid w:val="009E03C5"/>
    <w:rsid w:val="009E650F"/>
    <w:rsid w:val="009F080B"/>
    <w:rsid w:val="00A00501"/>
    <w:rsid w:val="00A01F2B"/>
    <w:rsid w:val="00A03870"/>
    <w:rsid w:val="00A05B51"/>
    <w:rsid w:val="00A07835"/>
    <w:rsid w:val="00A07D65"/>
    <w:rsid w:val="00A14D3E"/>
    <w:rsid w:val="00A20A47"/>
    <w:rsid w:val="00A2677D"/>
    <w:rsid w:val="00A32376"/>
    <w:rsid w:val="00A3248C"/>
    <w:rsid w:val="00A34303"/>
    <w:rsid w:val="00A4594F"/>
    <w:rsid w:val="00A545B2"/>
    <w:rsid w:val="00A55562"/>
    <w:rsid w:val="00A61850"/>
    <w:rsid w:val="00A61E4C"/>
    <w:rsid w:val="00A63965"/>
    <w:rsid w:val="00A73817"/>
    <w:rsid w:val="00A816BE"/>
    <w:rsid w:val="00A869CE"/>
    <w:rsid w:val="00A872BE"/>
    <w:rsid w:val="00A93B79"/>
    <w:rsid w:val="00A94ADF"/>
    <w:rsid w:val="00A963C9"/>
    <w:rsid w:val="00AA6634"/>
    <w:rsid w:val="00AC0040"/>
    <w:rsid w:val="00AC0368"/>
    <w:rsid w:val="00AC40B0"/>
    <w:rsid w:val="00AC536B"/>
    <w:rsid w:val="00AC5E1F"/>
    <w:rsid w:val="00AD658B"/>
    <w:rsid w:val="00AD6695"/>
    <w:rsid w:val="00AF29AA"/>
    <w:rsid w:val="00AF4A45"/>
    <w:rsid w:val="00B06C3B"/>
    <w:rsid w:val="00B17655"/>
    <w:rsid w:val="00B20F98"/>
    <w:rsid w:val="00B24380"/>
    <w:rsid w:val="00B516BA"/>
    <w:rsid w:val="00B54753"/>
    <w:rsid w:val="00B55E10"/>
    <w:rsid w:val="00B66953"/>
    <w:rsid w:val="00B71B81"/>
    <w:rsid w:val="00B76073"/>
    <w:rsid w:val="00B81D81"/>
    <w:rsid w:val="00B85D92"/>
    <w:rsid w:val="00B865D0"/>
    <w:rsid w:val="00B95410"/>
    <w:rsid w:val="00BA04C3"/>
    <w:rsid w:val="00BA0D94"/>
    <w:rsid w:val="00BA4BDB"/>
    <w:rsid w:val="00BB1C66"/>
    <w:rsid w:val="00BB2599"/>
    <w:rsid w:val="00BB5D26"/>
    <w:rsid w:val="00BB7E1C"/>
    <w:rsid w:val="00BC12CE"/>
    <w:rsid w:val="00BC2127"/>
    <w:rsid w:val="00BD45D4"/>
    <w:rsid w:val="00BD45F8"/>
    <w:rsid w:val="00BD5AFF"/>
    <w:rsid w:val="00BD768D"/>
    <w:rsid w:val="00BD7804"/>
    <w:rsid w:val="00BF1966"/>
    <w:rsid w:val="00BF2B61"/>
    <w:rsid w:val="00BF39E6"/>
    <w:rsid w:val="00C03A97"/>
    <w:rsid w:val="00C14BB1"/>
    <w:rsid w:val="00C21185"/>
    <w:rsid w:val="00C23985"/>
    <w:rsid w:val="00C35C8E"/>
    <w:rsid w:val="00C42556"/>
    <w:rsid w:val="00C61F8E"/>
    <w:rsid w:val="00C659B8"/>
    <w:rsid w:val="00C92279"/>
    <w:rsid w:val="00C94884"/>
    <w:rsid w:val="00CA00A3"/>
    <w:rsid w:val="00CA219B"/>
    <w:rsid w:val="00CA4BC4"/>
    <w:rsid w:val="00CA552E"/>
    <w:rsid w:val="00CB2E02"/>
    <w:rsid w:val="00CB44F8"/>
    <w:rsid w:val="00CC1E5D"/>
    <w:rsid w:val="00CC7141"/>
    <w:rsid w:val="00CD1ED3"/>
    <w:rsid w:val="00CD3530"/>
    <w:rsid w:val="00CD64E6"/>
    <w:rsid w:val="00CE0439"/>
    <w:rsid w:val="00CE3425"/>
    <w:rsid w:val="00CE50FF"/>
    <w:rsid w:val="00CE51A0"/>
    <w:rsid w:val="00CE654B"/>
    <w:rsid w:val="00CE7127"/>
    <w:rsid w:val="00CF465C"/>
    <w:rsid w:val="00CF4E68"/>
    <w:rsid w:val="00CF5ACF"/>
    <w:rsid w:val="00D0511C"/>
    <w:rsid w:val="00D11A7B"/>
    <w:rsid w:val="00D251CF"/>
    <w:rsid w:val="00D44DA3"/>
    <w:rsid w:val="00D60F7A"/>
    <w:rsid w:val="00D61C00"/>
    <w:rsid w:val="00D679AD"/>
    <w:rsid w:val="00D7189B"/>
    <w:rsid w:val="00D72261"/>
    <w:rsid w:val="00D7656F"/>
    <w:rsid w:val="00D76AD0"/>
    <w:rsid w:val="00D771C6"/>
    <w:rsid w:val="00D81498"/>
    <w:rsid w:val="00D82CD4"/>
    <w:rsid w:val="00D850B1"/>
    <w:rsid w:val="00D931E0"/>
    <w:rsid w:val="00D954DB"/>
    <w:rsid w:val="00DB2D76"/>
    <w:rsid w:val="00DC42E6"/>
    <w:rsid w:val="00DC5E3A"/>
    <w:rsid w:val="00DC7BCC"/>
    <w:rsid w:val="00DD3133"/>
    <w:rsid w:val="00DE0035"/>
    <w:rsid w:val="00DF08C7"/>
    <w:rsid w:val="00DF4236"/>
    <w:rsid w:val="00DF7EC6"/>
    <w:rsid w:val="00E04CC4"/>
    <w:rsid w:val="00E154AD"/>
    <w:rsid w:val="00E159A0"/>
    <w:rsid w:val="00E2670C"/>
    <w:rsid w:val="00E32B1D"/>
    <w:rsid w:val="00E332EE"/>
    <w:rsid w:val="00E33E40"/>
    <w:rsid w:val="00E34C27"/>
    <w:rsid w:val="00E44952"/>
    <w:rsid w:val="00E469B0"/>
    <w:rsid w:val="00E61078"/>
    <w:rsid w:val="00E61139"/>
    <w:rsid w:val="00E6390F"/>
    <w:rsid w:val="00E6688D"/>
    <w:rsid w:val="00E7049F"/>
    <w:rsid w:val="00E77C13"/>
    <w:rsid w:val="00E82218"/>
    <w:rsid w:val="00E83E4B"/>
    <w:rsid w:val="00E9487B"/>
    <w:rsid w:val="00EA0F72"/>
    <w:rsid w:val="00EB2BA5"/>
    <w:rsid w:val="00EB7862"/>
    <w:rsid w:val="00EC6F6D"/>
    <w:rsid w:val="00EC7019"/>
    <w:rsid w:val="00ED616B"/>
    <w:rsid w:val="00EE3043"/>
    <w:rsid w:val="00EE559B"/>
    <w:rsid w:val="00EF539F"/>
    <w:rsid w:val="00EF7A12"/>
    <w:rsid w:val="00F01624"/>
    <w:rsid w:val="00F0407E"/>
    <w:rsid w:val="00F11D2B"/>
    <w:rsid w:val="00F15FEE"/>
    <w:rsid w:val="00F21E9C"/>
    <w:rsid w:val="00F234DB"/>
    <w:rsid w:val="00F420D5"/>
    <w:rsid w:val="00F477C2"/>
    <w:rsid w:val="00F72A07"/>
    <w:rsid w:val="00F73D9E"/>
    <w:rsid w:val="00F82B46"/>
    <w:rsid w:val="00F85332"/>
    <w:rsid w:val="00F86D5D"/>
    <w:rsid w:val="00F9221B"/>
    <w:rsid w:val="00F93BCF"/>
    <w:rsid w:val="00F94260"/>
    <w:rsid w:val="00F95EF2"/>
    <w:rsid w:val="00F970C2"/>
    <w:rsid w:val="00FA7732"/>
    <w:rsid w:val="00FB1028"/>
    <w:rsid w:val="00FB4421"/>
    <w:rsid w:val="00FC045B"/>
    <w:rsid w:val="00FC2BCC"/>
    <w:rsid w:val="00FC6A0C"/>
    <w:rsid w:val="00FC6BC4"/>
    <w:rsid w:val="00FD569D"/>
    <w:rsid w:val="00FD6346"/>
    <w:rsid w:val="00FF5603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A45BC"/>
  <w15:docId w15:val="{49E853B1-4FB2-4668-8EF1-BC06239B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qFormat/>
    <w:rsid w:val="00940597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aps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96E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9A5B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40597"/>
    <w:rPr>
      <w:rFonts w:asciiTheme="majorHAnsi" w:eastAsiaTheme="majorEastAsia" w:hAnsiTheme="majorHAnsi" w:cstheme="majorBidi"/>
      <w:b/>
      <w:caps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96E"/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59"/>
    <w:rsid w:val="009001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1D6A07"/>
    <w:pPr>
      <w:ind w:left="720"/>
      <w:contextualSpacing/>
    </w:pPr>
  </w:style>
  <w:style w:type="character" w:styleId="Strong">
    <w:name w:val="Strong"/>
    <w:qFormat/>
    <w:rsid w:val="00470DC4"/>
    <w:rPr>
      <w:b/>
      <w:bCs/>
    </w:rPr>
  </w:style>
  <w:style w:type="paragraph" w:styleId="NoSpacing">
    <w:name w:val="No Spacing"/>
    <w:uiPriority w:val="1"/>
    <w:qFormat/>
    <w:rsid w:val="00470DC4"/>
    <w:pPr>
      <w:spacing w:after="0"/>
    </w:pPr>
    <w:rPr>
      <w:rFonts w:ascii="Times New Roman" w:eastAsia="MS Mincho" w:hAnsi="Times New Roman" w:cs="Times New Roman"/>
      <w:color w:val="auto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21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2218"/>
  </w:style>
  <w:style w:type="character" w:customStyle="1" w:styleId="shorttext">
    <w:name w:val="short_text"/>
    <w:basedOn w:val="DefaultParagraphFont"/>
    <w:rsid w:val="009D32C9"/>
  </w:style>
  <w:style w:type="character" w:customStyle="1" w:styleId="hps">
    <w:name w:val="hps"/>
    <w:basedOn w:val="DefaultParagraphFont"/>
    <w:rsid w:val="00990613"/>
  </w:style>
  <w:style w:type="character" w:customStyle="1" w:styleId="atn">
    <w:name w:val="atn"/>
    <w:basedOn w:val="DefaultParagraphFont"/>
    <w:rsid w:val="0037193C"/>
  </w:style>
  <w:style w:type="character" w:styleId="Emphasis">
    <w:name w:val="Emphasis"/>
    <w:qFormat/>
    <w:rsid w:val="00A73817"/>
    <w:rPr>
      <w:i/>
      <w:iCs/>
    </w:rPr>
  </w:style>
  <w:style w:type="character" w:customStyle="1" w:styleId="apple-converted-space">
    <w:name w:val="apple-converted-space"/>
    <w:basedOn w:val="DefaultParagraphFont"/>
    <w:rsid w:val="00A05B51"/>
  </w:style>
  <w:style w:type="character" w:customStyle="1" w:styleId="Absatz-Standardschriftart">
    <w:name w:val="Absatz-Standardschriftart"/>
    <w:rsid w:val="00CE51A0"/>
  </w:style>
  <w:style w:type="paragraph" w:styleId="BodyText">
    <w:name w:val="Body Text"/>
    <w:basedOn w:val="Normal"/>
    <w:link w:val="BodyTextChar"/>
    <w:rsid w:val="00CE51A0"/>
    <w:pPr>
      <w:suppressAutoHyphens/>
      <w:spacing w:after="0"/>
    </w:pPr>
    <w:rPr>
      <w:rFonts w:ascii="Garamond" w:eastAsia="Times New Roman" w:hAnsi="Garamond" w:cs="Times New Roman"/>
      <w:bCs/>
      <w:color w:val="auto"/>
      <w:sz w:val="24"/>
      <w:szCs w:val="20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CE51A0"/>
    <w:rPr>
      <w:rFonts w:ascii="Garamond" w:eastAsia="Times New Roman" w:hAnsi="Garamond" w:cs="Times New Roman"/>
      <w:bCs/>
      <w:color w:val="auto"/>
      <w:sz w:val="24"/>
      <w:szCs w:val="20"/>
      <w:lang w:val="en-GB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D"/>
    <w:rPr>
      <w:rFonts w:asciiTheme="majorHAnsi" w:eastAsiaTheme="majorEastAsia" w:hAnsiTheme="majorHAnsi" w:cstheme="majorBidi"/>
      <w:b/>
      <w:bCs/>
      <w:color w:val="39A5B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ecruitcareer.co.jp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uHuong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BB7C4-5DD5-44DB-9BAB-2AB01163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274</TotalTime>
  <Pages>1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 Huong Vo</dc:creator>
  <cp:keywords/>
  <cp:lastModifiedBy>Nguyen Van Diep (FHN.TCS)</cp:lastModifiedBy>
  <cp:revision>152</cp:revision>
  <cp:lastPrinted>2016-10-13T03:10:00Z</cp:lastPrinted>
  <dcterms:created xsi:type="dcterms:W3CDTF">2016-10-13T03:12:00Z</dcterms:created>
  <dcterms:modified xsi:type="dcterms:W3CDTF">2020-06-17T07:09:00Z</dcterms:modified>
  <cp:version/>
</cp:coreProperties>
</file>